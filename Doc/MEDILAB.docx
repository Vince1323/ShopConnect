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2B0AFA" w14:textId="5666ADFA" w:rsidR="00D077E9" w:rsidRDefault="00523D5E" w:rsidP="003D4537">
      <w:pPr>
        <w:jc w:val="both"/>
      </w:pPr>
      <w:r>
        <w:rPr>
          <w:noProof/>
          <w:lang w:val="en-US" w:eastAsia="zh-CN"/>
        </w:rPr>
        <w:drawing>
          <wp:anchor distT="0" distB="0" distL="114300" distR="114300" simplePos="0" relativeHeight="251658240" behindDoc="1" locked="0" layoutInCell="1" allowOverlap="1" wp14:anchorId="395E702D" wp14:editId="79478B89">
            <wp:simplePos x="0" y="0"/>
            <wp:positionH relativeFrom="column">
              <wp:posOffset>-746760</wp:posOffset>
            </wp:positionH>
            <wp:positionV relativeFrom="page">
              <wp:posOffset>737870</wp:posOffset>
            </wp:positionV>
            <wp:extent cx="7760970" cy="5176520"/>
            <wp:effectExtent l="0" t="0" r="0" b="508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a:xfrm>
                      <a:off x="0" y="0"/>
                      <a:ext cx="7760970" cy="5176520"/>
                    </a:xfrm>
                    <a:prstGeom prst="rect">
                      <a:avLst/>
                    </a:prstGeom>
                  </pic:spPr>
                </pic:pic>
              </a:graphicData>
            </a:graphic>
            <wp14:sizeRelH relativeFrom="margin">
              <wp14:pctWidth>0</wp14:pctWidth>
            </wp14:sizeRelH>
            <wp14:sizeRelV relativeFrom="margin">
              <wp14:pctHeight>0</wp14:pctHeight>
            </wp14:sizeRelV>
          </wp:anchor>
        </w:drawing>
      </w:r>
      <w:r w:rsidR="00AB02A7">
        <w:rPr>
          <w:noProof/>
          <w:lang w:val="en-US" w:eastAsia="zh-CN"/>
        </w:rPr>
        <mc:AlternateContent>
          <mc:Choice Requires="wps">
            <w:drawing>
              <wp:anchor distT="0" distB="0" distL="114300" distR="114300" simplePos="0" relativeHeight="251660288" behindDoc="1" locked="0" layoutInCell="1" allowOverlap="1" wp14:anchorId="195F3081" wp14:editId="463F14BA">
                <wp:simplePos x="0" y="0"/>
                <wp:positionH relativeFrom="column">
                  <wp:posOffset>-202474</wp:posOffset>
                </wp:positionH>
                <wp:positionV relativeFrom="page">
                  <wp:posOffset>938150</wp:posOffset>
                </wp:positionV>
                <wp:extent cx="3938905" cy="8657111"/>
                <wp:effectExtent l="0" t="0" r="4445" b="0"/>
                <wp:wrapNone/>
                <wp:docPr id="3" name="Rectangle 3" descr="rectangle blanc pour le texte sur la couverture"/>
                <wp:cNvGraphicFramePr/>
                <a:graphic xmlns:a="http://schemas.openxmlformats.org/drawingml/2006/main">
                  <a:graphicData uri="http://schemas.microsoft.com/office/word/2010/wordprocessingShape">
                    <wps:wsp>
                      <wps:cNvSpPr/>
                      <wps:spPr>
                        <a:xfrm>
                          <a:off x="0" y="0"/>
                          <a:ext cx="3938905" cy="8657111"/>
                        </a:xfrm>
                        <a:prstGeom prst="rect">
                          <a:avLst/>
                        </a:prstGeom>
                        <a:solidFill>
                          <a:schemeClr val="bg1"/>
                        </a:solidFill>
                        <a:ln>
                          <a:noFill/>
                        </a:ln>
                        <a:effectLst>
                          <a:softEdge rad="3175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F5D8BE" id="Rectangle 3" o:spid="_x0000_s1026" alt="rectangle blanc pour le texte sur la couverture" style="position:absolute;margin-left:-15.95pt;margin-top:73.85pt;width:310.15pt;height:681.6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" fillcolor="white [3212]" stroked="f" strokeweight="1.25pt">
                <w10:wrap anchory="page"/>
              </v:rect>
            </w:pict>
          </mc:Fallback>
        </mc:AlternateContent>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14:paraId="5C54FA68" w14:textId="77777777" w:rsidTr="00AB02A7">
        <w:trPr>
          <w:trHeight w:val="1894"/>
        </w:trPr>
        <w:tc>
          <w:tcPr>
            <w:tcW w:w="5580" w:type="dxa"/>
            <w:tcBorders>
              <w:top w:val="nil"/>
              <w:left w:val="nil"/>
              <w:bottom w:val="nil"/>
              <w:right w:val="nil"/>
            </w:tcBorders>
          </w:tcPr>
          <w:p w14:paraId="2F50D49D" w14:textId="1CAB7004" w:rsidR="00D077E9" w:rsidRDefault="00D077E9" w:rsidP="003D4537">
            <w:pPr>
              <w:jc w:val="both"/>
            </w:pPr>
            <w:r>
              <w:rPr>
                <w:noProof/>
                <w:lang w:val="en-US" w:eastAsia="zh-CN"/>
              </w:rPr>
              <mc:AlternateContent>
                <mc:Choice Requires="wps">
                  <w:drawing>
                    <wp:inline distT="0" distB="0" distL="0" distR="0" wp14:anchorId="2A39D1E9" wp14:editId="10695C2A">
                      <wp:extent cx="3528695" cy="1828800"/>
                      <wp:effectExtent l="0" t="0" r="0" b="0"/>
                      <wp:docPr id="8" name="Zone de texte 8"/>
                      <wp:cNvGraphicFramePr/>
                      <a:graphic xmlns:a="http://schemas.openxmlformats.org/drawingml/2006/main">
                        <a:graphicData uri="http://schemas.microsoft.com/office/word/2010/wordprocessingShape">
                          <wps:wsp>
                            <wps:cNvSpPr txBox="1"/>
                            <wps:spPr>
                              <a:xfrm>
                                <a:off x="0" y="0"/>
                                <a:ext cx="3528695" cy="1828800"/>
                              </a:xfrm>
                              <a:prstGeom prst="rect">
                                <a:avLst/>
                              </a:prstGeom>
                              <a:noFill/>
                              <a:ln w="6350">
                                <a:noFill/>
                              </a:ln>
                            </wps:spPr>
                            <wps:txbx>
                              <w:txbxContent>
                                <w:p w14:paraId="35E616EA" w14:textId="4B78F78C" w:rsidR="00D077E9" w:rsidRPr="00BD0D90" w:rsidRDefault="00BD0D90" w:rsidP="00BD0D90">
                                  <w:pPr>
                                    <w:pStyle w:val="Titre"/>
                                    <w:jc w:val="center"/>
                                    <w:rPr>
                                      <w:sz w:val="144"/>
                                      <w:szCs w:val="144"/>
                                      <w:lang w:val="fr-BE"/>
                                    </w:rPr>
                                  </w:pPr>
                                  <w:proofErr w:type="spellStart"/>
                                  <w:r w:rsidRPr="00BD0D90">
                                    <w:rPr>
                                      <w:sz w:val="144"/>
                                      <w:szCs w:val="144"/>
                                      <w:lang w:val="fr-BE" w:bidi="fr-FR"/>
                                    </w:rPr>
                                    <w:t>Medilab</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2A39D1E9" id="_x0000_t202" coordsize="21600,21600" o:spt="202" path="m,l,21600r21600,l21600,xe">
                      <v:stroke joinstyle="miter"/>
                      <v:path gradientshapeok="t" o:connecttype="rect"/>
                    </v:shapetype>
                    <v:shape id="Zone de texte 8" o:spid="_x0000_s1026" type="#_x0000_t202" style="width:277.85pt;height:2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" filled="f" stroked="f" strokeweight=".5pt">
                      <v:textbox>
                        <w:txbxContent>
                          <w:p w14:paraId="35E616EA" w14:textId="4B78F78C" w:rsidR="00D077E9" w:rsidRPr="00BD0D90" w:rsidRDefault="00BD0D90" w:rsidP="00BD0D90">
                            <w:pPr>
                              <w:pStyle w:val="Titre"/>
                              <w:jc w:val="center"/>
                              <w:rPr>
                                <w:sz w:val="144"/>
                                <w:szCs w:val="144"/>
                                <w:lang w:val="fr-BE"/>
                              </w:rPr>
                            </w:pPr>
                            <w:proofErr w:type="spellStart"/>
                            <w:r w:rsidRPr="00BD0D90">
                              <w:rPr>
                                <w:sz w:val="144"/>
                                <w:szCs w:val="144"/>
                                <w:lang w:val="fr-BE" w:bidi="fr-FR"/>
                              </w:rPr>
                              <w:t>Medilab</w:t>
                            </w:r>
                            <w:proofErr w:type="spellEnd"/>
                          </w:p>
                        </w:txbxContent>
                      </v:textbox>
                      <w10:anchorlock/>
                    </v:shape>
                  </w:pict>
                </mc:Fallback>
              </mc:AlternateContent>
            </w:r>
          </w:p>
          <w:p w14:paraId="4AF962ED" w14:textId="77777777" w:rsidR="00D077E9" w:rsidRDefault="00D077E9" w:rsidP="003D4537">
            <w:pPr>
              <w:jc w:val="both"/>
            </w:pPr>
            <w:r>
              <w:rPr>
                <w:noProof/>
                <w:lang w:val="en-US" w:eastAsia="zh-CN"/>
              </w:rPr>
              <mc:AlternateContent>
                <mc:Choice Requires="wps">
                  <w:drawing>
                    <wp:inline distT="0" distB="0" distL="0" distR="0" wp14:anchorId="53C5E773" wp14:editId="6A4CFEF7">
                      <wp:extent cx="1390918" cy="0"/>
                      <wp:effectExtent l="0" t="19050" r="19050" b="19050"/>
                      <wp:docPr id="5" name="Connecteur droit 5" descr="séparateur de texte"/>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6E27F6A5" id="Connecteur droit 5" o:spid="_x0000_s1026" alt="séparateur de texte"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" strokecolor="#242852 [3215]" strokeweight="3pt">
                      <w10:anchorlock/>
                    </v:line>
                  </w:pict>
                </mc:Fallback>
              </mc:AlternateContent>
            </w:r>
          </w:p>
        </w:tc>
      </w:tr>
      <w:tr w:rsidR="00D077E9" w14:paraId="72BB0EB3" w14:textId="77777777" w:rsidTr="00270C80">
        <w:trPr>
          <w:trHeight w:val="7305"/>
        </w:trPr>
        <w:tc>
          <w:tcPr>
            <w:tcW w:w="5580" w:type="dxa"/>
            <w:tcBorders>
              <w:top w:val="nil"/>
              <w:left w:val="nil"/>
              <w:bottom w:val="nil"/>
              <w:right w:val="nil"/>
            </w:tcBorders>
          </w:tcPr>
          <w:p w14:paraId="43175F97" w14:textId="1A5A5C87" w:rsidR="00D077E9" w:rsidRDefault="00BD0D90" w:rsidP="003D4537">
            <w:pPr>
              <w:jc w:val="both"/>
              <w:rPr>
                <w:noProof/>
              </w:rPr>
            </w:pPr>
            <w:r>
              <w:rPr>
                <w:noProof/>
              </w:rPr>
              <mc:AlternateContent>
                <mc:Choice Requires="wps">
                  <w:drawing>
                    <wp:anchor distT="0" distB="0" distL="114300" distR="114300" simplePos="0" relativeHeight="251661312" behindDoc="0" locked="0" layoutInCell="1" allowOverlap="1" wp14:anchorId="1B1725BC" wp14:editId="1322D14D">
                      <wp:simplePos x="0" y="0"/>
                      <wp:positionH relativeFrom="column">
                        <wp:posOffset>-236220</wp:posOffset>
                      </wp:positionH>
                      <wp:positionV relativeFrom="paragraph">
                        <wp:posOffset>587375</wp:posOffset>
                      </wp:positionV>
                      <wp:extent cx="4076700" cy="845820"/>
                      <wp:effectExtent l="0" t="0" r="0" b="0"/>
                      <wp:wrapNone/>
                      <wp:docPr id="1311324112" name="Zone de texte 1"/>
                      <wp:cNvGraphicFramePr/>
                      <a:graphic xmlns:a="http://schemas.openxmlformats.org/drawingml/2006/main">
                        <a:graphicData uri="http://schemas.microsoft.com/office/word/2010/wordprocessingShape">
                          <wps:wsp>
                            <wps:cNvSpPr txBox="1"/>
                            <wps:spPr>
                              <a:xfrm>
                                <a:off x="0" y="0"/>
                                <a:ext cx="4076700" cy="845820"/>
                              </a:xfrm>
                              <a:prstGeom prst="rect">
                                <a:avLst/>
                              </a:prstGeom>
                              <a:noFill/>
                              <a:ln w="6350">
                                <a:noFill/>
                              </a:ln>
                            </wps:spPr>
                            <wps:txbx>
                              <w:txbxContent>
                                <w:p w14:paraId="51D6B776" w14:textId="77777777" w:rsidR="00BD0D90" w:rsidRPr="00BD0D90" w:rsidRDefault="00000000" w:rsidP="00BD0D90">
                                  <w:pPr>
                                    <w:rPr>
                                      <w:sz w:val="40"/>
                                      <w:szCs w:val="40"/>
                                    </w:rPr>
                                  </w:pPr>
                                  <w:sdt>
                                    <w:sdtPr>
                                      <w:rPr>
                                        <w:sz w:val="38"/>
                                        <w:szCs w:val="38"/>
                                      </w:rPr>
                                      <w:id w:val="-271171774"/>
                                      <w:placeholder>
                                        <w:docPart w:val="982FD28045A24FFF93D952BE9C0628AF"/>
                                      </w:placeholder>
                                      <w15:appearance w15:val="hidden"/>
                                    </w:sdtPr>
                                    <w:sdtEndPr>
                                      <w:rPr>
                                        <w:sz w:val="40"/>
                                        <w:szCs w:val="40"/>
                                      </w:rPr>
                                    </w:sdtEndPr>
                                    <w:sdtContent>
                                      <w:r w:rsidR="00BD0D90" w:rsidRPr="00BD0D90">
                                        <w:rPr>
                                          <w:sz w:val="38"/>
                                          <w:szCs w:val="38"/>
                                        </w:rPr>
                                        <w:t>Projet d'intégration de développement</w:t>
                                      </w:r>
                                      <w:r w:rsidR="00BD0D90" w:rsidRPr="00BD0D90">
                                        <w:rPr>
                                          <w:sz w:val="40"/>
                                          <w:szCs w:val="40"/>
                                        </w:rPr>
                                        <w:t xml:space="preserve"> </w:t>
                                      </w:r>
                                    </w:sdtContent>
                                  </w:sdt>
                                </w:p>
                                <w:p w14:paraId="354909C7" w14:textId="5805CBAA" w:rsidR="00BD0D90" w:rsidRPr="00BD0D90" w:rsidRDefault="00BD0D90" w:rsidP="00BD0D90">
                                  <w:pPr>
                                    <w:rPr>
                                      <w:sz w:val="22"/>
                                    </w:rPr>
                                  </w:pPr>
                                  <w:r w:rsidRPr="00BD0D90">
                                    <w:rPr>
                                      <w:sz w:val="22"/>
                                      <w:lang w:bidi="fr-FR"/>
                                    </w:rPr>
                                    <w:t xml:space="preserve">Professeur : </w:t>
                                  </w:r>
                                  <w:sdt>
                                    <w:sdtPr>
                                      <w:rPr>
                                        <w:sz w:val="22"/>
                                      </w:rPr>
                                      <w:alias w:val="Votre nom"/>
                                      <w:tag w:val="Votre nom"/>
                                      <w:id w:val="177554630"/>
                                      <w:placeholder>
                                        <w:docPart w:val="BEB8C93BFCCD4255A21648BA05166A20"/>
                                      </w:placeholder>
                                      <w:dataBinding w:prefixMappings="xmlns:ns0='http://schemas.microsoft.com/office/2006/coverPageProps' " w:xpath="/ns0:CoverPageProperties[1]/ns0:CompanyFax[1]" w:storeItemID="{55AF091B-3C7A-41E3-B477-F2FDAA23CFDA}"/>
                                      <w15:appearance w15:val="hidden"/>
                                      <w:text w:multiLine="1"/>
                                    </w:sdtPr>
                                    <w:sdtContent>
                                      <w:r>
                                        <w:rPr>
                                          <w:sz w:val="22"/>
                                        </w:rPr>
                                        <w:t xml:space="preserve">Mr </w:t>
                                      </w:r>
                                      <w:proofErr w:type="spellStart"/>
                                      <w:r>
                                        <w:rPr>
                                          <w:sz w:val="22"/>
                                        </w:rPr>
                                        <w:t>Eric</w:t>
                                      </w:r>
                                      <w:proofErr w:type="spellEnd"/>
                                      <w:r>
                                        <w:rPr>
                                          <w:sz w:val="22"/>
                                        </w:rPr>
                                        <w:t xml:space="preserve"> Poncin</w:t>
                                      </w:r>
                                    </w:sdtContent>
                                  </w:sdt>
                                </w:p>
                                <w:p w14:paraId="399CAC0E" w14:textId="77777777" w:rsidR="00BD0D90" w:rsidRDefault="00BD0D9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1725BC" id="Zone de texte 1" o:spid="_x0000_s1027" type="#_x0000_t202" style="position:absolute;left:0;text-align:left;margin-left:-18.6pt;margin-top:46.25pt;width:321pt;height:66.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" filled="f" stroked="f" strokeweight=".5pt">
                      <v:textbox>
                        <w:txbxContent>
                          <w:p w14:paraId="51D6B776" w14:textId="77777777" w:rsidR="00BD0D90" w:rsidRPr="00BD0D90" w:rsidRDefault="00000000" w:rsidP="00BD0D90">
                            <w:pPr>
                              <w:rPr>
                                <w:sz w:val="40"/>
                                <w:szCs w:val="40"/>
                              </w:rPr>
                            </w:pPr>
                            <w:sdt>
                              <w:sdtPr>
                                <w:rPr>
                                  <w:sz w:val="38"/>
                                  <w:szCs w:val="38"/>
                                </w:rPr>
                                <w:id w:val="-271171774"/>
                                <w:placeholder>
                                  <w:docPart w:val="982FD28045A24FFF93D952BE9C0628AF"/>
                                </w:placeholder>
                                <w15:appearance w15:val="hidden"/>
                              </w:sdtPr>
                              <w:sdtEndPr>
                                <w:rPr>
                                  <w:sz w:val="40"/>
                                  <w:szCs w:val="40"/>
                                </w:rPr>
                              </w:sdtEndPr>
                              <w:sdtContent>
                                <w:r w:rsidR="00BD0D90" w:rsidRPr="00BD0D90">
                                  <w:rPr>
                                    <w:sz w:val="38"/>
                                    <w:szCs w:val="38"/>
                                  </w:rPr>
                                  <w:t>Projet d'intégration de développement</w:t>
                                </w:r>
                                <w:r w:rsidR="00BD0D90" w:rsidRPr="00BD0D90">
                                  <w:rPr>
                                    <w:sz w:val="40"/>
                                    <w:szCs w:val="40"/>
                                  </w:rPr>
                                  <w:t xml:space="preserve"> </w:t>
                                </w:r>
                              </w:sdtContent>
                            </w:sdt>
                          </w:p>
                          <w:p w14:paraId="354909C7" w14:textId="5805CBAA" w:rsidR="00BD0D90" w:rsidRPr="00BD0D90" w:rsidRDefault="00BD0D90" w:rsidP="00BD0D90">
                            <w:pPr>
                              <w:rPr>
                                <w:sz w:val="22"/>
                              </w:rPr>
                            </w:pPr>
                            <w:r w:rsidRPr="00BD0D90">
                              <w:rPr>
                                <w:sz w:val="22"/>
                                <w:lang w:bidi="fr-FR"/>
                              </w:rPr>
                              <w:t xml:space="preserve">Professeur : </w:t>
                            </w:r>
                            <w:sdt>
                              <w:sdtPr>
                                <w:rPr>
                                  <w:sz w:val="22"/>
                                </w:rPr>
                                <w:alias w:val="Votre nom"/>
                                <w:tag w:val="Votre nom"/>
                                <w:id w:val="177554630"/>
                                <w:placeholder>
                                  <w:docPart w:val="BEB8C93BFCCD4255A21648BA05166A20"/>
                                </w:placeholder>
                                <w:dataBinding w:prefixMappings="xmlns:ns0='http://schemas.microsoft.com/office/2006/coverPageProps' " w:xpath="/ns0:CoverPageProperties[1]/ns0:CompanyFax[1]" w:storeItemID="{55AF091B-3C7A-41E3-B477-F2FDAA23CFDA}"/>
                                <w15:appearance w15:val="hidden"/>
                                <w:text w:multiLine="1"/>
                              </w:sdtPr>
                              <w:sdtContent>
                                <w:r>
                                  <w:rPr>
                                    <w:sz w:val="22"/>
                                  </w:rPr>
                                  <w:t xml:space="preserve">Mr </w:t>
                                </w:r>
                                <w:proofErr w:type="spellStart"/>
                                <w:r>
                                  <w:rPr>
                                    <w:sz w:val="22"/>
                                  </w:rPr>
                                  <w:t>Eric</w:t>
                                </w:r>
                                <w:proofErr w:type="spellEnd"/>
                                <w:r>
                                  <w:rPr>
                                    <w:sz w:val="22"/>
                                  </w:rPr>
                                  <w:t xml:space="preserve"> Poncin</w:t>
                                </w:r>
                              </w:sdtContent>
                            </w:sdt>
                          </w:p>
                          <w:p w14:paraId="399CAC0E" w14:textId="77777777" w:rsidR="00BD0D90" w:rsidRDefault="00BD0D90"/>
                        </w:txbxContent>
                      </v:textbox>
                    </v:shape>
                  </w:pict>
                </mc:Fallback>
              </mc:AlternateContent>
            </w:r>
          </w:p>
        </w:tc>
      </w:tr>
      <w:tr w:rsidR="00D077E9" w14:paraId="63EDE706" w14:textId="77777777" w:rsidTr="00AB02A7">
        <w:trPr>
          <w:trHeight w:val="2438"/>
        </w:trPr>
        <w:tc>
          <w:tcPr>
            <w:tcW w:w="5580" w:type="dxa"/>
            <w:tcBorders>
              <w:top w:val="nil"/>
              <w:left w:val="nil"/>
              <w:bottom w:val="nil"/>
              <w:right w:val="nil"/>
            </w:tcBorders>
          </w:tcPr>
          <w:p w14:paraId="0D2FE9FB" w14:textId="32510B42" w:rsidR="00D077E9" w:rsidRDefault="00D077E9" w:rsidP="003D4537">
            <w:pPr>
              <w:jc w:val="both"/>
            </w:pPr>
          </w:p>
          <w:p w14:paraId="02300CE4" w14:textId="0499F347" w:rsidR="00D077E9" w:rsidRDefault="00D077E9" w:rsidP="003D4537">
            <w:pPr>
              <w:jc w:val="both"/>
              <w:rPr>
                <w:noProof/>
                <w:sz w:val="10"/>
                <w:szCs w:val="10"/>
              </w:rPr>
            </w:pPr>
            <w:r w:rsidRPr="00D86945">
              <w:rPr>
                <w:noProof/>
                <w:sz w:val="10"/>
                <w:szCs w:val="10"/>
                <w:lang w:val="en-US" w:eastAsia="zh-CN"/>
              </w:rPr>
              <mc:AlternateContent>
                <mc:Choice Requires="wps">
                  <w:drawing>
                    <wp:inline distT="0" distB="0" distL="0" distR="0" wp14:anchorId="26DE41EB" wp14:editId="7E746FB2">
                      <wp:extent cx="1493949" cy="0"/>
                      <wp:effectExtent l="0" t="19050" r="30480" b="19050"/>
                      <wp:docPr id="6" name="Connecteur droit 6" descr="séparateur de texte"/>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7EA15430" id="Connecteur droit 6" o:spid="_x0000_s1026" alt="séparateur de texte"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" strokecolor="#242852 [3215]" strokeweight="3pt">
                      <w10:anchorlock/>
                    </v:line>
                  </w:pict>
                </mc:Fallback>
              </mc:AlternateContent>
            </w:r>
          </w:p>
          <w:p w14:paraId="100FDC09" w14:textId="643A0241" w:rsidR="00BD0D90" w:rsidRDefault="00BD0D90" w:rsidP="003D4537">
            <w:pPr>
              <w:jc w:val="both"/>
              <w:rPr>
                <w:noProof/>
                <w:sz w:val="22"/>
              </w:rPr>
            </w:pPr>
          </w:p>
          <w:p w14:paraId="6DB87522" w14:textId="4083448D" w:rsidR="00BD0D90" w:rsidRPr="00BD0D90" w:rsidRDefault="00BD0D90" w:rsidP="003D4537">
            <w:pPr>
              <w:jc w:val="both"/>
              <w:rPr>
                <w:noProof/>
                <w:sz w:val="22"/>
              </w:rPr>
            </w:pPr>
            <w:r w:rsidRPr="00BD0D90">
              <w:rPr>
                <w:noProof/>
                <w:sz w:val="22"/>
              </w:rPr>
              <w:t xml:space="preserve">Tistan Jacqmard &amp; Vincent Vanhees </w:t>
            </w:r>
          </w:p>
          <w:p w14:paraId="5A860EAD" w14:textId="501EC917" w:rsidR="00BD0D90" w:rsidRPr="00BD0D90" w:rsidRDefault="00BD0D90" w:rsidP="003D4537">
            <w:pPr>
              <w:jc w:val="both"/>
              <w:rPr>
                <w:noProof/>
                <w:sz w:val="22"/>
              </w:rPr>
            </w:pPr>
            <w:r w:rsidRPr="00BD0D90">
              <w:rPr>
                <w:noProof/>
                <w:sz w:val="22"/>
              </w:rPr>
              <w:t>Année scolaire 2023/2024</w:t>
            </w:r>
          </w:p>
        </w:tc>
      </w:tr>
    </w:tbl>
    <w:p w14:paraId="70C9D7F8" w14:textId="179C6469" w:rsidR="00D077E9" w:rsidRDefault="00BD0D90" w:rsidP="003D4537">
      <w:pPr>
        <w:spacing w:after="200"/>
        <w:jc w:val="both"/>
      </w:pPr>
      <w:r>
        <w:rPr>
          <w:noProof/>
        </w:rPr>
        <w:drawing>
          <wp:anchor distT="0" distB="0" distL="114300" distR="114300" simplePos="0" relativeHeight="251663360" behindDoc="0" locked="0" layoutInCell="1" allowOverlap="1" wp14:anchorId="2BEC0356" wp14:editId="59F92063">
            <wp:simplePos x="0" y="0"/>
            <wp:positionH relativeFrom="column">
              <wp:posOffset>5212080</wp:posOffset>
            </wp:positionH>
            <wp:positionV relativeFrom="paragraph">
              <wp:posOffset>8554085</wp:posOffset>
            </wp:positionV>
            <wp:extent cx="1637030" cy="862460"/>
            <wp:effectExtent l="152400" t="152400" r="363220" b="356870"/>
            <wp:wrapNone/>
            <wp:docPr id="182529071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37030" cy="86246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AB02A7">
        <w:rPr>
          <w:noProof/>
          <w:lang w:val="en-US" w:eastAsia="zh-CN"/>
        </w:rPr>
        <mc:AlternateContent>
          <mc:Choice Requires="wps">
            <w:drawing>
              <wp:anchor distT="0" distB="0" distL="114300" distR="114300" simplePos="0" relativeHeight="251659264" behindDoc="1" locked="0" layoutInCell="1" allowOverlap="1" wp14:anchorId="23B3CF57" wp14:editId="75B23E5C">
                <wp:simplePos x="0" y="0"/>
                <wp:positionH relativeFrom="column">
                  <wp:posOffset>-745490</wp:posOffset>
                </wp:positionH>
                <wp:positionV relativeFrom="page">
                  <wp:posOffset>6667500</wp:posOffset>
                </wp:positionV>
                <wp:extent cx="7760970" cy="4019550"/>
                <wp:effectExtent l="0" t="0" r="0" b="0"/>
                <wp:wrapNone/>
                <wp:docPr id="2" name="Rectangle 2" descr="rectangle coloré"/>
                <wp:cNvGraphicFramePr/>
                <a:graphic xmlns:a="http://schemas.openxmlformats.org/drawingml/2006/main">
                  <a:graphicData uri="http://schemas.microsoft.com/office/word/2010/wordprocessingShape">
                    <wps:wsp>
                      <wps:cNvSpPr/>
                      <wps:spPr>
                        <a:xfrm>
                          <a:off x="0" y="0"/>
                          <a:ext cx="7760970" cy="401955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589942D" id="Rectangle 2" o:spid="_x0000_s1026" alt="rectangle coloré" style="position:absolute;margin-left:-58.7pt;margin-top:525pt;width:611.1pt;height:316.5pt;z-index:-251657216;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" fillcolor="#297fd5 [3206]" stroked="f" strokeweight="1.25pt">
                <w10:wrap anchory="page"/>
              </v:rect>
            </w:pict>
          </mc:Fallback>
        </mc:AlternateContent>
      </w:r>
    </w:p>
    <w:p w14:paraId="0AB0934B" w14:textId="77777777" w:rsidR="002F085B" w:rsidRDefault="002F085B" w:rsidP="003D4537">
      <w:pPr>
        <w:jc w:val="both"/>
      </w:pPr>
      <w:r>
        <w:rPr>
          <w:b w:val="0"/>
        </w:rPr>
        <w:br w:type="page"/>
      </w:r>
    </w:p>
    <w:tbl>
      <w:tblPr>
        <w:tblW w:w="10074" w:type="dxa"/>
        <w:tblCellMar>
          <w:left w:w="0" w:type="dxa"/>
          <w:right w:w="0" w:type="dxa"/>
        </w:tblCellMar>
        <w:tblLook w:val="0000" w:firstRow="0" w:lastRow="0" w:firstColumn="0" w:lastColumn="0" w:noHBand="0" w:noVBand="0"/>
      </w:tblPr>
      <w:tblGrid>
        <w:gridCol w:w="10074"/>
      </w:tblGrid>
      <w:tr w:rsidR="00D077E9" w14:paraId="315C9DF4" w14:textId="77777777" w:rsidTr="00906417">
        <w:trPr>
          <w:trHeight w:val="3546"/>
        </w:trPr>
        <w:tc>
          <w:tcPr>
            <w:tcW w:w="10074" w:type="dxa"/>
          </w:tcPr>
          <w:sdt>
            <w:sdtPr>
              <w:rPr>
                <w:rFonts w:asciiTheme="minorHAnsi" w:eastAsiaTheme="minorEastAsia" w:hAnsiTheme="minorHAnsi" w:cstheme="minorBidi"/>
                <w:b/>
                <w:color w:val="242852" w:themeColor="text2"/>
                <w:sz w:val="28"/>
                <w:szCs w:val="22"/>
                <w:lang w:val="fr-CA" w:eastAsia="en-US"/>
              </w:rPr>
              <w:id w:val="1243301392"/>
              <w:docPartObj>
                <w:docPartGallery w:val="Table of Contents"/>
                <w:docPartUnique/>
              </w:docPartObj>
            </w:sdtPr>
            <w:sdtEndPr>
              <w:rPr>
                <w:bCs/>
              </w:rPr>
            </w:sdtEndPr>
            <w:sdtContent>
              <w:p w14:paraId="3AC69B42" w14:textId="4F870AA7" w:rsidR="002F085B" w:rsidRDefault="002F085B" w:rsidP="003D4537">
                <w:pPr>
                  <w:pStyle w:val="En-ttedetabledesmatires"/>
                  <w:jc w:val="both"/>
                </w:pPr>
                <w:r>
                  <w:rPr>
                    <w:lang w:val="fr-CA"/>
                  </w:rPr>
                  <w:t>Table des matières</w:t>
                </w:r>
              </w:p>
              <w:p w14:paraId="643CD0C2" w14:textId="62F84263" w:rsidR="00290AB6" w:rsidRDefault="002F085B">
                <w:pPr>
                  <w:pStyle w:val="TM1"/>
                  <w:tabs>
                    <w:tab w:val="left" w:pos="560"/>
                    <w:tab w:val="right" w:leader="dot" w:pos="10024"/>
                  </w:tabs>
                  <w:rPr>
                    <w:b w:val="0"/>
                    <w:noProof/>
                    <w:color w:val="auto"/>
                    <w:kern w:val="2"/>
                    <w:sz w:val="24"/>
                    <w:szCs w:val="24"/>
                    <w:lang w:val="fr-BE" w:eastAsia="fr-BE"/>
                    <w14:ligatures w14:val="standardContextual"/>
                  </w:rPr>
                </w:pPr>
                <w:r>
                  <w:fldChar w:fldCharType="begin"/>
                </w:r>
                <w:r>
                  <w:instrText xml:space="preserve"> TOC \o "1-3" \h \z \u </w:instrText>
                </w:r>
                <w:r>
                  <w:fldChar w:fldCharType="separate"/>
                </w:r>
                <w:hyperlink w:anchor="_Toc169418643" w:history="1">
                  <w:r w:rsidR="00290AB6" w:rsidRPr="0053560C">
                    <w:rPr>
                      <w:rStyle w:val="Hyperlien"/>
                      <w:noProof/>
                    </w:rPr>
                    <w:t>1</w:t>
                  </w:r>
                  <w:r w:rsidR="00290AB6">
                    <w:rPr>
                      <w:b w:val="0"/>
                      <w:noProof/>
                      <w:color w:val="auto"/>
                      <w:kern w:val="2"/>
                      <w:sz w:val="24"/>
                      <w:szCs w:val="24"/>
                      <w:lang w:val="fr-BE" w:eastAsia="fr-BE"/>
                      <w14:ligatures w14:val="standardContextual"/>
                    </w:rPr>
                    <w:tab/>
                  </w:r>
                  <w:r w:rsidR="00290AB6" w:rsidRPr="0053560C">
                    <w:rPr>
                      <w:rStyle w:val="Hyperlien"/>
                      <w:noProof/>
                    </w:rPr>
                    <w:t>Rapport de l’application</w:t>
                  </w:r>
                  <w:r w:rsidR="00290AB6">
                    <w:rPr>
                      <w:noProof/>
                      <w:webHidden/>
                    </w:rPr>
                    <w:tab/>
                  </w:r>
                  <w:r w:rsidR="00290AB6">
                    <w:rPr>
                      <w:noProof/>
                      <w:webHidden/>
                    </w:rPr>
                    <w:fldChar w:fldCharType="begin"/>
                  </w:r>
                  <w:r w:rsidR="00290AB6">
                    <w:rPr>
                      <w:noProof/>
                      <w:webHidden/>
                    </w:rPr>
                    <w:instrText xml:space="preserve"> PAGEREF _Toc169418643 \h </w:instrText>
                  </w:r>
                  <w:r w:rsidR="00290AB6">
                    <w:rPr>
                      <w:noProof/>
                      <w:webHidden/>
                    </w:rPr>
                  </w:r>
                  <w:r w:rsidR="00290AB6">
                    <w:rPr>
                      <w:noProof/>
                      <w:webHidden/>
                    </w:rPr>
                    <w:fldChar w:fldCharType="separate"/>
                  </w:r>
                  <w:r w:rsidR="00290AB6">
                    <w:rPr>
                      <w:noProof/>
                      <w:webHidden/>
                    </w:rPr>
                    <w:t>4</w:t>
                  </w:r>
                  <w:r w:rsidR="00290AB6">
                    <w:rPr>
                      <w:noProof/>
                      <w:webHidden/>
                    </w:rPr>
                    <w:fldChar w:fldCharType="end"/>
                  </w:r>
                </w:hyperlink>
              </w:p>
              <w:p w14:paraId="0C2183A9" w14:textId="704F04AC" w:rsidR="00290AB6" w:rsidRDefault="00290AB6">
                <w:pPr>
                  <w:pStyle w:val="TM2"/>
                  <w:tabs>
                    <w:tab w:val="left" w:pos="960"/>
                    <w:tab w:val="right" w:leader="dot" w:pos="10024"/>
                  </w:tabs>
                  <w:rPr>
                    <w:b w:val="0"/>
                    <w:noProof/>
                    <w:color w:val="auto"/>
                    <w:kern w:val="2"/>
                    <w:sz w:val="24"/>
                    <w:szCs w:val="24"/>
                    <w:lang w:val="fr-BE" w:eastAsia="fr-BE"/>
                    <w14:ligatures w14:val="standardContextual"/>
                  </w:rPr>
                </w:pPr>
                <w:hyperlink w:anchor="_Toc169418644" w:history="1">
                  <w:r w:rsidRPr="0053560C">
                    <w:rPr>
                      <w:rStyle w:val="Hyperlien"/>
                      <w:noProof/>
                    </w:rPr>
                    <w:t>1.1</w:t>
                  </w:r>
                  <w:r>
                    <w:rPr>
                      <w:b w:val="0"/>
                      <w:noProof/>
                      <w:color w:val="auto"/>
                      <w:kern w:val="2"/>
                      <w:sz w:val="24"/>
                      <w:szCs w:val="24"/>
                      <w:lang w:val="fr-BE" w:eastAsia="fr-BE"/>
                      <w14:ligatures w14:val="standardContextual"/>
                    </w:rPr>
                    <w:tab/>
                  </w:r>
                  <w:r w:rsidRPr="0053560C">
                    <w:rPr>
                      <w:rStyle w:val="Hyperlien"/>
                      <w:noProof/>
                    </w:rPr>
                    <w:t>Introduction</w:t>
                  </w:r>
                  <w:r>
                    <w:rPr>
                      <w:noProof/>
                      <w:webHidden/>
                    </w:rPr>
                    <w:tab/>
                  </w:r>
                  <w:r>
                    <w:rPr>
                      <w:noProof/>
                      <w:webHidden/>
                    </w:rPr>
                    <w:fldChar w:fldCharType="begin"/>
                  </w:r>
                  <w:r>
                    <w:rPr>
                      <w:noProof/>
                      <w:webHidden/>
                    </w:rPr>
                    <w:instrText xml:space="preserve"> PAGEREF _Toc169418644 \h </w:instrText>
                  </w:r>
                  <w:r>
                    <w:rPr>
                      <w:noProof/>
                      <w:webHidden/>
                    </w:rPr>
                  </w:r>
                  <w:r>
                    <w:rPr>
                      <w:noProof/>
                      <w:webHidden/>
                    </w:rPr>
                    <w:fldChar w:fldCharType="separate"/>
                  </w:r>
                  <w:r>
                    <w:rPr>
                      <w:noProof/>
                      <w:webHidden/>
                    </w:rPr>
                    <w:t>4</w:t>
                  </w:r>
                  <w:r>
                    <w:rPr>
                      <w:noProof/>
                      <w:webHidden/>
                    </w:rPr>
                    <w:fldChar w:fldCharType="end"/>
                  </w:r>
                </w:hyperlink>
              </w:p>
              <w:p w14:paraId="7CC4B46C" w14:textId="4A0A471C" w:rsidR="00290AB6" w:rsidRDefault="00290AB6">
                <w:pPr>
                  <w:pStyle w:val="TM2"/>
                  <w:tabs>
                    <w:tab w:val="left" w:pos="960"/>
                    <w:tab w:val="right" w:leader="dot" w:pos="10024"/>
                  </w:tabs>
                  <w:rPr>
                    <w:b w:val="0"/>
                    <w:noProof/>
                    <w:color w:val="auto"/>
                    <w:kern w:val="2"/>
                    <w:sz w:val="24"/>
                    <w:szCs w:val="24"/>
                    <w:lang w:val="fr-BE" w:eastAsia="fr-BE"/>
                    <w14:ligatures w14:val="standardContextual"/>
                  </w:rPr>
                </w:pPr>
                <w:hyperlink w:anchor="_Toc169418645" w:history="1">
                  <w:r w:rsidRPr="0053560C">
                    <w:rPr>
                      <w:rStyle w:val="Hyperlien"/>
                      <w:noProof/>
                    </w:rPr>
                    <w:t>1.2</w:t>
                  </w:r>
                  <w:r>
                    <w:rPr>
                      <w:b w:val="0"/>
                      <w:noProof/>
                      <w:color w:val="auto"/>
                      <w:kern w:val="2"/>
                      <w:sz w:val="24"/>
                      <w:szCs w:val="24"/>
                      <w:lang w:val="fr-BE" w:eastAsia="fr-BE"/>
                      <w14:ligatures w14:val="standardContextual"/>
                    </w:rPr>
                    <w:tab/>
                  </w:r>
                  <w:r w:rsidRPr="0053560C">
                    <w:rPr>
                      <w:rStyle w:val="Hyperlien"/>
                      <w:noProof/>
                    </w:rPr>
                    <w:t>Objectif de l'Application</w:t>
                  </w:r>
                  <w:r>
                    <w:rPr>
                      <w:noProof/>
                      <w:webHidden/>
                    </w:rPr>
                    <w:tab/>
                  </w:r>
                  <w:r>
                    <w:rPr>
                      <w:noProof/>
                      <w:webHidden/>
                    </w:rPr>
                    <w:fldChar w:fldCharType="begin"/>
                  </w:r>
                  <w:r>
                    <w:rPr>
                      <w:noProof/>
                      <w:webHidden/>
                    </w:rPr>
                    <w:instrText xml:space="preserve"> PAGEREF _Toc169418645 \h </w:instrText>
                  </w:r>
                  <w:r>
                    <w:rPr>
                      <w:noProof/>
                      <w:webHidden/>
                    </w:rPr>
                  </w:r>
                  <w:r>
                    <w:rPr>
                      <w:noProof/>
                      <w:webHidden/>
                    </w:rPr>
                    <w:fldChar w:fldCharType="separate"/>
                  </w:r>
                  <w:r>
                    <w:rPr>
                      <w:noProof/>
                      <w:webHidden/>
                    </w:rPr>
                    <w:t>4</w:t>
                  </w:r>
                  <w:r>
                    <w:rPr>
                      <w:noProof/>
                      <w:webHidden/>
                    </w:rPr>
                    <w:fldChar w:fldCharType="end"/>
                  </w:r>
                </w:hyperlink>
              </w:p>
              <w:p w14:paraId="214A7EC2" w14:textId="6D233F22" w:rsidR="00290AB6" w:rsidRDefault="00290AB6">
                <w:pPr>
                  <w:pStyle w:val="TM2"/>
                  <w:tabs>
                    <w:tab w:val="left" w:pos="960"/>
                    <w:tab w:val="right" w:leader="dot" w:pos="10024"/>
                  </w:tabs>
                  <w:rPr>
                    <w:b w:val="0"/>
                    <w:noProof/>
                    <w:color w:val="auto"/>
                    <w:kern w:val="2"/>
                    <w:sz w:val="24"/>
                    <w:szCs w:val="24"/>
                    <w:lang w:val="fr-BE" w:eastAsia="fr-BE"/>
                    <w14:ligatures w14:val="standardContextual"/>
                  </w:rPr>
                </w:pPr>
                <w:hyperlink w:anchor="_Toc169418646" w:history="1">
                  <w:r w:rsidRPr="0053560C">
                    <w:rPr>
                      <w:rStyle w:val="Hyperlien"/>
                      <w:noProof/>
                    </w:rPr>
                    <w:t>1.3</w:t>
                  </w:r>
                  <w:r>
                    <w:rPr>
                      <w:b w:val="0"/>
                      <w:noProof/>
                      <w:color w:val="auto"/>
                      <w:kern w:val="2"/>
                      <w:sz w:val="24"/>
                      <w:szCs w:val="24"/>
                      <w:lang w:val="fr-BE" w:eastAsia="fr-BE"/>
                      <w14:ligatures w14:val="standardContextual"/>
                    </w:rPr>
                    <w:tab/>
                  </w:r>
                  <w:r w:rsidRPr="0053560C">
                    <w:rPr>
                      <w:rStyle w:val="Hyperlien"/>
                      <w:noProof/>
                    </w:rPr>
                    <w:t>Fonctionnalités Détaillées</w:t>
                  </w:r>
                  <w:r>
                    <w:rPr>
                      <w:noProof/>
                      <w:webHidden/>
                    </w:rPr>
                    <w:tab/>
                  </w:r>
                  <w:r>
                    <w:rPr>
                      <w:noProof/>
                      <w:webHidden/>
                    </w:rPr>
                    <w:fldChar w:fldCharType="begin"/>
                  </w:r>
                  <w:r>
                    <w:rPr>
                      <w:noProof/>
                      <w:webHidden/>
                    </w:rPr>
                    <w:instrText xml:space="preserve"> PAGEREF _Toc169418646 \h </w:instrText>
                  </w:r>
                  <w:r>
                    <w:rPr>
                      <w:noProof/>
                      <w:webHidden/>
                    </w:rPr>
                  </w:r>
                  <w:r>
                    <w:rPr>
                      <w:noProof/>
                      <w:webHidden/>
                    </w:rPr>
                    <w:fldChar w:fldCharType="separate"/>
                  </w:r>
                  <w:r>
                    <w:rPr>
                      <w:noProof/>
                      <w:webHidden/>
                    </w:rPr>
                    <w:t>4</w:t>
                  </w:r>
                  <w:r>
                    <w:rPr>
                      <w:noProof/>
                      <w:webHidden/>
                    </w:rPr>
                    <w:fldChar w:fldCharType="end"/>
                  </w:r>
                </w:hyperlink>
              </w:p>
              <w:p w14:paraId="41EDA521" w14:textId="1024D9A7" w:rsidR="00290AB6" w:rsidRDefault="00290AB6">
                <w:pPr>
                  <w:pStyle w:val="TM3"/>
                  <w:tabs>
                    <w:tab w:val="left" w:pos="1440"/>
                    <w:tab w:val="right" w:leader="dot" w:pos="10024"/>
                  </w:tabs>
                  <w:rPr>
                    <w:b w:val="0"/>
                    <w:noProof/>
                    <w:color w:val="auto"/>
                    <w:kern w:val="2"/>
                    <w:sz w:val="24"/>
                    <w:szCs w:val="24"/>
                    <w:lang w:val="fr-BE" w:eastAsia="fr-BE"/>
                    <w14:ligatures w14:val="standardContextual"/>
                  </w:rPr>
                </w:pPr>
                <w:hyperlink w:anchor="_Toc169418647" w:history="1">
                  <w:r w:rsidRPr="0053560C">
                    <w:rPr>
                      <w:rStyle w:val="Hyperlien"/>
                      <w:noProof/>
                    </w:rPr>
                    <w:t>1.3.1</w:t>
                  </w:r>
                  <w:r>
                    <w:rPr>
                      <w:b w:val="0"/>
                      <w:noProof/>
                      <w:color w:val="auto"/>
                      <w:kern w:val="2"/>
                      <w:sz w:val="24"/>
                      <w:szCs w:val="24"/>
                      <w:lang w:val="fr-BE" w:eastAsia="fr-BE"/>
                      <w14:ligatures w14:val="standardContextual"/>
                    </w:rPr>
                    <w:tab/>
                  </w:r>
                  <w:r w:rsidRPr="0053560C">
                    <w:rPr>
                      <w:rStyle w:val="Hyperlien"/>
                      <w:noProof/>
                    </w:rPr>
                    <w:t>Gestion des Utilisateurs</w:t>
                  </w:r>
                  <w:r>
                    <w:rPr>
                      <w:noProof/>
                      <w:webHidden/>
                    </w:rPr>
                    <w:tab/>
                  </w:r>
                  <w:r>
                    <w:rPr>
                      <w:noProof/>
                      <w:webHidden/>
                    </w:rPr>
                    <w:fldChar w:fldCharType="begin"/>
                  </w:r>
                  <w:r>
                    <w:rPr>
                      <w:noProof/>
                      <w:webHidden/>
                    </w:rPr>
                    <w:instrText xml:space="preserve"> PAGEREF _Toc169418647 \h </w:instrText>
                  </w:r>
                  <w:r>
                    <w:rPr>
                      <w:noProof/>
                      <w:webHidden/>
                    </w:rPr>
                  </w:r>
                  <w:r>
                    <w:rPr>
                      <w:noProof/>
                      <w:webHidden/>
                    </w:rPr>
                    <w:fldChar w:fldCharType="separate"/>
                  </w:r>
                  <w:r>
                    <w:rPr>
                      <w:noProof/>
                      <w:webHidden/>
                    </w:rPr>
                    <w:t>4</w:t>
                  </w:r>
                  <w:r>
                    <w:rPr>
                      <w:noProof/>
                      <w:webHidden/>
                    </w:rPr>
                    <w:fldChar w:fldCharType="end"/>
                  </w:r>
                </w:hyperlink>
              </w:p>
              <w:p w14:paraId="54E4B5DC" w14:textId="5B130B3E" w:rsidR="00290AB6" w:rsidRDefault="00290AB6">
                <w:pPr>
                  <w:pStyle w:val="TM3"/>
                  <w:tabs>
                    <w:tab w:val="left" w:pos="1440"/>
                    <w:tab w:val="right" w:leader="dot" w:pos="10024"/>
                  </w:tabs>
                  <w:rPr>
                    <w:b w:val="0"/>
                    <w:noProof/>
                    <w:color w:val="auto"/>
                    <w:kern w:val="2"/>
                    <w:sz w:val="24"/>
                    <w:szCs w:val="24"/>
                    <w:lang w:val="fr-BE" w:eastAsia="fr-BE"/>
                    <w14:ligatures w14:val="standardContextual"/>
                  </w:rPr>
                </w:pPr>
                <w:hyperlink w:anchor="_Toc169418648" w:history="1">
                  <w:r w:rsidRPr="0053560C">
                    <w:rPr>
                      <w:rStyle w:val="Hyperlien"/>
                      <w:noProof/>
                    </w:rPr>
                    <w:t>1.3.2</w:t>
                  </w:r>
                  <w:r>
                    <w:rPr>
                      <w:b w:val="0"/>
                      <w:noProof/>
                      <w:color w:val="auto"/>
                      <w:kern w:val="2"/>
                      <w:sz w:val="24"/>
                      <w:szCs w:val="24"/>
                      <w:lang w:val="fr-BE" w:eastAsia="fr-BE"/>
                      <w14:ligatures w14:val="standardContextual"/>
                    </w:rPr>
                    <w:tab/>
                  </w:r>
                  <w:r w:rsidRPr="0053560C">
                    <w:rPr>
                      <w:rStyle w:val="Hyperlien"/>
                      <w:noProof/>
                    </w:rPr>
                    <w:t>Tableaux de Bord Multifonctionnels</w:t>
                  </w:r>
                  <w:r>
                    <w:rPr>
                      <w:noProof/>
                      <w:webHidden/>
                    </w:rPr>
                    <w:tab/>
                  </w:r>
                  <w:r>
                    <w:rPr>
                      <w:noProof/>
                      <w:webHidden/>
                    </w:rPr>
                    <w:fldChar w:fldCharType="begin"/>
                  </w:r>
                  <w:r>
                    <w:rPr>
                      <w:noProof/>
                      <w:webHidden/>
                    </w:rPr>
                    <w:instrText xml:space="preserve"> PAGEREF _Toc169418648 \h </w:instrText>
                  </w:r>
                  <w:r>
                    <w:rPr>
                      <w:noProof/>
                      <w:webHidden/>
                    </w:rPr>
                  </w:r>
                  <w:r>
                    <w:rPr>
                      <w:noProof/>
                      <w:webHidden/>
                    </w:rPr>
                    <w:fldChar w:fldCharType="separate"/>
                  </w:r>
                  <w:r>
                    <w:rPr>
                      <w:noProof/>
                      <w:webHidden/>
                    </w:rPr>
                    <w:t>4</w:t>
                  </w:r>
                  <w:r>
                    <w:rPr>
                      <w:noProof/>
                      <w:webHidden/>
                    </w:rPr>
                    <w:fldChar w:fldCharType="end"/>
                  </w:r>
                </w:hyperlink>
              </w:p>
              <w:p w14:paraId="65218EB6" w14:textId="4366B2DB" w:rsidR="00290AB6" w:rsidRDefault="00290AB6">
                <w:pPr>
                  <w:pStyle w:val="TM3"/>
                  <w:tabs>
                    <w:tab w:val="left" w:pos="1440"/>
                    <w:tab w:val="right" w:leader="dot" w:pos="10024"/>
                  </w:tabs>
                  <w:rPr>
                    <w:b w:val="0"/>
                    <w:noProof/>
                    <w:color w:val="auto"/>
                    <w:kern w:val="2"/>
                    <w:sz w:val="24"/>
                    <w:szCs w:val="24"/>
                    <w:lang w:val="fr-BE" w:eastAsia="fr-BE"/>
                    <w14:ligatures w14:val="standardContextual"/>
                  </w:rPr>
                </w:pPr>
                <w:hyperlink w:anchor="_Toc169418649" w:history="1">
                  <w:r w:rsidRPr="0053560C">
                    <w:rPr>
                      <w:rStyle w:val="Hyperlien"/>
                      <w:noProof/>
                    </w:rPr>
                    <w:t>1.3.3</w:t>
                  </w:r>
                  <w:r>
                    <w:rPr>
                      <w:b w:val="0"/>
                      <w:noProof/>
                      <w:color w:val="auto"/>
                      <w:kern w:val="2"/>
                      <w:sz w:val="24"/>
                      <w:szCs w:val="24"/>
                      <w:lang w:val="fr-BE" w:eastAsia="fr-BE"/>
                      <w14:ligatures w14:val="standardContextual"/>
                    </w:rPr>
                    <w:tab/>
                  </w:r>
                  <w:r w:rsidRPr="0053560C">
                    <w:rPr>
                      <w:rStyle w:val="Hyperlien"/>
                      <w:noProof/>
                    </w:rPr>
                    <w:t>Gestion des Patients</w:t>
                  </w:r>
                  <w:r>
                    <w:rPr>
                      <w:noProof/>
                      <w:webHidden/>
                    </w:rPr>
                    <w:tab/>
                  </w:r>
                  <w:r>
                    <w:rPr>
                      <w:noProof/>
                      <w:webHidden/>
                    </w:rPr>
                    <w:fldChar w:fldCharType="begin"/>
                  </w:r>
                  <w:r>
                    <w:rPr>
                      <w:noProof/>
                      <w:webHidden/>
                    </w:rPr>
                    <w:instrText xml:space="preserve"> PAGEREF _Toc169418649 \h </w:instrText>
                  </w:r>
                  <w:r>
                    <w:rPr>
                      <w:noProof/>
                      <w:webHidden/>
                    </w:rPr>
                  </w:r>
                  <w:r>
                    <w:rPr>
                      <w:noProof/>
                      <w:webHidden/>
                    </w:rPr>
                    <w:fldChar w:fldCharType="separate"/>
                  </w:r>
                  <w:r>
                    <w:rPr>
                      <w:noProof/>
                      <w:webHidden/>
                    </w:rPr>
                    <w:t>5</w:t>
                  </w:r>
                  <w:r>
                    <w:rPr>
                      <w:noProof/>
                      <w:webHidden/>
                    </w:rPr>
                    <w:fldChar w:fldCharType="end"/>
                  </w:r>
                </w:hyperlink>
              </w:p>
              <w:p w14:paraId="536CDB7F" w14:textId="600BD7AD" w:rsidR="00290AB6" w:rsidRDefault="00290AB6">
                <w:pPr>
                  <w:pStyle w:val="TM3"/>
                  <w:tabs>
                    <w:tab w:val="left" w:pos="1440"/>
                    <w:tab w:val="right" w:leader="dot" w:pos="10024"/>
                  </w:tabs>
                  <w:rPr>
                    <w:b w:val="0"/>
                    <w:noProof/>
                    <w:color w:val="auto"/>
                    <w:kern w:val="2"/>
                    <w:sz w:val="24"/>
                    <w:szCs w:val="24"/>
                    <w:lang w:val="fr-BE" w:eastAsia="fr-BE"/>
                    <w14:ligatures w14:val="standardContextual"/>
                  </w:rPr>
                </w:pPr>
                <w:hyperlink w:anchor="_Toc169418650" w:history="1">
                  <w:r w:rsidRPr="0053560C">
                    <w:rPr>
                      <w:rStyle w:val="Hyperlien"/>
                      <w:noProof/>
                    </w:rPr>
                    <w:t>1.3.4</w:t>
                  </w:r>
                  <w:r>
                    <w:rPr>
                      <w:b w:val="0"/>
                      <w:noProof/>
                      <w:color w:val="auto"/>
                      <w:kern w:val="2"/>
                      <w:sz w:val="24"/>
                      <w:szCs w:val="24"/>
                      <w:lang w:val="fr-BE" w:eastAsia="fr-BE"/>
                      <w14:ligatures w14:val="standardContextual"/>
                    </w:rPr>
                    <w:tab/>
                  </w:r>
                  <w:r w:rsidRPr="0053560C">
                    <w:rPr>
                      <w:rStyle w:val="Hyperlien"/>
                      <w:noProof/>
                    </w:rPr>
                    <w:t>Planification des Rendez-vous</w:t>
                  </w:r>
                  <w:r>
                    <w:rPr>
                      <w:noProof/>
                      <w:webHidden/>
                    </w:rPr>
                    <w:tab/>
                  </w:r>
                  <w:r>
                    <w:rPr>
                      <w:noProof/>
                      <w:webHidden/>
                    </w:rPr>
                    <w:fldChar w:fldCharType="begin"/>
                  </w:r>
                  <w:r>
                    <w:rPr>
                      <w:noProof/>
                      <w:webHidden/>
                    </w:rPr>
                    <w:instrText xml:space="preserve"> PAGEREF _Toc169418650 \h </w:instrText>
                  </w:r>
                  <w:r>
                    <w:rPr>
                      <w:noProof/>
                      <w:webHidden/>
                    </w:rPr>
                  </w:r>
                  <w:r>
                    <w:rPr>
                      <w:noProof/>
                      <w:webHidden/>
                    </w:rPr>
                    <w:fldChar w:fldCharType="separate"/>
                  </w:r>
                  <w:r>
                    <w:rPr>
                      <w:noProof/>
                      <w:webHidden/>
                    </w:rPr>
                    <w:t>5</w:t>
                  </w:r>
                  <w:r>
                    <w:rPr>
                      <w:noProof/>
                      <w:webHidden/>
                    </w:rPr>
                    <w:fldChar w:fldCharType="end"/>
                  </w:r>
                </w:hyperlink>
              </w:p>
              <w:p w14:paraId="122D68E3" w14:textId="57E9099D" w:rsidR="00290AB6" w:rsidRDefault="00290AB6">
                <w:pPr>
                  <w:pStyle w:val="TM3"/>
                  <w:tabs>
                    <w:tab w:val="left" w:pos="1440"/>
                    <w:tab w:val="right" w:leader="dot" w:pos="10024"/>
                  </w:tabs>
                  <w:rPr>
                    <w:b w:val="0"/>
                    <w:noProof/>
                    <w:color w:val="auto"/>
                    <w:kern w:val="2"/>
                    <w:sz w:val="24"/>
                    <w:szCs w:val="24"/>
                    <w:lang w:val="fr-BE" w:eastAsia="fr-BE"/>
                    <w14:ligatures w14:val="standardContextual"/>
                  </w:rPr>
                </w:pPr>
                <w:hyperlink w:anchor="_Toc169418651" w:history="1">
                  <w:r w:rsidRPr="0053560C">
                    <w:rPr>
                      <w:rStyle w:val="Hyperlien"/>
                      <w:noProof/>
                    </w:rPr>
                    <w:t>1.3.5</w:t>
                  </w:r>
                  <w:r>
                    <w:rPr>
                      <w:b w:val="0"/>
                      <w:noProof/>
                      <w:color w:val="auto"/>
                      <w:kern w:val="2"/>
                      <w:sz w:val="24"/>
                      <w:szCs w:val="24"/>
                      <w:lang w:val="fr-BE" w:eastAsia="fr-BE"/>
                      <w14:ligatures w14:val="standardContextual"/>
                    </w:rPr>
                    <w:tab/>
                  </w:r>
                  <w:r w:rsidRPr="0053560C">
                    <w:rPr>
                      <w:rStyle w:val="Hyperlien"/>
                      <w:noProof/>
                    </w:rPr>
                    <w:t>Gestion Médicale et Administrative</w:t>
                  </w:r>
                  <w:r>
                    <w:rPr>
                      <w:noProof/>
                      <w:webHidden/>
                    </w:rPr>
                    <w:tab/>
                  </w:r>
                  <w:r>
                    <w:rPr>
                      <w:noProof/>
                      <w:webHidden/>
                    </w:rPr>
                    <w:fldChar w:fldCharType="begin"/>
                  </w:r>
                  <w:r>
                    <w:rPr>
                      <w:noProof/>
                      <w:webHidden/>
                    </w:rPr>
                    <w:instrText xml:space="preserve"> PAGEREF _Toc169418651 \h </w:instrText>
                  </w:r>
                  <w:r>
                    <w:rPr>
                      <w:noProof/>
                      <w:webHidden/>
                    </w:rPr>
                  </w:r>
                  <w:r>
                    <w:rPr>
                      <w:noProof/>
                      <w:webHidden/>
                    </w:rPr>
                    <w:fldChar w:fldCharType="separate"/>
                  </w:r>
                  <w:r>
                    <w:rPr>
                      <w:noProof/>
                      <w:webHidden/>
                    </w:rPr>
                    <w:t>5</w:t>
                  </w:r>
                  <w:r>
                    <w:rPr>
                      <w:noProof/>
                      <w:webHidden/>
                    </w:rPr>
                    <w:fldChar w:fldCharType="end"/>
                  </w:r>
                </w:hyperlink>
              </w:p>
              <w:p w14:paraId="731D8675" w14:textId="4B560472" w:rsidR="00290AB6" w:rsidRDefault="00290AB6">
                <w:pPr>
                  <w:pStyle w:val="TM3"/>
                  <w:tabs>
                    <w:tab w:val="left" w:pos="1440"/>
                    <w:tab w:val="right" w:leader="dot" w:pos="10024"/>
                  </w:tabs>
                  <w:rPr>
                    <w:b w:val="0"/>
                    <w:noProof/>
                    <w:color w:val="auto"/>
                    <w:kern w:val="2"/>
                    <w:sz w:val="24"/>
                    <w:szCs w:val="24"/>
                    <w:lang w:val="fr-BE" w:eastAsia="fr-BE"/>
                    <w14:ligatures w14:val="standardContextual"/>
                  </w:rPr>
                </w:pPr>
                <w:hyperlink w:anchor="_Toc169418652" w:history="1">
                  <w:r w:rsidRPr="0053560C">
                    <w:rPr>
                      <w:rStyle w:val="Hyperlien"/>
                      <w:noProof/>
                    </w:rPr>
                    <w:t>1.3.6</w:t>
                  </w:r>
                  <w:r>
                    <w:rPr>
                      <w:b w:val="0"/>
                      <w:noProof/>
                      <w:color w:val="auto"/>
                      <w:kern w:val="2"/>
                      <w:sz w:val="24"/>
                      <w:szCs w:val="24"/>
                      <w:lang w:val="fr-BE" w:eastAsia="fr-BE"/>
                      <w14:ligatures w14:val="standardContextual"/>
                    </w:rPr>
                    <w:tab/>
                  </w:r>
                  <w:r w:rsidRPr="0053560C">
                    <w:rPr>
                      <w:rStyle w:val="Hyperlien"/>
                      <w:noProof/>
                    </w:rPr>
                    <w:t>Architecture Technique</w:t>
                  </w:r>
                  <w:r>
                    <w:rPr>
                      <w:noProof/>
                      <w:webHidden/>
                    </w:rPr>
                    <w:tab/>
                  </w:r>
                  <w:r>
                    <w:rPr>
                      <w:noProof/>
                      <w:webHidden/>
                    </w:rPr>
                    <w:fldChar w:fldCharType="begin"/>
                  </w:r>
                  <w:r>
                    <w:rPr>
                      <w:noProof/>
                      <w:webHidden/>
                    </w:rPr>
                    <w:instrText xml:space="preserve"> PAGEREF _Toc169418652 \h </w:instrText>
                  </w:r>
                  <w:r>
                    <w:rPr>
                      <w:noProof/>
                      <w:webHidden/>
                    </w:rPr>
                  </w:r>
                  <w:r>
                    <w:rPr>
                      <w:noProof/>
                      <w:webHidden/>
                    </w:rPr>
                    <w:fldChar w:fldCharType="separate"/>
                  </w:r>
                  <w:r>
                    <w:rPr>
                      <w:noProof/>
                      <w:webHidden/>
                    </w:rPr>
                    <w:t>5</w:t>
                  </w:r>
                  <w:r>
                    <w:rPr>
                      <w:noProof/>
                      <w:webHidden/>
                    </w:rPr>
                    <w:fldChar w:fldCharType="end"/>
                  </w:r>
                </w:hyperlink>
              </w:p>
              <w:p w14:paraId="4EBC26F9" w14:textId="528E104E" w:rsidR="00290AB6" w:rsidRDefault="00290AB6">
                <w:pPr>
                  <w:pStyle w:val="TM3"/>
                  <w:tabs>
                    <w:tab w:val="left" w:pos="1440"/>
                    <w:tab w:val="right" w:leader="dot" w:pos="10024"/>
                  </w:tabs>
                  <w:rPr>
                    <w:b w:val="0"/>
                    <w:noProof/>
                    <w:color w:val="auto"/>
                    <w:kern w:val="2"/>
                    <w:sz w:val="24"/>
                    <w:szCs w:val="24"/>
                    <w:lang w:val="fr-BE" w:eastAsia="fr-BE"/>
                    <w14:ligatures w14:val="standardContextual"/>
                  </w:rPr>
                </w:pPr>
                <w:hyperlink w:anchor="_Toc169418653" w:history="1">
                  <w:r w:rsidRPr="0053560C">
                    <w:rPr>
                      <w:rStyle w:val="Hyperlien"/>
                      <w:noProof/>
                    </w:rPr>
                    <w:t>1.3.7</w:t>
                  </w:r>
                  <w:r>
                    <w:rPr>
                      <w:b w:val="0"/>
                      <w:noProof/>
                      <w:color w:val="auto"/>
                      <w:kern w:val="2"/>
                      <w:sz w:val="24"/>
                      <w:szCs w:val="24"/>
                      <w:lang w:val="fr-BE" w:eastAsia="fr-BE"/>
                      <w14:ligatures w14:val="standardContextual"/>
                    </w:rPr>
                    <w:tab/>
                  </w:r>
                  <w:r w:rsidRPr="0053560C">
                    <w:rPr>
                      <w:rStyle w:val="Hyperlien"/>
                      <w:noProof/>
                    </w:rPr>
                    <w:t>Sécurité</w:t>
                  </w:r>
                  <w:r>
                    <w:rPr>
                      <w:noProof/>
                      <w:webHidden/>
                    </w:rPr>
                    <w:tab/>
                  </w:r>
                  <w:r>
                    <w:rPr>
                      <w:noProof/>
                      <w:webHidden/>
                    </w:rPr>
                    <w:fldChar w:fldCharType="begin"/>
                  </w:r>
                  <w:r>
                    <w:rPr>
                      <w:noProof/>
                      <w:webHidden/>
                    </w:rPr>
                    <w:instrText xml:space="preserve"> PAGEREF _Toc169418653 \h </w:instrText>
                  </w:r>
                  <w:r>
                    <w:rPr>
                      <w:noProof/>
                      <w:webHidden/>
                    </w:rPr>
                  </w:r>
                  <w:r>
                    <w:rPr>
                      <w:noProof/>
                      <w:webHidden/>
                    </w:rPr>
                    <w:fldChar w:fldCharType="separate"/>
                  </w:r>
                  <w:r>
                    <w:rPr>
                      <w:noProof/>
                      <w:webHidden/>
                    </w:rPr>
                    <w:t>5</w:t>
                  </w:r>
                  <w:r>
                    <w:rPr>
                      <w:noProof/>
                      <w:webHidden/>
                    </w:rPr>
                    <w:fldChar w:fldCharType="end"/>
                  </w:r>
                </w:hyperlink>
              </w:p>
              <w:p w14:paraId="232FEAA9" w14:textId="6DEAA81D" w:rsidR="00290AB6" w:rsidRDefault="00290AB6">
                <w:pPr>
                  <w:pStyle w:val="TM3"/>
                  <w:tabs>
                    <w:tab w:val="left" w:pos="1440"/>
                    <w:tab w:val="right" w:leader="dot" w:pos="10024"/>
                  </w:tabs>
                  <w:rPr>
                    <w:b w:val="0"/>
                    <w:noProof/>
                    <w:color w:val="auto"/>
                    <w:kern w:val="2"/>
                    <w:sz w:val="24"/>
                    <w:szCs w:val="24"/>
                    <w:lang w:val="fr-BE" w:eastAsia="fr-BE"/>
                    <w14:ligatures w14:val="standardContextual"/>
                  </w:rPr>
                </w:pPr>
                <w:hyperlink w:anchor="_Toc169418654" w:history="1">
                  <w:r w:rsidRPr="0053560C">
                    <w:rPr>
                      <w:rStyle w:val="Hyperlien"/>
                      <w:noProof/>
                    </w:rPr>
                    <w:t>1.3.8</w:t>
                  </w:r>
                  <w:r>
                    <w:rPr>
                      <w:b w:val="0"/>
                      <w:noProof/>
                      <w:color w:val="auto"/>
                      <w:kern w:val="2"/>
                      <w:sz w:val="24"/>
                      <w:szCs w:val="24"/>
                      <w:lang w:val="fr-BE" w:eastAsia="fr-BE"/>
                      <w14:ligatures w14:val="standardContextual"/>
                    </w:rPr>
                    <w:tab/>
                  </w:r>
                  <w:r w:rsidRPr="0053560C">
                    <w:rPr>
                      <w:rStyle w:val="Hyperlien"/>
                      <w:noProof/>
                    </w:rPr>
                    <w:t>Conclusion</w:t>
                  </w:r>
                  <w:r>
                    <w:rPr>
                      <w:noProof/>
                      <w:webHidden/>
                    </w:rPr>
                    <w:tab/>
                  </w:r>
                  <w:r>
                    <w:rPr>
                      <w:noProof/>
                      <w:webHidden/>
                    </w:rPr>
                    <w:fldChar w:fldCharType="begin"/>
                  </w:r>
                  <w:r>
                    <w:rPr>
                      <w:noProof/>
                      <w:webHidden/>
                    </w:rPr>
                    <w:instrText xml:space="preserve"> PAGEREF _Toc169418654 \h </w:instrText>
                  </w:r>
                  <w:r>
                    <w:rPr>
                      <w:noProof/>
                      <w:webHidden/>
                    </w:rPr>
                  </w:r>
                  <w:r>
                    <w:rPr>
                      <w:noProof/>
                      <w:webHidden/>
                    </w:rPr>
                    <w:fldChar w:fldCharType="separate"/>
                  </w:r>
                  <w:r>
                    <w:rPr>
                      <w:noProof/>
                      <w:webHidden/>
                    </w:rPr>
                    <w:t>5</w:t>
                  </w:r>
                  <w:r>
                    <w:rPr>
                      <w:noProof/>
                      <w:webHidden/>
                    </w:rPr>
                    <w:fldChar w:fldCharType="end"/>
                  </w:r>
                </w:hyperlink>
              </w:p>
              <w:p w14:paraId="004A24D3" w14:textId="24284D7F" w:rsidR="00290AB6" w:rsidRDefault="00290AB6">
                <w:pPr>
                  <w:pStyle w:val="TM1"/>
                  <w:tabs>
                    <w:tab w:val="left" w:pos="560"/>
                    <w:tab w:val="right" w:leader="dot" w:pos="10024"/>
                  </w:tabs>
                  <w:rPr>
                    <w:b w:val="0"/>
                    <w:noProof/>
                    <w:color w:val="auto"/>
                    <w:kern w:val="2"/>
                    <w:sz w:val="24"/>
                    <w:szCs w:val="24"/>
                    <w:lang w:val="fr-BE" w:eastAsia="fr-BE"/>
                    <w14:ligatures w14:val="standardContextual"/>
                  </w:rPr>
                </w:pPr>
                <w:hyperlink w:anchor="_Toc169418655" w:history="1">
                  <w:r w:rsidRPr="0053560C">
                    <w:rPr>
                      <w:rStyle w:val="Hyperlien"/>
                      <w:noProof/>
                    </w:rPr>
                    <w:t>2</w:t>
                  </w:r>
                  <w:r>
                    <w:rPr>
                      <w:b w:val="0"/>
                      <w:noProof/>
                      <w:color w:val="auto"/>
                      <w:kern w:val="2"/>
                      <w:sz w:val="24"/>
                      <w:szCs w:val="24"/>
                      <w:lang w:val="fr-BE" w:eastAsia="fr-BE"/>
                      <w14:ligatures w14:val="standardContextual"/>
                    </w:rPr>
                    <w:tab/>
                  </w:r>
                  <w:r w:rsidRPr="0053560C">
                    <w:rPr>
                      <w:rStyle w:val="Hyperlien"/>
                      <w:noProof/>
                    </w:rPr>
                    <w:t>Cahier des charges</w:t>
                  </w:r>
                  <w:r>
                    <w:rPr>
                      <w:noProof/>
                      <w:webHidden/>
                    </w:rPr>
                    <w:tab/>
                  </w:r>
                  <w:r>
                    <w:rPr>
                      <w:noProof/>
                      <w:webHidden/>
                    </w:rPr>
                    <w:fldChar w:fldCharType="begin"/>
                  </w:r>
                  <w:r>
                    <w:rPr>
                      <w:noProof/>
                      <w:webHidden/>
                    </w:rPr>
                    <w:instrText xml:space="preserve"> PAGEREF _Toc169418655 \h </w:instrText>
                  </w:r>
                  <w:r>
                    <w:rPr>
                      <w:noProof/>
                      <w:webHidden/>
                    </w:rPr>
                  </w:r>
                  <w:r>
                    <w:rPr>
                      <w:noProof/>
                      <w:webHidden/>
                    </w:rPr>
                    <w:fldChar w:fldCharType="separate"/>
                  </w:r>
                  <w:r>
                    <w:rPr>
                      <w:noProof/>
                      <w:webHidden/>
                    </w:rPr>
                    <w:t>6</w:t>
                  </w:r>
                  <w:r>
                    <w:rPr>
                      <w:noProof/>
                      <w:webHidden/>
                    </w:rPr>
                    <w:fldChar w:fldCharType="end"/>
                  </w:r>
                </w:hyperlink>
              </w:p>
              <w:p w14:paraId="37735472" w14:textId="31E80191" w:rsidR="00290AB6" w:rsidRDefault="00290AB6">
                <w:pPr>
                  <w:pStyle w:val="TM2"/>
                  <w:tabs>
                    <w:tab w:val="left" w:pos="960"/>
                    <w:tab w:val="right" w:leader="dot" w:pos="10024"/>
                  </w:tabs>
                  <w:rPr>
                    <w:b w:val="0"/>
                    <w:noProof/>
                    <w:color w:val="auto"/>
                    <w:kern w:val="2"/>
                    <w:sz w:val="24"/>
                    <w:szCs w:val="24"/>
                    <w:lang w:val="fr-BE" w:eastAsia="fr-BE"/>
                    <w14:ligatures w14:val="standardContextual"/>
                  </w:rPr>
                </w:pPr>
                <w:hyperlink w:anchor="_Toc169418656" w:history="1">
                  <w:r w:rsidRPr="0053560C">
                    <w:rPr>
                      <w:rStyle w:val="Hyperlien"/>
                      <w:noProof/>
                    </w:rPr>
                    <w:t>2.1</w:t>
                  </w:r>
                  <w:r>
                    <w:rPr>
                      <w:b w:val="0"/>
                      <w:noProof/>
                      <w:color w:val="auto"/>
                      <w:kern w:val="2"/>
                      <w:sz w:val="24"/>
                      <w:szCs w:val="24"/>
                      <w:lang w:val="fr-BE" w:eastAsia="fr-BE"/>
                      <w14:ligatures w14:val="standardContextual"/>
                    </w:rPr>
                    <w:tab/>
                  </w:r>
                  <w:r w:rsidRPr="0053560C">
                    <w:rPr>
                      <w:rStyle w:val="Hyperlien"/>
                      <w:noProof/>
                    </w:rPr>
                    <w:t>Exigences fonctionnelles</w:t>
                  </w:r>
                  <w:r>
                    <w:rPr>
                      <w:noProof/>
                      <w:webHidden/>
                    </w:rPr>
                    <w:tab/>
                  </w:r>
                  <w:r>
                    <w:rPr>
                      <w:noProof/>
                      <w:webHidden/>
                    </w:rPr>
                    <w:fldChar w:fldCharType="begin"/>
                  </w:r>
                  <w:r>
                    <w:rPr>
                      <w:noProof/>
                      <w:webHidden/>
                    </w:rPr>
                    <w:instrText xml:space="preserve"> PAGEREF _Toc169418656 \h </w:instrText>
                  </w:r>
                  <w:r>
                    <w:rPr>
                      <w:noProof/>
                      <w:webHidden/>
                    </w:rPr>
                  </w:r>
                  <w:r>
                    <w:rPr>
                      <w:noProof/>
                      <w:webHidden/>
                    </w:rPr>
                    <w:fldChar w:fldCharType="separate"/>
                  </w:r>
                  <w:r>
                    <w:rPr>
                      <w:noProof/>
                      <w:webHidden/>
                    </w:rPr>
                    <w:t>6</w:t>
                  </w:r>
                  <w:r>
                    <w:rPr>
                      <w:noProof/>
                      <w:webHidden/>
                    </w:rPr>
                    <w:fldChar w:fldCharType="end"/>
                  </w:r>
                </w:hyperlink>
              </w:p>
              <w:p w14:paraId="5E7B702E" w14:textId="5154127C" w:rsidR="00290AB6" w:rsidRDefault="00290AB6">
                <w:pPr>
                  <w:pStyle w:val="TM3"/>
                  <w:tabs>
                    <w:tab w:val="left" w:pos="1440"/>
                    <w:tab w:val="right" w:leader="dot" w:pos="10024"/>
                  </w:tabs>
                  <w:rPr>
                    <w:b w:val="0"/>
                    <w:noProof/>
                    <w:color w:val="auto"/>
                    <w:kern w:val="2"/>
                    <w:sz w:val="24"/>
                    <w:szCs w:val="24"/>
                    <w:lang w:val="fr-BE" w:eastAsia="fr-BE"/>
                    <w14:ligatures w14:val="standardContextual"/>
                  </w:rPr>
                </w:pPr>
                <w:hyperlink w:anchor="_Toc169418657" w:history="1">
                  <w:r w:rsidRPr="0053560C">
                    <w:rPr>
                      <w:rStyle w:val="Hyperlien"/>
                      <w:noProof/>
                    </w:rPr>
                    <w:t>2.1.1</w:t>
                  </w:r>
                  <w:r>
                    <w:rPr>
                      <w:b w:val="0"/>
                      <w:noProof/>
                      <w:color w:val="auto"/>
                      <w:kern w:val="2"/>
                      <w:sz w:val="24"/>
                      <w:szCs w:val="24"/>
                      <w:lang w:val="fr-BE" w:eastAsia="fr-BE"/>
                      <w14:ligatures w14:val="standardContextual"/>
                    </w:rPr>
                    <w:tab/>
                  </w:r>
                  <w:r w:rsidRPr="0053560C">
                    <w:rPr>
                      <w:rStyle w:val="Hyperlien"/>
                      <w:noProof/>
                    </w:rPr>
                    <w:t>Gestion des utilisateurs (Tristan)</w:t>
                  </w:r>
                  <w:r>
                    <w:rPr>
                      <w:noProof/>
                      <w:webHidden/>
                    </w:rPr>
                    <w:tab/>
                  </w:r>
                  <w:r>
                    <w:rPr>
                      <w:noProof/>
                      <w:webHidden/>
                    </w:rPr>
                    <w:fldChar w:fldCharType="begin"/>
                  </w:r>
                  <w:r>
                    <w:rPr>
                      <w:noProof/>
                      <w:webHidden/>
                    </w:rPr>
                    <w:instrText xml:space="preserve"> PAGEREF _Toc169418657 \h </w:instrText>
                  </w:r>
                  <w:r>
                    <w:rPr>
                      <w:noProof/>
                      <w:webHidden/>
                    </w:rPr>
                  </w:r>
                  <w:r>
                    <w:rPr>
                      <w:noProof/>
                      <w:webHidden/>
                    </w:rPr>
                    <w:fldChar w:fldCharType="separate"/>
                  </w:r>
                  <w:r>
                    <w:rPr>
                      <w:noProof/>
                      <w:webHidden/>
                    </w:rPr>
                    <w:t>6</w:t>
                  </w:r>
                  <w:r>
                    <w:rPr>
                      <w:noProof/>
                      <w:webHidden/>
                    </w:rPr>
                    <w:fldChar w:fldCharType="end"/>
                  </w:r>
                </w:hyperlink>
              </w:p>
              <w:p w14:paraId="408B89F9" w14:textId="17A3C5FB" w:rsidR="00290AB6" w:rsidRDefault="00290AB6">
                <w:pPr>
                  <w:pStyle w:val="TM3"/>
                  <w:tabs>
                    <w:tab w:val="left" w:pos="1440"/>
                    <w:tab w:val="right" w:leader="dot" w:pos="10024"/>
                  </w:tabs>
                  <w:rPr>
                    <w:b w:val="0"/>
                    <w:noProof/>
                    <w:color w:val="auto"/>
                    <w:kern w:val="2"/>
                    <w:sz w:val="24"/>
                    <w:szCs w:val="24"/>
                    <w:lang w:val="fr-BE" w:eastAsia="fr-BE"/>
                    <w14:ligatures w14:val="standardContextual"/>
                  </w:rPr>
                </w:pPr>
                <w:hyperlink w:anchor="_Toc169418658" w:history="1">
                  <w:r w:rsidRPr="0053560C">
                    <w:rPr>
                      <w:rStyle w:val="Hyperlien"/>
                      <w:noProof/>
                    </w:rPr>
                    <w:t>2.1.2</w:t>
                  </w:r>
                  <w:r>
                    <w:rPr>
                      <w:b w:val="0"/>
                      <w:noProof/>
                      <w:color w:val="auto"/>
                      <w:kern w:val="2"/>
                      <w:sz w:val="24"/>
                      <w:szCs w:val="24"/>
                      <w:lang w:val="fr-BE" w:eastAsia="fr-BE"/>
                      <w14:ligatures w14:val="standardContextual"/>
                    </w:rPr>
                    <w:tab/>
                  </w:r>
                  <w:r w:rsidRPr="0053560C">
                    <w:rPr>
                      <w:rStyle w:val="Hyperlien"/>
                      <w:noProof/>
                    </w:rPr>
                    <w:t>Gestion des rendez-vous (Vincent)</w:t>
                  </w:r>
                  <w:r>
                    <w:rPr>
                      <w:noProof/>
                      <w:webHidden/>
                    </w:rPr>
                    <w:tab/>
                  </w:r>
                  <w:r>
                    <w:rPr>
                      <w:noProof/>
                      <w:webHidden/>
                    </w:rPr>
                    <w:fldChar w:fldCharType="begin"/>
                  </w:r>
                  <w:r>
                    <w:rPr>
                      <w:noProof/>
                      <w:webHidden/>
                    </w:rPr>
                    <w:instrText xml:space="preserve"> PAGEREF _Toc169418658 \h </w:instrText>
                  </w:r>
                  <w:r>
                    <w:rPr>
                      <w:noProof/>
                      <w:webHidden/>
                    </w:rPr>
                  </w:r>
                  <w:r>
                    <w:rPr>
                      <w:noProof/>
                      <w:webHidden/>
                    </w:rPr>
                    <w:fldChar w:fldCharType="separate"/>
                  </w:r>
                  <w:r>
                    <w:rPr>
                      <w:noProof/>
                      <w:webHidden/>
                    </w:rPr>
                    <w:t>6</w:t>
                  </w:r>
                  <w:r>
                    <w:rPr>
                      <w:noProof/>
                      <w:webHidden/>
                    </w:rPr>
                    <w:fldChar w:fldCharType="end"/>
                  </w:r>
                </w:hyperlink>
              </w:p>
              <w:p w14:paraId="4438F990" w14:textId="3B87ABC9" w:rsidR="00290AB6" w:rsidRDefault="00290AB6">
                <w:pPr>
                  <w:pStyle w:val="TM3"/>
                  <w:tabs>
                    <w:tab w:val="left" w:pos="1440"/>
                    <w:tab w:val="right" w:leader="dot" w:pos="10024"/>
                  </w:tabs>
                  <w:rPr>
                    <w:b w:val="0"/>
                    <w:noProof/>
                    <w:color w:val="auto"/>
                    <w:kern w:val="2"/>
                    <w:sz w:val="24"/>
                    <w:szCs w:val="24"/>
                    <w:lang w:val="fr-BE" w:eastAsia="fr-BE"/>
                    <w14:ligatures w14:val="standardContextual"/>
                  </w:rPr>
                </w:pPr>
                <w:hyperlink w:anchor="_Toc169418659" w:history="1">
                  <w:r w:rsidRPr="0053560C">
                    <w:rPr>
                      <w:rStyle w:val="Hyperlien"/>
                      <w:noProof/>
                    </w:rPr>
                    <w:t>2.1.3</w:t>
                  </w:r>
                  <w:r>
                    <w:rPr>
                      <w:b w:val="0"/>
                      <w:noProof/>
                      <w:color w:val="auto"/>
                      <w:kern w:val="2"/>
                      <w:sz w:val="24"/>
                      <w:szCs w:val="24"/>
                      <w:lang w:val="fr-BE" w:eastAsia="fr-BE"/>
                      <w14:ligatures w14:val="standardContextual"/>
                    </w:rPr>
                    <w:tab/>
                  </w:r>
                  <w:r w:rsidRPr="0053560C">
                    <w:rPr>
                      <w:rStyle w:val="Hyperlien"/>
                      <w:noProof/>
                    </w:rPr>
                    <w:t>Gestion des patients (Vincent et Tristan)</w:t>
                  </w:r>
                  <w:r>
                    <w:rPr>
                      <w:noProof/>
                      <w:webHidden/>
                    </w:rPr>
                    <w:tab/>
                  </w:r>
                  <w:r>
                    <w:rPr>
                      <w:noProof/>
                      <w:webHidden/>
                    </w:rPr>
                    <w:fldChar w:fldCharType="begin"/>
                  </w:r>
                  <w:r>
                    <w:rPr>
                      <w:noProof/>
                      <w:webHidden/>
                    </w:rPr>
                    <w:instrText xml:space="preserve"> PAGEREF _Toc169418659 \h </w:instrText>
                  </w:r>
                  <w:r>
                    <w:rPr>
                      <w:noProof/>
                      <w:webHidden/>
                    </w:rPr>
                  </w:r>
                  <w:r>
                    <w:rPr>
                      <w:noProof/>
                      <w:webHidden/>
                    </w:rPr>
                    <w:fldChar w:fldCharType="separate"/>
                  </w:r>
                  <w:r>
                    <w:rPr>
                      <w:noProof/>
                      <w:webHidden/>
                    </w:rPr>
                    <w:t>7</w:t>
                  </w:r>
                  <w:r>
                    <w:rPr>
                      <w:noProof/>
                      <w:webHidden/>
                    </w:rPr>
                    <w:fldChar w:fldCharType="end"/>
                  </w:r>
                </w:hyperlink>
              </w:p>
              <w:p w14:paraId="58CAD690" w14:textId="4961BDEC" w:rsidR="00290AB6" w:rsidRDefault="00290AB6">
                <w:pPr>
                  <w:pStyle w:val="TM3"/>
                  <w:tabs>
                    <w:tab w:val="left" w:pos="1440"/>
                    <w:tab w:val="right" w:leader="dot" w:pos="10024"/>
                  </w:tabs>
                  <w:rPr>
                    <w:b w:val="0"/>
                    <w:noProof/>
                    <w:color w:val="auto"/>
                    <w:kern w:val="2"/>
                    <w:sz w:val="24"/>
                    <w:szCs w:val="24"/>
                    <w:lang w:val="fr-BE" w:eastAsia="fr-BE"/>
                    <w14:ligatures w14:val="standardContextual"/>
                  </w:rPr>
                </w:pPr>
                <w:hyperlink w:anchor="_Toc169418660" w:history="1">
                  <w:r w:rsidRPr="0053560C">
                    <w:rPr>
                      <w:rStyle w:val="Hyperlien"/>
                      <w:noProof/>
                    </w:rPr>
                    <w:t>2.1.4</w:t>
                  </w:r>
                  <w:r>
                    <w:rPr>
                      <w:b w:val="0"/>
                      <w:noProof/>
                      <w:color w:val="auto"/>
                      <w:kern w:val="2"/>
                      <w:sz w:val="24"/>
                      <w:szCs w:val="24"/>
                      <w:lang w:val="fr-BE" w:eastAsia="fr-BE"/>
                      <w14:ligatures w14:val="standardContextual"/>
                    </w:rPr>
                    <w:tab/>
                  </w:r>
                  <w:r w:rsidRPr="0053560C">
                    <w:rPr>
                      <w:rStyle w:val="Hyperlien"/>
                      <w:noProof/>
                    </w:rPr>
                    <w:t>Gestion des médecins (Tristan)</w:t>
                  </w:r>
                  <w:r>
                    <w:rPr>
                      <w:noProof/>
                      <w:webHidden/>
                    </w:rPr>
                    <w:tab/>
                  </w:r>
                  <w:r>
                    <w:rPr>
                      <w:noProof/>
                      <w:webHidden/>
                    </w:rPr>
                    <w:fldChar w:fldCharType="begin"/>
                  </w:r>
                  <w:r>
                    <w:rPr>
                      <w:noProof/>
                      <w:webHidden/>
                    </w:rPr>
                    <w:instrText xml:space="preserve"> PAGEREF _Toc169418660 \h </w:instrText>
                  </w:r>
                  <w:r>
                    <w:rPr>
                      <w:noProof/>
                      <w:webHidden/>
                    </w:rPr>
                  </w:r>
                  <w:r>
                    <w:rPr>
                      <w:noProof/>
                      <w:webHidden/>
                    </w:rPr>
                    <w:fldChar w:fldCharType="separate"/>
                  </w:r>
                  <w:r>
                    <w:rPr>
                      <w:noProof/>
                      <w:webHidden/>
                    </w:rPr>
                    <w:t>7</w:t>
                  </w:r>
                  <w:r>
                    <w:rPr>
                      <w:noProof/>
                      <w:webHidden/>
                    </w:rPr>
                    <w:fldChar w:fldCharType="end"/>
                  </w:r>
                </w:hyperlink>
              </w:p>
              <w:p w14:paraId="78963690" w14:textId="11D278CD" w:rsidR="00290AB6" w:rsidRDefault="00290AB6">
                <w:pPr>
                  <w:pStyle w:val="TM2"/>
                  <w:tabs>
                    <w:tab w:val="left" w:pos="960"/>
                    <w:tab w:val="right" w:leader="dot" w:pos="10024"/>
                  </w:tabs>
                  <w:rPr>
                    <w:b w:val="0"/>
                    <w:noProof/>
                    <w:color w:val="auto"/>
                    <w:kern w:val="2"/>
                    <w:sz w:val="24"/>
                    <w:szCs w:val="24"/>
                    <w:lang w:val="fr-BE" w:eastAsia="fr-BE"/>
                    <w14:ligatures w14:val="standardContextual"/>
                  </w:rPr>
                </w:pPr>
                <w:hyperlink w:anchor="_Toc169418661" w:history="1">
                  <w:r w:rsidRPr="0053560C">
                    <w:rPr>
                      <w:rStyle w:val="Hyperlien"/>
                      <w:noProof/>
                    </w:rPr>
                    <w:t>2.2</w:t>
                  </w:r>
                  <w:r>
                    <w:rPr>
                      <w:b w:val="0"/>
                      <w:noProof/>
                      <w:color w:val="auto"/>
                      <w:kern w:val="2"/>
                      <w:sz w:val="24"/>
                      <w:szCs w:val="24"/>
                      <w:lang w:val="fr-BE" w:eastAsia="fr-BE"/>
                      <w14:ligatures w14:val="standardContextual"/>
                    </w:rPr>
                    <w:tab/>
                  </w:r>
                  <w:r w:rsidRPr="0053560C">
                    <w:rPr>
                      <w:rStyle w:val="Hyperlien"/>
                      <w:noProof/>
                    </w:rPr>
                    <w:t>Exigences non fonctionnelles</w:t>
                  </w:r>
                  <w:r>
                    <w:rPr>
                      <w:noProof/>
                      <w:webHidden/>
                    </w:rPr>
                    <w:tab/>
                  </w:r>
                  <w:r>
                    <w:rPr>
                      <w:noProof/>
                      <w:webHidden/>
                    </w:rPr>
                    <w:fldChar w:fldCharType="begin"/>
                  </w:r>
                  <w:r>
                    <w:rPr>
                      <w:noProof/>
                      <w:webHidden/>
                    </w:rPr>
                    <w:instrText xml:space="preserve"> PAGEREF _Toc169418661 \h </w:instrText>
                  </w:r>
                  <w:r>
                    <w:rPr>
                      <w:noProof/>
                      <w:webHidden/>
                    </w:rPr>
                  </w:r>
                  <w:r>
                    <w:rPr>
                      <w:noProof/>
                      <w:webHidden/>
                    </w:rPr>
                    <w:fldChar w:fldCharType="separate"/>
                  </w:r>
                  <w:r>
                    <w:rPr>
                      <w:noProof/>
                      <w:webHidden/>
                    </w:rPr>
                    <w:t>7</w:t>
                  </w:r>
                  <w:r>
                    <w:rPr>
                      <w:noProof/>
                      <w:webHidden/>
                    </w:rPr>
                    <w:fldChar w:fldCharType="end"/>
                  </w:r>
                </w:hyperlink>
              </w:p>
              <w:p w14:paraId="35B833DD" w14:textId="01F2A037" w:rsidR="00290AB6" w:rsidRDefault="00290AB6">
                <w:pPr>
                  <w:pStyle w:val="TM3"/>
                  <w:tabs>
                    <w:tab w:val="left" w:pos="1440"/>
                    <w:tab w:val="right" w:leader="dot" w:pos="10024"/>
                  </w:tabs>
                  <w:rPr>
                    <w:b w:val="0"/>
                    <w:noProof/>
                    <w:color w:val="auto"/>
                    <w:kern w:val="2"/>
                    <w:sz w:val="24"/>
                    <w:szCs w:val="24"/>
                    <w:lang w:val="fr-BE" w:eastAsia="fr-BE"/>
                    <w14:ligatures w14:val="standardContextual"/>
                  </w:rPr>
                </w:pPr>
                <w:hyperlink w:anchor="_Toc169418662" w:history="1">
                  <w:r w:rsidRPr="0053560C">
                    <w:rPr>
                      <w:rStyle w:val="Hyperlien"/>
                      <w:noProof/>
                    </w:rPr>
                    <w:t>2.2.1</w:t>
                  </w:r>
                  <w:r>
                    <w:rPr>
                      <w:b w:val="0"/>
                      <w:noProof/>
                      <w:color w:val="auto"/>
                      <w:kern w:val="2"/>
                      <w:sz w:val="24"/>
                      <w:szCs w:val="24"/>
                      <w:lang w:val="fr-BE" w:eastAsia="fr-BE"/>
                      <w14:ligatures w14:val="standardContextual"/>
                    </w:rPr>
                    <w:tab/>
                  </w:r>
                  <w:r w:rsidRPr="0053560C">
                    <w:rPr>
                      <w:rStyle w:val="Hyperlien"/>
                      <w:noProof/>
                    </w:rPr>
                    <w:t>Sécurité (Tristan)</w:t>
                  </w:r>
                  <w:r>
                    <w:rPr>
                      <w:noProof/>
                      <w:webHidden/>
                    </w:rPr>
                    <w:tab/>
                  </w:r>
                  <w:r>
                    <w:rPr>
                      <w:noProof/>
                      <w:webHidden/>
                    </w:rPr>
                    <w:fldChar w:fldCharType="begin"/>
                  </w:r>
                  <w:r>
                    <w:rPr>
                      <w:noProof/>
                      <w:webHidden/>
                    </w:rPr>
                    <w:instrText xml:space="preserve"> PAGEREF _Toc169418662 \h </w:instrText>
                  </w:r>
                  <w:r>
                    <w:rPr>
                      <w:noProof/>
                      <w:webHidden/>
                    </w:rPr>
                  </w:r>
                  <w:r>
                    <w:rPr>
                      <w:noProof/>
                      <w:webHidden/>
                    </w:rPr>
                    <w:fldChar w:fldCharType="separate"/>
                  </w:r>
                  <w:r>
                    <w:rPr>
                      <w:noProof/>
                      <w:webHidden/>
                    </w:rPr>
                    <w:t>7</w:t>
                  </w:r>
                  <w:r>
                    <w:rPr>
                      <w:noProof/>
                      <w:webHidden/>
                    </w:rPr>
                    <w:fldChar w:fldCharType="end"/>
                  </w:r>
                </w:hyperlink>
              </w:p>
              <w:p w14:paraId="76AA815E" w14:textId="1B492159" w:rsidR="00290AB6" w:rsidRDefault="00290AB6">
                <w:pPr>
                  <w:pStyle w:val="TM3"/>
                  <w:tabs>
                    <w:tab w:val="left" w:pos="1440"/>
                    <w:tab w:val="right" w:leader="dot" w:pos="10024"/>
                  </w:tabs>
                  <w:rPr>
                    <w:b w:val="0"/>
                    <w:noProof/>
                    <w:color w:val="auto"/>
                    <w:kern w:val="2"/>
                    <w:sz w:val="24"/>
                    <w:szCs w:val="24"/>
                    <w:lang w:val="fr-BE" w:eastAsia="fr-BE"/>
                    <w14:ligatures w14:val="standardContextual"/>
                  </w:rPr>
                </w:pPr>
                <w:hyperlink w:anchor="_Toc169418663" w:history="1">
                  <w:r w:rsidRPr="0053560C">
                    <w:rPr>
                      <w:rStyle w:val="Hyperlien"/>
                      <w:noProof/>
                    </w:rPr>
                    <w:t>2.2.2</w:t>
                  </w:r>
                  <w:r>
                    <w:rPr>
                      <w:b w:val="0"/>
                      <w:noProof/>
                      <w:color w:val="auto"/>
                      <w:kern w:val="2"/>
                      <w:sz w:val="24"/>
                      <w:szCs w:val="24"/>
                      <w:lang w:val="fr-BE" w:eastAsia="fr-BE"/>
                      <w14:ligatures w14:val="standardContextual"/>
                    </w:rPr>
                    <w:tab/>
                  </w:r>
                  <w:r w:rsidRPr="0053560C">
                    <w:rPr>
                      <w:rStyle w:val="Hyperlien"/>
                      <w:noProof/>
                    </w:rPr>
                    <w:t>Performance (Tristan et Vincent)</w:t>
                  </w:r>
                  <w:r>
                    <w:rPr>
                      <w:noProof/>
                      <w:webHidden/>
                    </w:rPr>
                    <w:tab/>
                  </w:r>
                  <w:r>
                    <w:rPr>
                      <w:noProof/>
                      <w:webHidden/>
                    </w:rPr>
                    <w:fldChar w:fldCharType="begin"/>
                  </w:r>
                  <w:r>
                    <w:rPr>
                      <w:noProof/>
                      <w:webHidden/>
                    </w:rPr>
                    <w:instrText xml:space="preserve"> PAGEREF _Toc169418663 \h </w:instrText>
                  </w:r>
                  <w:r>
                    <w:rPr>
                      <w:noProof/>
                      <w:webHidden/>
                    </w:rPr>
                  </w:r>
                  <w:r>
                    <w:rPr>
                      <w:noProof/>
                      <w:webHidden/>
                    </w:rPr>
                    <w:fldChar w:fldCharType="separate"/>
                  </w:r>
                  <w:r>
                    <w:rPr>
                      <w:noProof/>
                      <w:webHidden/>
                    </w:rPr>
                    <w:t>7</w:t>
                  </w:r>
                  <w:r>
                    <w:rPr>
                      <w:noProof/>
                      <w:webHidden/>
                    </w:rPr>
                    <w:fldChar w:fldCharType="end"/>
                  </w:r>
                </w:hyperlink>
              </w:p>
              <w:p w14:paraId="0631FC6C" w14:textId="027D24A3" w:rsidR="00290AB6" w:rsidRDefault="00290AB6">
                <w:pPr>
                  <w:pStyle w:val="TM3"/>
                  <w:tabs>
                    <w:tab w:val="left" w:pos="1440"/>
                    <w:tab w:val="right" w:leader="dot" w:pos="10024"/>
                  </w:tabs>
                  <w:rPr>
                    <w:b w:val="0"/>
                    <w:noProof/>
                    <w:color w:val="auto"/>
                    <w:kern w:val="2"/>
                    <w:sz w:val="24"/>
                    <w:szCs w:val="24"/>
                    <w:lang w:val="fr-BE" w:eastAsia="fr-BE"/>
                    <w14:ligatures w14:val="standardContextual"/>
                  </w:rPr>
                </w:pPr>
                <w:hyperlink w:anchor="_Toc169418664" w:history="1">
                  <w:r w:rsidRPr="0053560C">
                    <w:rPr>
                      <w:rStyle w:val="Hyperlien"/>
                      <w:noProof/>
                    </w:rPr>
                    <w:t>2.2.3</w:t>
                  </w:r>
                  <w:r>
                    <w:rPr>
                      <w:b w:val="0"/>
                      <w:noProof/>
                      <w:color w:val="auto"/>
                      <w:kern w:val="2"/>
                      <w:sz w:val="24"/>
                      <w:szCs w:val="24"/>
                      <w:lang w:val="fr-BE" w:eastAsia="fr-BE"/>
                      <w14:ligatures w14:val="standardContextual"/>
                    </w:rPr>
                    <w:tab/>
                  </w:r>
                  <w:r w:rsidRPr="0053560C">
                    <w:rPr>
                      <w:rStyle w:val="Hyperlien"/>
                      <w:noProof/>
                    </w:rPr>
                    <w:t>Fiabilité (Vincent)</w:t>
                  </w:r>
                  <w:r>
                    <w:rPr>
                      <w:noProof/>
                      <w:webHidden/>
                    </w:rPr>
                    <w:tab/>
                  </w:r>
                  <w:r>
                    <w:rPr>
                      <w:noProof/>
                      <w:webHidden/>
                    </w:rPr>
                    <w:fldChar w:fldCharType="begin"/>
                  </w:r>
                  <w:r>
                    <w:rPr>
                      <w:noProof/>
                      <w:webHidden/>
                    </w:rPr>
                    <w:instrText xml:space="preserve"> PAGEREF _Toc169418664 \h </w:instrText>
                  </w:r>
                  <w:r>
                    <w:rPr>
                      <w:noProof/>
                      <w:webHidden/>
                    </w:rPr>
                  </w:r>
                  <w:r>
                    <w:rPr>
                      <w:noProof/>
                      <w:webHidden/>
                    </w:rPr>
                    <w:fldChar w:fldCharType="separate"/>
                  </w:r>
                  <w:r>
                    <w:rPr>
                      <w:noProof/>
                      <w:webHidden/>
                    </w:rPr>
                    <w:t>7</w:t>
                  </w:r>
                  <w:r>
                    <w:rPr>
                      <w:noProof/>
                      <w:webHidden/>
                    </w:rPr>
                    <w:fldChar w:fldCharType="end"/>
                  </w:r>
                </w:hyperlink>
              </w:p>
              <w:p w14:paraId="46AD65B8" w14:textId="688C77FA" w:rsidR="00290AB6" w:rsidRDefault="00290AB6">
                <w:pPr>
                  <w:pStyle w:val="TM3"/>
                  <w:tabs>
                    <w:tab w:val="left" w:pos="1440"/>
                    <w:tab w:val="right" w:leader="dot" w:pos="10024"/>
                  </w:tabs>
                  <w:rPr>
                    <w:b w:val="0"/>
                    <w:noProof/>
                    <w:color w:val="auto"/>
                    <w:kern w:val="2"/>
                    <w:sz w:val="24"/>
                    <w:szCs w:val="24"/>
                    <w:lang w:val="fr-BE" w:eastAsia="fr-BE"/>
                    <w14:ligatures w14:val="standardContextual"/>
                  </w:rPr>
                </w:pPr>
                <w:hyperlink w:anchor="_Toc169418665" w:history="1">
                  <w:r w:rsidRPr="0053560C">
                    <w:rPr>
                      <w:rStyle w:val="Hyperlien"/>
                      <w:noProof/>
                    </w:rPr>
                    <w:t>2.2.4</w:t>
                  </w:r>
                  <w:r>
                    <w:rPr>
                      <w:b w:val="0"/>
                      <w:noProof/>
                      <w:color w:val="auto"/>
                      <w:kern w:val="2"/>
                      <w:sz w:val="24"/>
                      <w:szCs w:val="24"/>
                      <w:lang w:val="fr-BE" w:eastAsia="fr-BE"/>
                      <w14:ligatures w14:val="standardContextual"/>
                    </w:rPr>
                    <w:tab/>
                  </w:r>
                  <w:r w:rsidRPr="0053560C">
                    <w:rPr>
                      <w:rStyle w:val="Hyperlien"/>
                      <w:noProof/>
                    </w:rPr>
                    <w:t>Maintenabilité (Tristan)</w:t>
                  </w:r>
                  <w:r>
                    <w:rPr>
                      <w:noProof/>
                      <w:webHidden/>
                    </w:rPr>
                    <w:tab/>
                  </w:r>
                  <w:r>
                    <w:rPr>
                      <w:noProof/>
                      <w:webHidden/>
                    </w:rPr>
                    <w:fldChar w:fldCharType="begin"/>
                  </w:r>
                  <w:r>
                    <w:rPr>
                      <w:noProof/>
                      <w:webHidden/>
                    </w:rPr>
                    <w:instrText xml:space="preserve"> PAGEREF _Toc169418665 \h </w:instrText>
                  </w:r>
                  <w:r>
                    <w:rPr>
                      <w:noProof/>
                      <w:webHidden/>
                    </w:rPr>
                  </w:r>
                  <w:r>
                    <w:rPr>
                      <w:noProof/>
                      <w:webHidden/>
                    </w:rPr>
                    <w:fldChar w:fldCharType="separate"/>
                  </w:r>
                  <w:r>
                    <w:rPr>
                      <w:noProof/>
                      <w:webHidden/>
                    </w:rPr>
                    <w:t>7</w:t>
                  </w:r>
                  <w:r>
                    <w:rPr>
                      <w:noProof/>
                      <w:webHidden/>
                    </w:rPr>
                    <w:fldChar w:fldCharType="end"/>
                  </w:r>
                </w:hyperlink>
              </w:p>
              <w:p w14:paraId="05241D50" w14:textId="5CCAB888" w:rsidR="00290AB6" w:rsidRDefault="00290AB6">
                <w:pPr>
                  <w:pStyle w:val="TM3"/>
                  <w:tabs>
                    <w:tab w:val="left" w:pos="1440"/>
                    <w:tab w:val="right" w:leader="dot" w:pos="10024"/>
                  </w:tabs>
                  <w:rPr>
                    <w:b w:val="0"/>
                    <w:noProof/>
                    <w:color w:val="auto"/>
                    <w:kern w:val="2"/>
                    <w:sz w:val="24"/>
                    <w:szCs w:val="24"/>
                    <w:lang w:val="fr-BE" w:eastAsia="fr-BE"/>
                    <w14:ligatures w14:val="standardContextual"/>
                  </w:rPr>
                </w:pPr>
                <w:hyperlink w:anchor="_Toc169418666" w:history="1">
                  <w:r w:rsidRPr="0053560C">
                    <w:rPr>
                      <w:rStyle w:val="Hyperlien"/>
                      <w:noProof/>
                    </w:rPr>
                    <w:t>2.2.5</w:t>
                  </w:r>
                  <w:r>
                    <w:rPr>
                      <w:b w:val="0"/>
                      <w:noProof/>
                      <w:color w:val="auto"/>
                      <w:kern w:val="2"/>
                      <w:sz w:val="24"/>
                      <w:szCs w:val="24"/>
                      <w:lang w:val="fr-BE" w:eastAsia="fr-BE"/>
                      <w14:ligatures w14:val="standardContextual"/>
                    </w:rPr>
                    <w:tab/>
                  </w:r>
                  <w:r w:rsidRPr="0053560C">
                    <w:rPr>
                      <w:rStyle w:val="Hyperlien"/>
                      <w:noProof/>
                    </w:rPr>
                    <w:t>Architecture du système (Tristan)</w:t>
                  </w:r>
                  <w:r>
                    <w:rPr>
                      <w:noProof/>
                      <w:webHidden/>
                    </w:rPr>
                    <w:tab/>
                  </w:r>
                  <w:r>
                    <w:rPr>
                      <w:noProof/>
                      <w:webHidden/>
                    </w:rPr>
                    <w:fldChar w:fldCharType="begin"/>
                  </w:r>
                  <w:r>
                    <w:rPr>
                      <w:noProof/>
                      <w:webHidden/>
                    </w:rPr>
                    <w:instrText xml:space="preserve"> PAGEREF _Toc169418666 \h </w:instrText>
                  </w:r>
                  <w:r>
                    <w:rPr>
                      <w:noProof/>
                      <w:webHidden/>
                    </w:rPr>
                  </w:r>
                  <w:r>
                    <w:rPr>
                      <w:noProof/>
                      <w:webHidden/>
                    </w:rPr>
                    <w:fldChar w:fldCharType="separate"/>
                  </w:r>
                  <w:r>
                    <w:rPr>
                      <w:noProof/>
                      <w:webHidden/>
                    </w:rPr>
                    <w:t>8</w:t>
                  </w:r>
                  <w:r>
                    <w:rPr>
                      <w:noProof/>
                      <w:webHidden/>
                    </w:rPr>
                    <w:fldChar w:fldCharType="end"/>
                  </w:r>
                </w:hyperlink>
              </w:p>
              <w:p w14:paraId="558534E4" w14:textId="2B98F103" w:rsidR="00290AB6" w:rsidRDefault="00290AB6">
                <w:pPr>
                  <w:pStyle w:val="TM3"/>
                  <w:tabs>
                    <w:tab w:val="left" w:pos="1440"/>
                    <w:tab w:val="right" w:leader="dot" w:pos="10024"/>
                  </w:tabs>
                  <w:rPr>
                    <w:b w:val="0"/>
                    <w:noProof/>
                    <w:color w:val="auto"/>
                    <w:kern w:val="2"/>
                    <w:sz w:val="24"/>
                    <w:szCs w:val="24"/>
                    <w:lang w:val="fr-BE" w:eastAsia="fr-BE"/>
                    <w14:ligatures w14:val="standardContextual"/>
                  </w:rPr>
                </w:pPr>
                <w:hyperlink w:anchor="_Toc169418667" w:history="1">
                  <w:r w:rsidRPr="0053560C">
                    <w:rPr>
                      <w:rStyle w:val="Hyperlien"/>
                      <w:noProof/>
                    </w:rPr>
                    <w:t>2.2.6</w:t>
                  </w:r>
                  <w:r>
                    <w:rPr>
                      <w:b w:val="0"/>
                      <w:noProof/>
                      <w:color w:val="auto"/>
                      <w:kern w:val="2"/>
                      <w:sz w:val="24"/>
                      <w:szCs w:val="24"/>
                      <w:lang w:val="fr-BE" w:eastAsia="fr-BE"/>
                      <w14:ligatures w14:val="standardContextual"/>
                    </w:rPr>
                    <w:tab/>
                  </w:r>
                  <w:r w:rsidRPr="0053560C">
                    <w:rPr>
                      <w:rStyle w:val="Hyperlien"/>
                      <w:noProof/>
                    </w:rPr>
                    <w:t>Technologies utilisées</w:t>
                  </w:r>
                  <w:r>
                    <w:rPr>
                      <w:noProof/>
                      <w:webHidden/>
                    </w:rPr>
                    <w:tab/>
                  </w:r>
                  <w:r>
                    <w:rPr>
                      <w:noProof/>
                      <w:webHidden/>
                    </w:rPr>
                    <w:fldChar w:fldCharType="begin"/>
                  </w:r>
                  <w:r>
                    <w:rPr>
                      <w:noProof/>
                      <w:webHidden/>
                    </w:rPr>
                    <w:instrText xml:space="preserve"> PAGEREF _Toc169418667 \h </w:instrText>
                  </w:r>
                  <w:r>
                    <w:rPr>
                      <w:noProof/>
                      <w:webHidden/>
                    </w:rPr>
                  </w:r>
                  <w:r>
                    <w:rPr>
                      <w:noProof/>
                      <w:webHidden/>
                    </w:rPr>
                    <w:fldChar w:fldCharType="separate"/>
                  </w:r>
                  <w:r>
                    <w:rPr>
                      <w:noProof/>
                      <w:webHidden/>
                    </w:rPr>
                    <w:t>8</w:t>
                  </w:r>
                  <w:r>
                    <w:rPr>
                      <w:noProof/>
                      <w:webHidden/>
                    </w:rPr>
                    <w:fldChar w:fldCharType="end"/>
                  </w:r>
                </w:hyperlink>
              </w:p>
              <w:p w14:paraId="724AFCD2" w14:textId="43621909" w:rsidR="00290AB6" w:rsidRDefault="00290AB6">
                <w:pPr>
                  <w:pStyle w:val="TM1"/>
                  <w:tabs>
                    <w:tab w:val="left" w:pos="560"/>
                    <w:tab w:val="right" w:leader="dot" w:pos="10024"/>
                  </w:tabs>
                  <w:rPr>
                    <w:b w:val="0"/>
                    <w:noProof/>
                    <w:color w:val="auto"/>
                    <w:kern w:val="2"/>
                    <w:sz w:val="24"/>
                    <w:szCs w:val="24"/>
                    <w:lang w:val="fr-BE" w:eastAsia="fr-BE"/>
                    <w14:ligatures w14:val="standardContextual"/>
                  </w:rPr>
                </w:pPr>
                <w:hyperlink w:anchor="_Toc169418668" w:history="1">
                  <w:r w:rsidRPr="0053560C">
                    <w:rPr>
                      <w:rStyle w:val="Hyperlien"/>
                      <w:noProof/>
                    </w:rPr>
                    <w:t>3</w:t>
                  </w:r>
                  <w:r>
                    <w:rPr>
                      <w:b w:val="0"/>
                      <w:noProof/>
                      <w:color w:val="auto"/>
                      <w:kern w:val="2"/>
                      <w:sz w:val="24"/>
                      <w:szCs w:val="24"/>
                      <w:lang w:val="fr-BE" w:eastAsia="fr-BE"/>
                      <w14:ligatures w14:val="standardContextual"/>
                    </w:rPr>
                    <w:tab/>
                  </w:r>
                  <w:r w:rsidRPr="0053560C">
                    <w:rPr>
                      <w:rStyle w:val="Hyperlien"/>
                      <w:noProof/>
                    </w:rPr>
                    <w:t>Vue d'Ensemble des Opérations Système</w:t>
                  </w:r>
                  <w:r>
                    <w:rPr>
                      <w:noProof/>
                      <w:webHidden/>
                    </w:rPr>
                    <w:tab/>
                  </w:r>
                  <w:r>
                    <w:rPr>
                      <w:noProof/>
                      <w:webHidden/>
                    </w:rPr>
                    <w:fldChar w:fldCharType="begin"/>
                  </w:r>
                  <w:r>
                    <w:rPr>
                      <w:noProof/>
                      <w:webHidden/>
                    </w:rPr>
                    <w:instrText xml:space="preserve"> PAGEREF _Toc169418668 \h </w:instrText>
                  </w:r>
                  <w:r>
                    <w:rPr>
                      <w:noProof/>
                      <w:webHidden/>
                    </w:rPr>
                  </w:r>
                  <w:r>
                    <w:rPr>
                      <w:noProof/>
                      <w:webHidden/>
                    </w:rPr>
                    <w:fldChar w:fldCharType="separate"/>
                  </w:r>
                  <w:r>
                    <w:rPr>
                      <w:noProof/>
                      <w:webHidden/>
                    </w:rPr>
                    <w:t>8</w:t>
                  </w:r>
                  <w:r>
                    <w:rPr>
                      <w:noProof/>
                      <w:webHidden/>
                    </w:rPr>
                    <w:fldChar w:fldCharType="end"/>
                  </w:r>
                </w:hyperlink>
              </w:p>
              <w:p w14:paraId="41D1F701" w14:textId="07EE4562" w:rsidR="00290AB6" w:rsidRDefault="00290AB6">
                <w:pPr>
                  <w:pStyle w:val="TM2"/>
                  <w:tabs>
                    <w:tab w:val="left" w:pos="960"/>
                    <w:tab w:val="right" w:leader="dot" w:pos="10024"/>
                  </w:tabs>
                  <w:rPr>
                    <w:b w:val="0"/>
                    <w:noProof/>
                    <w:color w:val="auto"/>
                    <w:kern w:val="2"/>
                    <w:sz w:val="24"/>
                    <w:szCs w:val="24"/>
                    <w:lang w:val="fr-BE" w:eastAsia="fr-BE"/>
                    <w14:ligatures w14:val="standardContextual"/>
                  </w:rPr>
                </w:pPr>
                <w:hyperlink w:anchor="_Toc169418669" w:history="1">
                  <w:r w:rsidRPr="0053560C">
                    <w:rPr>
                      <w:rStyle w:val="Hyperlien"/>
                      <w:noProof/>
                    </w:rPr>
                    <w:t>3.1</w:t>
                  </w:r>
                  <w:r>
                    <w:rPr>
                      <w:b w:val="0"/>
                      <w:noProof/>
                      <w:color w:val="auto"/>
                      <w:kern w:val="2"/>
                      <w:sz w:val="24"/>
                      <w:szCs w:val="24"/>
                      <w:lang w:val="fr-BE" w:eastAsia="fr-BE"/>
                      <w14:ligatures w14:val="standardContextual"/>
                    </w:rPr>
                    <w:tab/>
                  </w:r>
                  <w:r w:rsidRPr="0053560C">
                    <w:rPr>
                      <w:rStyle w:val="Hyperlien"/>
                      <w:noProof/>
                    </w:rPr>
                    <w:t>Index.php</w:t>
                  </w:r>
                  <w:r>
                    <w:rPr>
                      <w:noProof/>
                      <w:webHidden/>
                    </w:rPr>
                    <w:tab/>
                  </w:r>
                  <w:r>
                    <w:rPr>
                      <w:noProof/>
                      <w:webHidden/>
                    </w:rPr>
                    <w:fldChar w:fldCharType="begin"/>
                  </w:r>
                  <w:r>
                    <w:rPr>
                      <w:noProof/>
                      <w:webHidden/>
                    </w:rPr>
                    <w:instrText xml:space="preserve"> PAGEREF _Toc169418669 \h </w:instrText>
                  </w:r>
                  <w:r>
                    <w:rPr>
                      <w:noProof/>
                      <w:webHidden/>
                    </w:rPr>
                  </w:r>
                  <w:r>
                    <w:rPr>
                      <w:noProof/>
                      <w:webHidden/>
                    </w:rPr>
                    <w:fldChar w:fldCharType="separate"/>
                  </w:r>
                  <w:r>
                    <w:rPr>
                      <w:noProof/>
                      <w:webHidden/>
                    </w:rPr>
                    <w:t>8</w:t>
                  </w:r>
                  <w:r>
                    <w:rPr>
                      <w:noProof/>
                      <w:webHidden/>
                    </w:rPr>
                    <w:fldChar w:fldCharType="end"/>
                  </w:r>
                </w:hyperlink>
              </w:p>
              <w:p w14:paraId="2EFDBECD" w14:textId="27E7B81B" w:rsidR="00290AB6" w:rsidRDefault="00290AB6">
                <w:pPr>
                  <w:pStyle w:val="TM3"/>
                  <w:tabs>
                    <w:tab w:val="left" w:pos="1440"/>
                    <w:tab w:val="right" w:leader="dot" w:pos="10024"/>
                  </w:tabs>
                  <w:rPr>
                    <w:b w:val="0"/>
                    <w:noProof/>
                    <w:color w:val="auto"/>
                    <w:kern w:val="2"/>
                    <w:sz w:val="24"/>
                    <w:szCs w:val="24"/>
                    <w:lang w:val="fr-BE" w:eastAsia="fr-BE"/>
                    <w14:ligatures w14:val="standardContextual"/>
                  </w:rPr>
                </w:pPr>
                <w:hyperlink w:anchor="_Toc169418670" w:history="1">
                  <w:r w:rsidRPr="0053560C">
                    <w:rPr>
                      <w:rStyle w:val="Hyperlien"/>
                      <w:noProof/>
                    </w:rPr>
                    <w:t>3.1.1</w:t>
                  </w:r>
                  <w:r>
                    <w:rPr>
                      <w:b w:val="0"/>
                      <w:noProof/>
                      <w:color w:val="auto"/>
                      <w:kern w:val="2"/>
                      <w:sz w:val="24"/>
                      <w:szCs w:val="24"/>
                      <w:lang w:val="fr-BE" w:eastAsia="fr-BE"/>
                      <w14:ligatures w14:val="standardContextual"/>
                    </w:rPr>
                    <w:tab/>
                  </w:r>
                  <w:r w:rsidRPr="0053560C">
                    <w:rPr>
                      <w:rStyle w:val="Hyperlien"/>
                      <w:noProof/>
                    </w:rPr>
                    <w:t>Contenu</w:t>
                  </w:r>
                  <w:r>
                    <w:rPr>
                      <w:noProof/>
                      <w:webHidden/>
                    </w:rPr>
                    <w:tab/>
                  </w:r>
                  <w:r>
                    <w:rPr>
                      <w:noProof/>
                      <w:webHidden/>
                    </w:rPr>
                    <w:fldChar w:fldCharType="begin"/>
                  </w:r>
                  <w:r>
                    <w:rPr>
                      <w:noProof/>
                      <w:webHidden/>
                    </w:rPr>
                    <w:instrText xml:space="preserve"> PAGEREF _Toc169418670 \h </w:instrText>
                  </w:r>
                  <w:r>
                    <w:rPr>
                      <w:noProof/>
                      <w:webHidden/>
                    </w:rPr>
                  </w:r>
                  <w:r>
                    <w:rPr>
                      <w:noProof/>
                      <w:webHidden/>
                    </w:rPr>
                    <w:fldChar w:fldCharType="separate"/>
                  </w:r>
                  <w:r>
                    <w:rPr>
                      <w:noProof/>
                      <w:webHidden/>
                    </w:rPr>
                    <w:t>8</w:t>
                  </w:r>
                  <w:r>
                    <w:rPr>
                      <w:noProof/>
                      <w:webHidden/>
                    </w:rPr>
                    <w:fldChar w:fldCharType="end"/>
                  </w:r>
                </w:hyperlink>
              </w:p>
              <w:p w14:paraId="578D855B" w14:textId="0CACFEE2" w:rsidR="00290AB6" w:rsidRDefault="00290AB6">
                <w:pPr>
                  <w:pStyle w:val="TM3"/>
                  <w:tabs>
                    <w:tab w:val="left" w:pos="1440"/>
                    <w:tab w:val="right" w:leader="dot" w:pos="10024"/>
                  </w:tabs>
                  <w:rPr>
                    <w:b w:val="0"/>
                    <w:noProof/>
                    <w:color w:val="auto"/>
                    <w:kern w:val="2"/>
                    <w:sz w:val="24"/>
                    <w:szCs w:val="24"/>
                    <w:lang w:val="fr-BE" w:eastAsia="fr-BE"/>
                    <w14:ligatures w14:val="standardContextual"/>
                  </w:rPr>
                </w:pPr>
                <w:hyperlink w:anchor="_Toc169418671" w:history="1">
                  <w:r w:rsidRPr="0053560C">
                    <w:rPr>
                      <w:rStyle w:val="Hyperlien"/>
                      <w:noProof/>
                    </w:rPr>
                    <w:t>3.1.2</w:t>
                  </w:r>
                  <w:r>
                    <w:rPr>
                      <w:b w:val="0"/>
                      <w:noProof/>
                      <w:color w:val="auto"/>
                      <w:kern w:val="2"/>
                      <w:sz w:val="24"/>
                      <w:szCs w:val="24"/>
                      <w:lang w:val="fr-BE" w:eastAsia="fr-BE"/>
                      <w14:ligatures w14:val="standardContextual"/>
                    </w:rPr>
                    <w:tab/>
                  </w:r>
                  <w:r w:rsidRPr="0053560C">
                    <w:rPr>
                      <w:rStyle w:val="Hyperlien"/>
                      <w:noProof/>
                    </w:rPr>
                    <w:t>Examen de la fonction ‘checkAccess’</w:t>
                  </w:r>
                  <w:r>
                    <w:rPr>
                      <w:noProof/>
                      <w:webHidden/>
                    </w:rPr>
                    <w:tab/>
                  </w:r>
                  <w:r>
                    <w:rPr>
                      <w:noProof/>
                      <w:webHidden/>
                    </w:rPr>
                    <w:fldChar w:fldCharType="begin"/>
                  </w:r>
                  <w:r>
                    <w:rPr>
                      <w:noProof/>
                      <w:webHidden/>
                    </w:rPr>
                    <w:instrText xml:space="preserve"> PAGEREF _Toc169418671 \h </w:instrText>
                  </w:r>
                  <w:r>
                    <w:rPr>
                      <w:noProof/>
                      <w:webHidden/>
                    </w:rPr>
                  </w:r>
                  <w:r>
                    <w:rPr>
                      <w:noProof/>
                      <w:webHidden/>
                    </w:rPr>
                    <w:fldChar w:fldCharType="separate"/>
                  </w:r>
                  <w:r>
                    <w:rPr>
                      <w:noProof/>
                      <w:webHidden/>
                    </w:rPr>
                    <w:t>9</w:t>
                  </w:r>
                  <w:r>
                    <w:rPr>
                      <w:noProof/>
                      <w:webHidden/>
                    </w:rPr>
                    <w:fldChar w:fldCharType="end"/>
                  </w:r>
                </w:hyperlink>
              </w:p>
              <w:p w14:paraId="6B41C774" w14:textId="02E57DEB" w:rsidR="00290AB6" w:rsidRDefault="00290AB6">
                <w:pPr>
                  <w:pStyle w:val="TM2"/>
                  <w:tabs>
                    <w:tab w:val="left" w:pos="960"/>
                    <w:tab w:val="right" w:leader="dot" w:pos="10024"/>
                  </w:tabs>
                  <w:rPr>
                    <w:b w:val="0"/>
                    <w:noProof/>
                    <w:color w:val="auto"/>
                    <w:kern w:val="2"/>
                    <w:sz w:val="24"/>
                    <w:szCs w:val="24"/>
                    <w:lang w:val="fr-BE" w:eastAsia="fr-BE"/>
                    <w14:ligatures w14:val="standardContextual"/>
                  </w:rPr>
                </w:pPr>
                <w:hyperlink w:anchor="_Toc169418672" w:history="1">
                  <w:r w:rsidRPr="0053560C">
                    <w:rPr>
                      <w:rStyle w:val="Hyperlien"/>
                      <w:noProof/>
                    </w:rPr>
                    <w:t>3.2</w:t>
                  </w:r>
                  <w:r>
                    <w:rPr>
                      <w:b w:val="0"/>
                      <w:noProof/>
                      <w:color w:val="auto"/>
                      <w:kern w:val="2"/>
                      <w:sz w:val="24"/>
                      <w:szCs w:val="24"/>
                      <w:lang w:val="fr-BE" w:eastAsia="fr-BE"/>
                      <w14:ligatures w14:val="standardContextual"/>
                    </w:rPr>
                    <w:tab/>
                  </w:r>
                  <w:r w:rsidRPr="0053560C">
                    <w:rPr>
                      <w:rStyle w:val="Hyperlien"/>
                      <w:noProof/>
                    </w:rPr>
                    <w:t>Controllers</w:t>
                  </w:r>
                  <w:r>
                    <w:rPr>
                      <w:noProof/>
                      <w:webHidden/>
                    </w:rPr>
                    <w:tab/>
                  </w:r>
                  <w:r>
                    <w:rPr>
                      <w:noProof/>
                      <w:webHidden/>
                    </w:rPr>
                    <w:fldChar w:fldCharType="begin"/>
                  </w:r>
                  <w:r>
                    <w:rPr>
                      <w:noProof/>
                      <w:webHidden/>
                    </w:rPr>
                    <w:instrText xml:space="preserve"> PAGEREF _Toc169418672 \h </w:instrText>
                  </w:r>
                  <w:r>
                    <w:rPr>
                      <w:noProof/>
                      <w:webHidden/>
                    </w:rPr>
                  </w:r>
                  <w:r>
                    <w:rPr>
                      <w:noProof/>
                      <w:webHidden/>
                    </w:rPr>
                    <w:fldChar w:fldCharType="separate"/>
                  </w:r>
                  <w:r>
                    <w:rPr>
                      <w:noProof/>
                      <w:webHidden/>
                    </w:rPr>
                    <w:t>10</w:t>
                  </w:r>
                  <w:r>
                    <w:rPr>
                      <w:noProof/>
                      <w:webHidden/>
                    </w:rPr>
                    <w:fldChar w:fldCharType="end"/>
                  </w:r>
                </w:hyperlink>
              </w:p>
              <w:p w14:paraId="558D8D59" w14:textId="0286125A" w:rsidR="00290AB6" w:rsidRDefault="00290AB6">
                <w:pPr>
                  <w:pStyle w:val="TM3"/>
                  <w:tabs>
                    <w:tab w:val="left" w:pos="1440"/>
                    <w:tab w:val="right" w:leader="dot" w:pos="10024"/>
                  </w:tabs>
                  <w:rPr>
                    <w:b w:val="0"/>
                    <w:noProof/>
                    <w:color w:val="auto"/>
                    <w:kern w:val="2"/>
                    <w:sz w:val="24"/>
                    <w:szCs w:val="24"/>
                    <w:lang w:val="fr-BE" w:eastAsia="fr-BE"/>
                    <w14:ligatures w14:val="standardContextual"/>
                  </w:rPr>
                </w:pPr>
                <w:hyperlink w:anchor="_Toc169418673" w:history="1">
                  <w:r w:rsidRPr="0053560C">
                    <w:rPr>
                      <w:rStyle w:val="Hyperlien"/>
                      <w:noProof/>
                    </w:rPr>
                    <w:t>3.2.1</w:t>
                  </w:r>
                  <w:r>
                    <w:rPr>
                      <w:b w:val="0"/>
                      <w:noProof/>
                      <w:color w:val="auto"/>
                      <w:kern w:val="2"/>
                      <w:sz w:val="24"/>
                      <w:szCs w:val="24"/>
                      <w:lang w:val="fr-BE" w:eastAsia="fr-BE"/>
                      <w14:ligatures w14:val="standardContextual"/>
                    </w:rPr>
                    <w:tab/>
                  </w:r>
                  <w:r w:rsidRPr="0053560C">
                    <w:rPr>
                      <w:rStyle w:val="Hyperlien"/>
                      <w:noProof/>
                    </w:rPr>
                    <w:t>AdminController</w:t>
                  </w:r>
                  <w:r>
                    <w:rPr>
                      <w:noProof/>
                      <w:webHidden/>
                    </w:rPr>
                    <w:tab/>
                  </w:r>
                  <w:r>
                    <w:rPr>
                      <w:noProof/>
                      <w:webHidden/>
                    </w:rPr>
                    <w:fldChar w:fldCharType="begin"/>
                  </w:r>
                  <w:r>
                    <w:rPr>
                      <w:noProof/>
                      <w:webHidden/>
                    </w:rPr>
                    <w:instrText xml:space="preserve"> PAGEREF _Toc169418673 \h </w:instrText>
                  </w:r>
                  <w:r>
                    <w:rPr>
                      <w:noProof/>
                      <w:webHidden/>
                    </w:rPr>
                  </w:r>
                  <w:r>
                    <w:rPr>
                      <w:noProof/>
                      <w:webHidden/>
                    </w:rPr>
                    <w:fldChar w:fldCharType="separate"/>
                  </w:r>
                  <w:r>
                    <w:rPr>
                      <w:noProof/>
                      <w:webHidden/>
                    </w:rPr>
                    <w:t>11</w:t>
                  </w:r>
                  <w:r>
                    <w:rPr>
                      <w:noProof/>
                      <w:webHidden/>
                    </w:rPr>
                    <w:fldChar w:fldCharType="end"/>
                  </w:r>
                </w:hyperlink>
              </w:p>
              <w:p w14:paraId="327471DD" w14:textId="279BDF27" w:rsidR="00290AB6" w:rsidRDefault="00290AB6">
                <w:pPr>
                  <w:pStyle w:val="TM3"/>
                  <w:tabs>
                    <w:tab w:val="left" w:pos="1440"/>
                    <w:tab w:val="right" w:leader="dot" w:pos="10024"/>
                  </w:tabs>
                  <w:rPr>
                    <w:b w:val="0"/>
                    <w:noProof/>
                    <w:color w:val="auto"/>
                    <w:kern w:val="2"/>
                    <w:sz w:val="24"/>
                    <w:szCs w:val="24"/>
                    <w:lang w:val="fr-BE" w:eastAsia="fr-BE"/>
                    <w14:ligatures w14:val="standardContextual"/>
                  </w:rPr>
                </w:pPr>
                <w:hyperlink w:anchor="_Toc169418674" w:history="1">
                  <w:r w:rsidRPr="0053560C">
                    <w:rPr>
                      <w:rStyle w:val="Hyperlien"/>
                      <w:noProof/>
                    </w:rPr>
                    <w:t>3.2.2</w:t>
                  </w:r>
                  <w:r>
                    <w:rPr>
                      <w:b w:val="0"/>
                      <w:noProof/>
                      <w:color w:val="auto"/>
                      <w:kern w:val="2"/>
                      <w:sz w:val="24"/>
                      <w:szCs w:val="24"/>
                      <w:lang w:val="fr-BE" w:eastAsia="fr-BE"/>
                      <w14:ligatures w14:val="standardContextual"/>
                    </w:rPr>
                    <w:tab/>
                  </w:r>
                  <w:r w:rsidRPr="0053560C">
                    <w:rPr>
                      <w:rStyle w:val="Hyperlien"/>
                      <w:noProof/>
                    </w:rPr>
                    <w:t>BaseController</w:t>
                  </w:r>
                  <w:r>
                    <w:rPr>
                      <w:noProof/>
                      <w:webHidden/>
                    </w:rPr>
                    <w:tab/>
                  </w:r>
                  <w:r>
                    <w:rPr>
                      <w:noProof/>
                      <w:webHidden/>
                    </w:rPr>
                    <w:fldChar w:fldCharType="begin"/>
                  </w:r>
                  <w:r>
                    <w:rPr>
                      <w:noProof/>
                      <w:webHidden/>
                    </w:rPr>
                    <w:instrText xml:space="preserve"> PAGEREF _Toc169418674 \h </w:instrText>
                  </w:r>
                  <w:r>
                    <w:rPr>
                      <w:noProof/>
                      <w:webHidden/>
                    </w:rPr>
                  </w:r>
                  <w:r>
                    <w:rPr>
                      <w:noProof/>
                      <w:webHidden/>
                    </w:rPr>
                    <w:fldChar w:fldCharType="separate"/>
                  </w:r>
                  <w:r>
                    <w:rPr>
                      <w:noProof/>
                      <w:webHidden/>
                    </w:rPr>
                    <w:t>12</w:t>
                  </w:r>
                  <w:r>
                    <w:rPr>
                      <w:noProof/>
                      <w:webHidden/>
                    </w:rPr>
                    <w:fldChar w:fldCharType="end"/>
                  </w:r>
                </w:hyperlink>
              </w:p>
              <w:p w14:paraId="3840FFA8" w14:textId="33E418BB" w:rsidR="00290AB6" w:rsidRDefault="00290AB6">
                <w:pPr>
                  <w:pStyle w:val="TM3"/>
                  <w:tabs>
                    <w:tab w:val="left" w:pos="1440"/>
                    <w:tab w:val="right" w:leader="dot" w:pos="10024"/>
                  </w:tabs>
                  <w:rPr>
                    <w:b w:val="0"/>
                    <w:noProof/>
                    <w:color w:val="auto"/>
                    <w:kern w:val="2"/>
                    <w:sz w:val="24"/>
                    <w:szCs w:val="24"/>
                    <w:lang w:val="fr-BE" w:eastAsia="fr-BE"/>
                    <w14:ligatures w14:val="standardContextual"/>
                  </w:rPr>
                </w:pPr>
                <w:hyperlink w:anchor="_Toc169418675" w:history="1">
                  <w:r w:rsidRPr="0053560C">
                    <w:rPr>
                      <w:rStyle w:val="Hyperlien"/>
                      <w:noProof/>
                    </w:rPr>
                    <w:t>3.2.3</w:t>
                  </w:r>
                  <w:r>
                    <w:rPr>
                      <w:b w:val="0"/>
                      <w:noProof/>
                      <w:color w:val="auto"/>
                      <w:kern w:val="2"/>
                      <w:sz w:val="24"/>
                      <w:szCs w:val="24"/>
                      <w:lang w:val="fr-BE" w:eastAsia="fr-BE"/>
                      <w14:ligatures w14:val="standardContextual"/>
                    </w:rPr>
                    <w:tab/>
                  </w:r>
                  <w:r w:rsidRPr="0053560C">
                    <w:rPr>
                      <w:rStyle w:val="Hyperlien"/>
                      <w:noProof/>
                    </w:rPr>
                    <w:t>CategoryController</w:t>
                  </w:r>
                  <w:r>
                    <w:rPr>
                      <w:noProof/>
                      <w:webHidden/>
                    </w:rPr>
                    <w:tab/>
                  </w:r>
                  <w:r>
                    <w:rPr>
                      <w:noProof/>
                      <w:webHidden/>
                    </w:rPr>
                    <w:fldChar w:fldCharType="begin"/>
                  </w:r>
                  <w:r>
                    <w:rPr>
                      <w:noProof/>
                      <w:webHidden/>
                    </w:rPr>
                    <w:instrText xml:space="preserve"> PAGEREF _Toc169418675 \h </w:instrText>
                  </w:r>
                  <w:r>
                    <w:rPr>
                      <w:noProof/>
                      <w:webHidden/>
                    </w:rPr>
                  </w:r>
                  <w:r>
                    <w:rPr>
                      <w:noProof/>
                      <w:webHidden/>
                    </w:rPr>
                    <w:fldChar w:fldCharType="separate"/>
                  </w:r>
                  <w:r>
                    <w:rPr>
                      <w:noProof/>
                      <w:webHidden/>
                    </w:rPr>
                    <w:t>13</w:t>
                  </w:r>
                  <w:r>
                    <w:rPr>
                      <w:noProof/>
                      <w:webHidden/>
                    </w:rPr>
                    <w:fldChar w:fldCharType="end"/>
                  </w:r>
                </w:hyperlink>
              </w:p>
              <w:p w14:paraId="309C97BD" w14:textId="15F1E0C3" w:rsidR="00290AB6" w:rsidRDefault="00290AB6">
                <w:pPr>
                  <w:pStyle w:val="TM3"/>
                  <w:tabs>
                    <w:tab w:val="left" w:pos="1440"/>
                    <w:tab w:val="right" w:leader="dot" w:pos="10024"/>
                  </w:tabs>
                  <w:rPr>
                    <w:b w:val="0"/>
                    <w:noProof/>
                    <w:color w:val="auto"/>
                    <w:kern w:val="2"/>
                    <w:sz w:val="24"/>
                    <w:szCs w:val="24"/>
                    <w:lang w:val="fr-BE" w:eastAsia="fr-BE"/>
                    <w14:ligatures w14:val="standardContextual"/>
                  </w:rPr>
                </w:pPr>
                <w:hyperlink w:anchor="_Toc169418676" w:history="1">
                  <w:r w:rsidRPr="0053560C">
                    <w:rPr>
                      <w:rStyle w:val="Hyperlien"/>
                      <w:noProof/>
                    </w:rPr>
                    <w:t>3.2.4</w:t>
                  </w:r>
                  <w:r>
                    <w:rPr>
                      <w:b w:val="0"/>
                      <w:noProof/>
                      <w:color w:val="auto"/>
                      <w:kern w:val="2"/>
                      <w:sz w:val="24"/>
                      <w:szCs w:val="24"/>
                      <w:lang w:val="fr-BE" w:eastAsia="fr-BE"/>
                      <w14:ligatures w14:val="standardContextual"/>
                    </w:rPr>
                    <w:tab/>
                  </w:r>
                  <w:r w:rsidRPr="0053560C">
                    <w:rPr>
                      <w:rStyle w:val="Hyperlien"/>
                      <w:noProof/>
                    </w:rPr>
                    <w:t>MedecinController</w:t>
                  </w:r>
                  <w:r>
                    <w:rPr>
                      <w:noProof/>
                      <w:webHidden/>
                    </w:rPr>
                    <w:tab/>
                  </w:r>
                  <w:r>
                    <w:rPr>
                      <w:noProof/>
                      <w:webHidden/>
                    </w:rPr>
                    <w:fldChar w:fldCharType="begin"/>
                  </w:r>
                  <w:r>
                    <w:rPr>
                      <w:noProof/>
                      <w:webHidden/>
                    </w:rPr>
                    <w:instrText xml:space="preserve"> PAGEREF _Toc169418676 \h </w:instrText>
                  </w:r>
                  <w:r>
                    <w:rPr>
                      <w:noProof/>
                      <w:webHidden/>
                    </w:rPr>
                  </w:r>
                  <w:r>
                    <w:rPr>
                      <w:noProof/>
                      <w:webHidden/>
                    </w:rPr>
                    <w:fldChar w:fldCharType="separate"/>
                  </w:r>
                  <w:r>
                    <w:rPr>
                      <w:noProof/>
                      <w:webHidden/>
                    </w:rPr>
                    <w:t>14</w:t>
                  </w:r>
                  <w:r>
                    <w:rPr>
                      <w:noProof/>
                      <w:webHidden/>
                    </w:rPr>
                    <w:fldChar w:fldCharType="end"/>
                  </w:r>
                </w:hyperlink>
              </w:p>
              <w:p w14:paraId="027600FC" w14:textId="207631B3" w:rsidR="00290AB6" w:rsidRDefault="00290AB6">
                <w:pPr>
                  <w:pStyle w:val="TM3"/>
                  <w:tabs>
                    <w:tab w:val="left" w:pos="1440"/>
                    <w:tab w:val="right" w:leader="dot" w:pos="10024"/>
                  </w:tabs>
                  <w:rPr>
                    <w:b w:val="0"/>
                    <w:noProof/>
                    <w:color w:val="auto"/>
                    <w:kern w:val="2"/>
                    <w:sz w:val="24"/>
                    <w:szCs w:val="24"/>
                    <w:lang w:val="fr-BE" w:eastAsia="fr-BE"/>
                    <w14:ligatures w14:val="standardContextual"/>
                  </w:rPr>
                </w:pPr>
                <w:hyperlink w:anchor="_Toc169418677" w:history="1">
                  <w:r w:rsidRPr="0053560C">
                    <w:rPr>
                      <w:rStyle w:val="Hyperlien"/>
                      <w:noProof/>
                    </w:rPr>
                    <w:t>3.2.5</w:t>
                  </w:r>
                  <w:r>
                    <w:rPr>
                      <w:b w:val="0"/>
                      <w:noProof/>
                      <w:color w:val="auto"/>
                      <w:kern w:val="2"/>
                      <w:sz w:val="24"/>
                      <w:szCs w:val="24"/>
                      <w:lang w:val="fr-BE" w:eastAsia="fr-BE"/>
                      <w14:ligatures w14:val="standardContextual"/>
                    </w:rPr>
                    <w:tab/>
                  </w:r>
                  <w:r w:rsidRPr="0053560C">
                    <w:rPr>
                      <w:rStyle w:val="Hyperlien"/>
                      <w:noProof/>
                    </w:rPr>
                    <w:t>SecretaireController</w:t>
                  </w:r>
                  <w:r>
                    <w:rPr>
                      <w:noProof/>
                      <w:webHidden/>
                    </w:rPr>
                    <w:tab/>
                  </w:r>
                  <w:r>
                    <w:rPr>
                      <w:noProof/>
                      <w:webHidden/>
                    </w:rPr>
                    <w:fldChar w:fldCharType="begin"/>
                  </w:r>
                  <w:r>
                    <w:rPr>
                      <w:noProof/>
                      <w:webHidden/>
                    </w:rPr>
                    <w:instrText xml:space="preserve"> PAGEREF _Toc169418677 \h </w:instrText>
                  </w:r>
                  <w:r>
                    <w:rPr>
                      <w:noProof/>
                      <w:webHidden/>
                    </w:rPr>
                  </w:r>
                  <w:r>
                    <w:rPr>
                      <w:noProof/>
                      <w:webHidden/>
                    </w:rPr>
                    <w:fldChar w:fldCharType="separate"/>
                  </w:r>
                  <w:r>
                    <w:rPr>
                      <w:noProof/>
                      <w:webHidden/>
                    </w:rPr>
                    <w:t>15</w:t>
                  </w:r>
                  <w:r>
                    <w:rPr>
                      <w:noProof/>
                      <w:webHidden/>
                    </w:rPr>
                    <w:fldChar w:fldCharType="end"/>
                  </w:r>
                </w:hyperlink>
              </w:p>
              <w:p w14:paraId="0410766D" w14:textId="3FBDC1BB" w:rsidR="00290AB6" w:rsidRDefault="00290AB6">
                <w:pPr>
                  <w:pStyle w:val="TM3"/>
                  <w:tabs>
                    <w:tab w:val="left" w:pos="1440"/>
                    <w:tab w:val="right" w:leader="dot" w:pos="10024"/>
                  </w:tabs>
                  <w:rPr>
                    <w:b w:val="0"/>
                    <w:noProof/>
                    <w:color w:val="auto"/>
                    <w:kern w:val="2"/>
                    <w:sz w:val="24"/>
                    <w:szCs w:val="24"/>
                    <w:lang w:val="fr-BE" w:eastAsia="fr-BE"/>
                    <w14:ligatures w14:val="standardContextual"/>
                  </w:rPr>
                </w:pPr>
                <w:hyperlink w:anchor="_Toc169418678" w:history="1">
                  <w:r w:rsidRPr="0053560C">
                    <w:rPr>
                      <w:rStyle w:val="Hyperlien"/>
                      <w:noProof/>
                    </w:rPr>
                    <w:t>3.2.6</w:t>
                  </w:r>
                  <w:r>
                    <w:rPr>
                      <w:b w:val="0"/>
                      <w:noProof/>
                      <w:color w:val="auto"/>
                      <w:kern w:val="2"/>
                      <w:sz w:val="24"/>
                      <w:szCs w:val="24"/>
                      <w:lang w:val="fr-BE" w:eastAsia="fr-BE"/>
                      <w14:ligatures w14:val="standardContextual"/>
                    </w:rPr>
                    <w:tab/>
                  </w:r>
                  <w:r w:rsidRPr="0053560C">
                    <w:rPr>
                      <w:rStyle w:val="Hyperlien"/>
                      <w:noProof/>
                    </w:rPr>
                    <w:t>UserController</w:t>
                  </w:r>
                  <w:r>
                    <w:rPr>
                      <w:noProof/>
                      <w:webHidden/>
                    </w:rPr>
                    <w:tab/>
                  </w:r>
                  <w:r>
                    <w:rPr>
                      <w:noProof/>
                      <w:webHidden/>
                    </w:rPr>
                    <w:fldChar w:fldCharType="begin"/>
                  </w:r>
                  <w:r>
                    <w:rPr>
                      <w:noProof/>
                      <w:webHidden/>
                    </w:rPr>
                    <w:instrText xml:space="preserve"> PAGEREF _Toc169418678 \h </w:instrText>
                  </w:r>
                  <w:r>
                    <w:rPr>
                      <w:noProof/>
                      <w:webHidden/>
                    </w:rPr>
                  </w:r>
                  <w:r>
                    <w:rPr>
                      <w:noProof/>
                      <w:webHidden/>
                    </w:rPr>
                    <w:fldChar w:fldCharType="separate"/>
                  </w:r>
                  <w:r>
                    <w:rPr>
                      <w:noProof/>
                      <w:webHidden/>
                    </w:rPr>
                    <w:t>16</w:t>
                  </w:r>
                  <w:r>
                    <w:rPr>
                      <w:noProof/>
                      <w:webHidden/>
                    </w:rPr>
                    <w:fldChar w:fldCharType="end"/>
                  </w:r>
                </w:hyperlink>
              </w:p>
              <w:p w14:paraId="069BF3E4" w14:textId="47823A9B" w:rsidR="00290AB6" w:rsidRDefault="00290AB6">
                <w:pPr>
                  <w:pStyle w:val="TM2"/>
                  <w:tabs>
                    <w:tab w:val="left" w:pos="960"/>
                    <w:tab w:val="right" w:leader="dot" w:pos="10024"/>
                  </w:tabs>
                  <w:rPr>
                    <w:b w:val="0"/>
                    <w:noProof/>
                    <w:color w:val="auto"/>
                    <w:kern w:val="2"/>
                    <w:sz w:val="24"/>
                    <w:szCs w:val="24"/>
                    <w:lang w:val="fr-BE" w:eastAsia="fr-BE"/>
                    <w14:ligatures w14:val="standardContextual"/>
                  </w:rPr>
                </w:pPr>
                <w:hyperlink w:anchor="_Toc169418679" w:history="1">
                  <w:r w:rsidRPr="0053560C">
                    <w:rPr>
                      <w:rStyle w:val="Hyperlien"/>
                      <w:noProof/>
                    </w:rPr>
                    <w:t>3.3</w:t>
                  </w:r>
                  <w:r>
                    <w:rPr>
                      <w:b w:val="0"/>
                      <w:noProof/>
                      <w:color w:val="auto"/>
                      <w:kern w:val="2"/>
                      <w:sz w:val="24"/>
                      <w:szCs w:val="24"/>
                      <w:lang w:val="fr-BE" w:eastAsia="fr-BE"/>
                      <w14:ligatures w14:val="standardContextual"/>
                    </w:rPr>
                    <w:tab/>
                  </w:r>
                  <w:r w:rsidRPr="0053560C">
                    <w:rPr>
                      <w:rStyle w:val="Hyperlien"/>
                      <w:noProof/>
                    </w:rPr>
                    <w:t>Models</w:t>
                  </w:r>
                  <w:r>
                    <w:rPr>
                      <w:noProof/>
                      <w:webHidden/>
                    </w:rPr>
                    <w:tab/>
                  </w:r>
                  <w:r>
                    <w:rPr>
                      <w:noProof/>
                      <w:webHidden/>
                    </w:rPr>
                    <w:fldChar w:fldCharType="begin"/>
                  </w:r>
                  <w:r>
                    <w:rPr>
                      <w:noProof/>
                      <w:webHidden/>
                    </w:rPr>
                    <w:instrText xml:space="preserve"> PAGEREF _Toc169418679 \h </w:instrText>
                  </w:r>
                  <w:r>
                    <w:rPr>
                      <w:noProof/>
                      <w:webHidden/>
                    </w:rPr>
                  </w:r>
                  <w:r>
                    <w:rPr>
                      <w:noProof/>
                      <w:webHidden/>
                    </w:rPr>
                    <w:fldChar w:fldCharType="separate"/>
                  </w:r>
                  <w:r>
                    <w:rPr>
                      <w:noProof/>
                      <w:webHidden/>
                    </w:rPr>
                    <w:t>17</w:t>
                  </w:r>
                  <w:r>
                    <w:rPr>
                      <w:noProof/>
                      <w:webHidden/>
                    </w:rPr>
                    <w:fldChar w:fldCharType="end"/>
                  </w:r>
                </w:hyperlink>
              </w:p>
              <w:p w14:paraId="27E83674" w14:textId="2AA9A282" w:rsidR="00290AB6" w:rsidRDefault="00290AB6">
                <w:pPr>
                  <w:pStyle w:val="TM3"/>
                  <w:tabs>
                    <w:tab w:val="left" w:pos="1440"/>
                    <w:tab w:val="right" w:leader="dot" w:pos="10024"/>
                  </w:tabs>
                  <w:rPr>
                    <w:b w:val="0"/>
                    <w:noProof/>
                    <w:color w:val="auto"/>
                    <w:kern w:val="2"/>
                    <w:sz w:val="24"/>
                    <w:szCs w:val="24"/>
                    <w:lang w:val="fr-BE" w:eastAsia="fr-BE"/>
                    <w14:ligatures w14:val="standardContextual"/>
                  </w:rPr>
                </w:pPr>
                <w:hyperlink w:anchor="_Toc169418680" w:history="1">
                  <w:r w:rsidRPr="0053560C">
                    <w:rPr>
                      <w:rStyle w:val="Hyperlien"/>
                      <w:noProof/>
                    </w:rPr>
                    <w:t>3.3.1</w:t>
                  </w:r>
                  <w:r>
                    <w:rPr>
                      <w:b w:val="0"/>
                      <w:noProof/>
                      <w:color w:val="auto"/>
                      <w:kern w:val="2"/>
                      <w:sz w:val="24"/>
                      <w:szCs w:val="24"/>
                      <w:lang w:val="fr-BE" w:eastAsia="fr-BE"/>
                      <w14:ligatures w14:val="standardContextual"/>
                    </w:rPr>
                    <w:tab/>
                  </w:r>
                  <w:r w:rsidRPr="0053560C">
                    <w:rPr>
                      <w:rStyle w:val="Hyperlien"/>
                      <w:noProof/>
                    </w:rPr>
                    <w:t>BaseModel</w:t>
                  </w:r>
                  <w:r>
                    <w:rPr>
                      <w:noProof/>
                      <w:webHidden/>
                    </w:rPr>
                    <w:tab/>
                  </w:r>
                  <w:r>
                    <w:rPr>
                      <w:noProof/>
                      <w:webHidden/>
                    </w:rPr>
                    <w:fldChar w:fldCharType="begin"/>
                  </w:r>
                  <w:r>
                    <w:rPr>
                      <w:noProof/>
                      <w:webHidden/>
                    </w:rPr>
                    <w:instrText xml:space="preserve"> PAGEREF _Toc169418680 \h </w:instrText>
                  </w:r>
                  <w:r>
                    <w:rPr>
                      <w:noProof/>
                      <w:webHidden/>
                    </w:rPr>
                  </w:r>
                  <w:r>
                    <w:rPr>
                      <w:noProof/>
                      <w:webHidden/>
                    </w:rPr>
                    <w:fldChar w:fldCharType="separate"/>
                  </w:r>
                  <w:r>
                    <w:rPr>
                      <w:noProof/>
                      <w:webHidden/>
                    </w:rPr>
                    <w:t>17</w:t>
                  </w:r>
                  <w:r>
                    <w:rPr>
                      <w:noProof/>
                      <w:webHidden/>
                    </w:rPr>
                    <w:fldChar w:fldCharType="end"/>
                  </w:r>
                </w:hyperlink>
              </w:p>
              <w:p w14:paraId="127DD969" w14:textId="440E5425" w:rsidR="00290AB6" w:rsidRDefault="00290AB6">
                <w:pPr>
                  <w:pStyle w:val="TM3"/>
                  <w:tabs>
                    <w:tab w:val="left" w:pos="1440"/>
                    <w:tab w:val="right" w:leader="dot" w:pos="10024"/>
                  </w:tabs>
                  <w:rPr>
                    <w:b w:val="0"/>
                    <w:noProof/>
                    <w:color w:val="auto"/>
                    <w:kern w:val="2"/>
                    <w:sz w:val="24"/>
                    <w:szCs w:val="24"/>
                    <w:lang w:val="fr-BE" w:eastAsia="fr-BE"/>
                    <w14:ligatures w14:val="standardContextual"/>
                  </w:rPr>
                </w:pPr>
                <w:hyperlink w:anchor="_Toc169418681" w:history="1">
                  <w:r w:rsidRPr="0053560C">
                    <w:rPr>
                      <w:rStyle w:val="Hyperlien"/>
                      <w:noProof/>
                    </w:rPr>
                    <w:t>3.3.2</w:t>
                  </w:r>
                  <w:r>
                    <w:rPr>
                      <w:b w:val="0"/>
                      <w:noProof/>
                      <w:color w:val="auto"/>
                      <w:kern w:val="2"/>
                      <w:sz w:val="24"/>
                      <w:szCs w:val="24"/>
                      <w:lang w:val="fr-BE" w:eastAsia="fr-BE"/>
                      <w14:ligatures w14:val="standardContextual"/>
                    </w:rPr>
                    <w:tab/>
                  </w:r>
                  <w:r w:rsidRPr="0053560C">
                    <w:rPr>
                      <w:rStyle w:val="Hyperlien"/>
                      <w:noProof/>
                    </w:rPr>
                    <w:t>CongesMedecinsModel</w:t>
                  </w:r>
                  <w:r>
                    <w:rPr>
                      <w:noProof/>
                      <w:webHidden/>
                    </w:rPr>
                    <w:tab/>
                  </w:r>
                  <w:r>
                    <w:rPr>
                      <w:noProof/>
                      <w:webHidden/>
                    </w:rPr>
                    <w:fldChar w:fldCharType="begin"/>
                  </w:r>
                  <w:r>
                    <w:rPr>
                      <w:noProof/>
                      <w:webHidden/>
                    </w:rPr>
                    <w:instrText xml:space="preserve"> PAGEREF _Toc169418681 \h </w:instrText>
                  </w:r>
                  <w:r>
                    <w:rPr>
                      <w:noProof/>
                      <w:webHidden/>
                    </w:rPr>
                  </w:r>
                  <w:r>
                    <w:rPr>
                      <w:noProof/>
                      <w:webHidden/>
                    </w:rPr>
                    <w:fldChar w:fldCharType="separate"/>
                  </w:r>
                  <w:r>
                    <w:rPr>
                      <w:noProof/>
                      <w:webHidden/>
                    </w:rPr>
                    <w:t>18</w:t>
                  </w:r>
                  <w:r>
                    <w:rPr>
                      <w:noProof/>
                      <w:webHidden/>
                    </w:rPr>
                    <w:fldChar w:fldCharType="end"/>
                  </w:r>
                </w:hyperlink>
              </w:p>
              <w:p w14:paraId="010A58DB" w14:textId="3BBC3F1D" w:rsidR="00290AB6" w:rsidRDefault="00290AB6">
                <w:pPr>
                  <w:pStyle w:val="TM3"/>
                  <w:tabs>
                    <w:tab w:val="left" w:pos="1440"/>
                    <w:tab w:val="right" w:leader="dot" w:pos="10024"/>
                  </w:tabs>
                  <w:rPr>
                    <w:b w:val="0"/>
                    <w:noProof/>
                    <w:color w:val="auto"/>
                    <w:kern w:val="2"/>
                    <w:sz w:val="24"/>
                    <w:szCs w:val="24"/>
                    <w:lang w:val="fr-BE" w:eastAsia="fr-BE"/>
                    <w14:ligatures w14:val="standardContextual"/>
                  </w:rPr>
                </w:pPr>
                <w:hyperlink w:anchor="_Toc169418682" w:history="1">
                  <w:r w:rsidRPr="0053560C">
                    <w:rPr>
                      <w:rStyle w:val="Hyperlien"/>
                      <w:noProof/>
                    </w:rPr>
                    <w:t>3.3.3</w:t>
                  </w:r>
                  <w:r>
                    <w:rPr>
                      <w:b w:val="0"/>
                      <w:noProof/>
                      <w:color w:val="auto"/>
                      <w:kern w:val="2"/>
                      <w:sz w:val="24"/>
                      <w:szCs w:val="24"/>
                      <w:lang w:val="fr-BE" w:eastAsia="fr-BE"/>
                      <w14:ligatures w14:val="standardContextual"/>
                    </w:rPr>
                    <w:tab/>
                  </w:r>
                  <w:r w:rsidRPr="0053560C">
                    <w:rPr>
                      <w:rStyle w:val="Hyperlien"/>
                      <w:noProof/>
                    </w:rPr>
                    <w:t>FacturesModel</w:t>
                  </w:r>
                  <w:r>
                    <w:rPr>
                      <w:noProof/>
                      <w:webHidden/>
                    </w:rPr>
                    <w:tab/>
                  </w:r>
                  <w:r>
                    <w:rPr>
                      <w:noProof/>
                      <w:webHidden/>
                    </w:rPr>
                    <w:fldChar w:fldCharType="begin"/>
                  </w:r>
                  <w:r>
                    <w:rPr>
                      <w:noProof/>
                      <w:webHidden/>
                    </w:rPr>
                    <w:instrText xml:space="preserve"> PAGEREF _Toc169418682 \h </w:instrText>
                  </w:r>
                  <w:r>
                    <w:rPr>
                      <w:noProof/>
                      <w:webHidden/>
                    </w:rPr>
                  </w:r>
                  <w:r>
                    <w:rPr>
                      <w:noProof/>
                      <w:webHidden/>
                    </w:rPr>
                    <w:fldChar w:fldCharType="separate"/>
                  </w:r>
                  <w:r>
                    <w:rPr>
                      <w:noProof/>
                      <w:webHidden/>
                    </w:rPr>
                    <w:t>19</w:t>
                  </w:r>
                  <w:r>
                    <w:rPr>
                      <w:noProof/>
                      <w:webHidden/>
                    </w:rPr>
                    <w:fldChar w:fldCharType="end"/>
                  </w:r>
                </w:hyperlink>
              </w:p>
              <w:p w14:paraId="04FF7685" w14:textId="74F7033A" w:rsidR="00290AB6" w:rsidRDefault="00290AB6">
                <w:pPr>
                  <w:pStyle w:val="TM3"/>
                  <w:tabs>
                    <w:tab w:val="left" w:pos="1440"/>
                    <w:tab w:val="right" w:leader="dot" w:pos="10024"/>
                  </w:tabs>
                  <w:rPr>
                    <w:b w:val="0"/>
                    <w:noProof/>
                    <w:color w:val="auto"/>
                    <w:kern w:val="2"/>
                    <w:sz w:val="24"/>
                    <w:szCs w:val="24"/>
                    <w:lang w:val="fr-BE" w:eastAsia="fr-BE"/>
                    <w14:ligatures w14:val="standardContextual"/>
                  </w:rPr>
                </w:pPr>
                <w:hyperlink w:anchor="_Toc169418683" w:history="1">
                  <w:r w:rsidRPr="0053560C">
                    <w:rPr>
                      <w:rStyle w:val="Hyperlien"/>
                      <w:noProof/>
                    </w:rPr>
                    <w:t>3.3.4</w:t>
                  </w:r>
                  <w:r>
                    <w:rPr>
                      <w:b w:val="0"/>
                      <w:noProof/>
                      <w:color w:val="auto"/>
                      <w:kern w:val="2"/>
                      <w:sz w:val="24"/>
                      <w:szCs w:val="24"/>
                      <w:lang w:val="fr-BE" w:eastAsia="fr-BE"/>
                      <w14:ligatures w14:val="standardContextual"/>
                    </w:rPr>
                    <w:tab/>
                  </w:r>
                  <w:r w:rsidRPr="0053560C">
                    <w:rPr>
                      <w:rStyle w:val="Hyperlien"/>
                      <w:noProof/>
                    </w:rPr>
                    <w:t>HistoriqueMedicalModel</w:t>
                  </w:r>
                  <w:r>
                    <w:rPr>
                      <w:noProof/>
                      <w:webHidden/>
                    </w:rPr>
                    <w:tab/>
                  </w:r>
                  <w:r>
                    <w:rPr>
                      <w:noProof/>
                      <w:webHidden/>
                    </w:rPr>
                    <w:fldChar w:fldCharType="begin"/>
                  </w:r>
                  <w:r>
                    <w:rPr>
                      <w:noProof/>
                      <w:webHidden/>
                    </w:rPr>
                    <w:instrText xml:space="preserve"> PAGEREF _Toc169418683 \h </w:instrText>
                  </w:r>
                  <w:r>
                    <w:rPr>
                      <w:noProof/>
                      <w:webHidden/>
                    </w:rPr>
                  </w:r>
                  <w:r>
                    <w:rPr>
                      <w:noProof/>
                      <w:webHidden/>
                    </w:rPr>
                    <w:fldChar w:fldCharType="separate"/>
                  </w:r>
                  <w:r>
                    <w:rPr>
                      <w:noProof/>
                      <w:webHidden/>
                    </w:rPr>
                    <w:t>20</w:t>
                  </w:r>
                  <w:r>
                    <w:rPr>
                      <w:noProof/>
                      <w:webHidden/>
                    </w:rPr>
                    <w:fldChar w:fldCharType="end"/>
                  </w:r>
                </w:hyperlink>
              </w:p>
              <w:p w14:paraId="57727F31" w14:textId="08F20A95" w:rsidR="00290AB6" w:rsidRDefault="00290AB6">
                <w:pPr>
                  <w:pStyle w:val="TM3"/>
                  <w:tabs>
                    <w:tab w:val="left" w:pos="1440"/>
                    <w:tab w:val="right" w:leader="dot" w:pos="10024"/>
                  </w:tabs>
                  <w:rPr>
                    <w:b w:val="0"/>
                    <w:noProof/>
                    <w:color w:val="auto"/>
                    <w:kern w:val="2"/>
                    <w:sz w:val="24"/>
                    <w:szCs w:val="24"/>
                    <w:lang w:val="fr-BE" w:eastAsia="fr-BE"/>
                    <w14:ligatures w14:val="standardContextual"/>
                  </w:rPr>
                </w:pPr>
                <w:hyperlink w:anchor="_Toc169418684" w:history="1">
                  <w:r w:rsidRPr="0053560C">
                    <w:rPr>
                      <w:rStyle w:val="Hyperlien"/>
                      <w:noProof/>
                    </w:rPr>
                    <w:t>3.3.5</w:t>
                  </w:r>
                  <w:r>
                    <w:rPr>
                      <w:b w:val="0"/>
                      <w:noProof/>
                      <w:color w:val="auto"/>
                      <w:kern w:val="2"/>
                      <w:sz w:val="24"/>
                      <w:szCs w:val="24"/>
                      <w:lang w:val="fr-BE" w:eastAsia="fr-BE"/>
                      <w14:ligatures w14:val="standardContextual"/>
                    </w:rPr>
                    <w:tab/>
                  </w:r>
                  <w:r w:rsidRPr="0053560C">
                    <w:rPr>
                      <w:rStyle w:val="Hyperlien"/>
                      <w:noProof/>
                    </w:rPr>
                    <w:t>HorairesTravailModel</w:t>
                  </w:r>
                  <w:r>
                    <w:rPr>
                      <w:noProof/>
                      <w:webHidden/>
                    </w:rPr>
                    <w:tab/>
                  </w:r>
                  <w:r>
                    <w:rPr>
                      <w:noProof/>
                      <w:webHidden/>
                    </w:rPr>
                    <w:fldChar w:fldCharType="begin"/>
                  </w:r>
                  <w:r>
                    <w:rPr>
                      <w:noProof/>
                      <w:webHidden/>
                    </w:rPr>
                    <w:instrText xml:space="preserve"> PAGEREF _Toc169418684 \h </w:instrText>
                  </w:r>
                  <w:r>
                    <w:rPr>
                      <w:noProof/>
                      <w:webHidden/>
                    </w:rPr>
                  </w:r>
                  <w:r>
                    <w:rPr>
                      <w:noProof/>
                      <w:webHidden/>
                    </w:rPr>
                    <w:fldChar w:fldCharType="separate"/>
                  </w:r>
                  <w:r>
                    <w:rPr>
                      <w:noProof/>
                      <w:webHidden/>
                    </w:rPr>
                    <w:t>21</w:t>
                  </w:r>
                  <w:r>
                    <w:rPr>
                      <w:noProof/>
                      <w:webHidden/>
                    </w:rPr>
                    <w:fldChar w:fldCharType="end"/>
                  </w:r>
                </w:hyperlink>
              </w:p>
              <w:p w14:paraId="5E866CF3" w14:textId="133285EE" w:rsidR="00290AB6" w:rsidRDefault="00290AB6">
                <w:pPr>
                  <w:pStyle w:val="TM3"/>
                  <w:tabs>
                    <w:tab w:val="left" w:pos="1440"/>
                    <w:tab w:val="right" w:leader="dot" w:pos="10024"/>
                  </w:tabs>
                  <w:rPr>
                    <w:b w:val="0"/>
                    <w:noProof/>
                    <w:color w:val="auto"/>
                    <w:kern w:val="2"/>
                    <w:sz w:val="24"/>
                    <w:szCs w:val="24"/>
                    <w:lang w:val="fr-BE" w:eastAsia="fr-BE"/>
                    <w14:ligatures w14:val="standardContextual"/>
                  </w:rPr>
                </w:pPr>
                <w:hyperlink w:anchor="_Toc169418685" w:history="1">
                  <w:r w:rsidRPr="0053560C">
                    <w:rPr>
                      <w:rStyle w:val="Hyperlien"/>
                      <w:noProof/>
                    </w:rPr>
                    <w:t>3.3.6</w:t>
                  </w:r>
                  <w:r>
                    <w:rPr>
                      <w:b w:val="0"/>
                      <w:noProof/>
                      <w:color w:val="auto"/>
                      <w:kern w:val="2"/>
                      <w:sz w:val="24"/>
                      <w:szCs w:val="24"/>
                      <w:lang w:val="fr-BE" w:eastAsia="fr-BE"/>
                      <w14:ligatures w14:val="standardContextual"/>
                    </w:rPr>
                    <w:tab/>
                  </w:r>
                  <w:r w:rsidRPr="0053560C">
                    <w:rPr>
                      <w:rStyle w:val="Hyperlien"/>
                      <w:noProof/>
                    </w:rPr>
                    <w:t>MedecinModel</w:t>
                  </w:r>
                  <w:r>
                    <w:rPr>
                      <w:noProof/>
                      <w:webHidden/>
                    </w:rPr>
                    <w:tab/>
                  </w:r>
                  <w:r>
                    <w:rPr>
                      <w:noProof/>
                      <w:webHidden/>
                    </w:rPr>
                    <w:fldChar w:fldCharType="begin"/>
                  </w:r>
                  <w:r>
                    <w:rPr>
                      <w:noProof/>
                      <w:webHidden/>
                    </w:rPr>
                    <w:instrText xml:space="preserve"> PAGEREF _Toc169418685 \h </w:instrText>
                  </w:r>
                  <w:r>
                    <w:rPr>
                      <w:noProof/>
                      <w:webHidden/>
                    </w:rPr>
                  </w:r>
                  <w:r>
                    <w:rPr>
                      <w:noProof/>
                      <w:webHidden/>
                    </w:rPr>
                    <w:fldChar w:fldCharType="separate"/>
                  </w:r>
                  <w:r>
                    <w:rPr>
                      <w:noProof/>
                      <w:webHidden/>
                    </w:rPr>
                    <w:t>22</w:t>
                  </w:r>
                  <w:r>
                    <w:rPr>
                      <w:noProof/>
                      <w:webHidden/>
                    </w:rPr>
                    <w:fldChar w:fldCharType="end"/>
                  </w:r>
                </w:hyperlink>
              </w:p>
              <w:p w14:paraId="660E8150" w14:textId="0F2546FE" w:rsidR="00290AB6" w:rsidRDefault="00290AB6">
                <w:pPr>
                  <w:pStyle w:val="TM3"/>
                  <w:tabs>
                    <w:tab w:val="left" w:pos="1440"/>
                    <w:tab w:val="right" w:leader="dot" w:pos="10024"/>
                  </w:tabs>
                  <w:rPr>
                    <w:b w:val="0"/>
                    <w:noProof/>
                    <w:color w:val="auto"/>
                    <w:kern w:val="2"/>
                    <w:sz w:val="24"/>
                    <w:szCs w:val="24"/>
                    <w:lang w:val="fr-BE" w:eastAsia="fr-BE"/>
                    <w14:ligatures w14:val="standardContextual"/>
                  </w:rPr>
                </w:pPr>
                <w:hyperlink w:anchor="_Toc169418686" w:history="1">
                  <w:r w:rsidRPr="0053560C">
                    <w:rPr>
                      <w:rStyle w:val="Hyperlien"/>
                      <w:noProof/>
                    </w:rPr>
                    <w:t>3.3.7</w:t>
                  </w:r>
                  <w:r>
                    <w:rPr>
                      <w:b w:val="0"/>
                      <w:noProof/>
                      <w:color w:val="auto"/>
                      <w:kern w:val="2"/>
                      <w:sz w:val="24"/>
                      <w:szCs w:val="24"/>
                      <w:lang w:val="fr-BE" w:eastAsia="fr-BE"/>
                      <w14:ligatures w14:val="standardContextual"/>
                    </w:rPr>
                    <w:tab/>
                  </w:r>
                  <w:r w:rsidRPr="0053560C">
                    <w:rPr>
                      <w:rStyle w:val="Hyperlien"/>
                      <w:noProof/>
                    </w:rPr>
                    <w:t>MedecinServicesModel</w:t>
                  </w:r>
                  <w:r>
                    <w:rPr>
                      <w:noProof/>
                      <w:webHidden/>
                    </w:rPr>
                    <w:tab/>
                  </w:r>
                  <w:r>
                    <w:rPr>
                      <w:noProof/>
                      <w:webHidden/>
                    </w:rPr>
                    <w:fldChar w:fldCharType="begin"/>
                  </w:r>
                  <w:r>
                    <w:rPr>
                      <w:noProof/>
                      <w:webHidden/>
                    </w:rPr>
                    <w:instrText xml:space="preserve"> PAGEREF _Toc169418686 \h </w:instrText>
                  </w:r>
                  <w:r>
                    <w:rPr>
                      <w:noProof/>
                      <w:webHidden/>
                    </w:rPr>
                  </w:r>
                  <w:r>
                    <w:rPr>
                      <w:noProof/>
                      <w:webHidden/>
                    </w:rPr>
                    <w:fldChar w:fldCharType="separate"/>
                  </w:r>
                  <w:r>
                    <w:rPr>
                      <w:noProof/>
                      <w:webHidden/>
                    </w:rPr>
                    <w:t>23</w:t>
                  </w:r>
                  <w:r>
                    <w:rPr>
                      <w:noProof/>
                      <w:webHidden/>
                    </w:rPr>
                    <w:fldChar w:fldCharType="end"/>
                  </w:r>
                </w:hyperlink>
              </w:p>
              <w:p w14:paraId="5583CE80" w14:textId="689265EF" w:rsidR="00290AB6" w:rsidRDefault="00290AB6">
                <w:pPr>
                  <w:pStyle w:val="TM3"/>
                  <w:tabs>
                    <w:tab w:val="left" w:pos="1440"/>
                    <w:tab w:val="right" w:leader="dot" w:pos="10024"/>
                  </w:tabs>
                  <w:rPr>
                    <w:b w:val="0"/>
                    <w:noProof/>
                    <w:color w:val="auto"/>
                    <w:kern w:val="2"/>
                    <w:sz w:val="24"/>
                    <w:szCs w:val="24"/>
                    <w:lang w:val="fr-BE" w:eastAsia="fr-BE"/>
                    <w14:ligatures w14:val="standardContextual"/>
                  </w:rPr>
                </w:pPr>
                <w:hyperlink w:anchor="_Toc169418687" w:history="1">
                  <w:r w:rsidRPr="0053560C">
                    <w:rPr>
                      <w:rStyle w:val="Hyperlien"/>
                      <w:noProof/>
                    </w:rPr>
                    <w:t>3.3.8</w:t>
                  </w:r>
                  <w:r>
                    <w:rPr>
                      <w:b w:val="0"/>
                      <w:noProof/>
                      <w:color w:val="auto"/>
                      <w:kern w:val="2"/>
                      <w:sz w:val="24"/>
                      <w:szCs w:val="24"/>
                      <w:lang w:val="fr-BE" w:eastAsia="fr-BE"/>
                      <w14:ligatures w14:val="standardContextual"/>
                    </w:rPr>
                    <w:tab/>
                  </w:r>
                  <w:r w:rsidRPr="0053560C">
                    <w:rPr>
                      <w:rStyle w:val="Hyperlien"/>
                      <w:noProof/>
                    </w:rPr>
                    <w:t>NotesModel</w:t>
                  </w:r>
                  <w:r>
                    <w:rPr>
                      <w:noProof/>
                      <w:webHidden/>
                    </w:rPr>
                    <w:tab/>
                  </w:r>
                  <w:r>
                    <w:rPr>
                      <w:noProof/>
                      <w:webHidden/>
                    </w:rPr>
                    <w:fldChar w:fldCharType="begin"/>
                  </w:r>
                  <w:r>
                    <w:rPr>
                      <w:noProof/>
                      <w:webHidden/>
                    </w:rPr>
                    <w:instrText xml:space="preserve"> PAGEREF _Toc169418687 \h </w:instrText>
                  </w:r>
                  <w:r>
                    <w:rPr>
                      <w:noProof/>
                      <w:webHidden/>
                    </w:rPr>
                  </w:r>
                  <w:r>
                    <w:rPr>
                      <w:noProof/>
                      <w:webHidden/>
                    </w:rPr>
                    <w:fldChar w:fldCharType="separate"/>
                  </w:r>
                  <w:r>
                    <w:rPr>
                      <w:noProof/>
                      <w:webHidden/>
                    </w:rPr>
                    <w:t>25</w:t>
                  </w:r>
                  <w:r>
                    <w:rPr>
                      <w:noProof/>
                      <w:webHidden/>
                    </w:rPr>
                    <w:fldChar w:fldCharType="end"/>
                  </w:r>
                </w:hyperlink>
              </w:p>
              <w:p w14:paraId="3C95E8AE" w14:textId="5C54E0E0" w:rsidR="00290AB6" w:rsidRDefault="00290AB6">
                <w:pPr>
                  <w:pStyle w:val="TM3"/>
                  <w:tabs>
                    <w:tab w:val="left" w:pos="1440"/>
                    <w:tab w:val="right" w:leader="dot" w:pos="10024"/>
                  </w:tabs>
                  <w:rPr>
                    <w:b w:val="0"/>
                    <w:noProof/>
                    <w:color w:val="auto"/>
                    <w:kern w:val="2"/>
                    <w:sz w:val="24"/>
                    <w:szCs w:val="24"/>
                    <w:lang w:val="fr-BE" w:eastAsia="fr-BE"/>
                    <w14:ligatures w14:val="standardContextual"/>
                  </w:rPr>
                </w:pPr>
                <w:hyperlink w:anchor="_Toc169418688" w:history="1">
                  <w:r w:rsidRPr="0053560C">
                    <w:rPr>
                      <w:rStyle w:val="Hyperlien"/>
                      <w:noProof/>
                    </w:rPr>
                    <w:t>3.3.9</w:t>
                  </w:r>
                  <w:r>
                    <w:rPr>
                      <w:b w:val="0"/>
                      <w:noProof/>
                      <w:color w:val="auto"/>
                      <w:kern w:val="2"/>
                      <w:sz w:val="24"/>
                      <w:szCs w:val="24"/>
                      <w:lang w:val="fr-BE" w:eastAsia="fr-BE"/>
                      <w14:ligatures w14:val="standardContextual"/>
                    </w:rPr>
                    <w:tab/>
                  </w:r>
                  <w:r w:rsidRPr="0053560C">
                    <w:rPr>
                      <w:rStyle w:val="Hyperlien"/>
                      <w:noProof/>
                    </w:rPr>
                    <w:t>PatientModel</w:t>
                  </w:r>
                  <w:r>
                    <w:rPr>
                      <w:noProof/>
                      <w:webHidden/>
                    </w:rPr>
                    <w:tab/>
                  </w:r>
                  <w:r>
                    <w:rPr>
                      <w:noProof/>
                      <w:webHidden/>
                    </w:rPr>
                    <w:fldChar w:fldCharType="begin"/>
                  </w:r>
                  <w:r>
                    <w:rPr>
                      <w:noProof/>
                      <w:webHidden/>
                    </w:rPr>
                    <w:instrText xml:space="preserve"> PAGEREF _Toc169418688 \h </w:instrText>
                  </w:r>
                  <w:r>
                    <w:rPr>
                      <w:noProof/>
                      <w:webHidden/>
                    </w:rPr>
                  </w:r>
                  <w:r>
                    <w:rPr>
                      <w:noProof/>
                      <w:webHidden/>
                    </w:rPr>
                    <w:fldChar w:fldCharType="separate"/>
                  </w:r>
                  <w:r>
                    <w:rPr>
                      <w:noProof/>
                      <w:webHidden/>
                    </w:rPr>
                    <w:t>26</w:t>
                  </w:r>
                  <w:r>
                    <w:rPr>
                      <w:noProof/>
                      <w:webHidden/>
                    </w:rPr>
                    <w:fldChar w:fldCharType="end"/>
                  </w:r>
                </w:hyperlink>
              </w:p>
              <w:p w14:paraId="5E0C2F6E" w14:textId="104A489B" w:rsidR="00290AB6" w:rsidRDefault="00290AB6">
                <w:pPr>
                  <w:pStyle w:val="TM3"/>
                  <w:tabs>
                    <w:tab w:val="left" w:pos="1680"/>
                    <w:tab w:val="right" w:leader="dot" w:pos="10024"/>
                  </w:tabs>
                  <w:rPr>
                    <w:b w:val="0"/>
                    <w:noProof/>
                    <w:color w:val="auto"/>
                    <w:kern w:val="2"/>
                    <w:sz w:val="24"/>
                    <w:szCs w:val="24"/>
                    <w:lang w:val="fr-BE" w:eastAsia="fr-BE"/>
                    <w14:ligatures w14:val="standardContextual"/>
                  </w:rPr>
                </w:pPr>
                <w:hyperlink w:anchor="_Toc169418689" w:history="1">
                  <w:r w:rsidRPr="0053560C">
                    <w:rPr>
                      <w:rStyle w:val="Hyperlien"/>
                      <w:noProof/>
                    </w:rPr>
                    <w:t>3.3.10</w:t>
                  </w:r>
                  <w:r>
                    <w:rPr>
                      <w:b w:val="0"/>
                      <w:noProof/>
                      <w:color w:val="auto"/>
                      <w:kern w:val="2"/>
                      <w:sz w:val="24"/>
                      <w:szCs w:val="24"/>
                      <w:lang w:val="fr-BE" w:eastAsia="fr-BE"/>
                      <w14:ligatures w14:val="standardContextual"/>
                    </w:rPr>
                    <w:tab/>
                  </w:r>
                  <w:r w:rsidRPr="0053560C">
                    <w:rPr>
                      <w:rStyle w:val="Hyperlien"/>
                      <w:noProof/>
                    </w:rPr>
                    <w:t>RendezVousModel</w:t>
                  </w:r>
                  <w:r>
                    <w:rPr>
                      <w:noProof/>
                      <w:webHidden/>
                    </w:rPr>
                    <w:tab/>
                  </w:r>
                  <w:r>
                    <w:rPr>
                      <w:noProof/>
                      <w:webHidden/>
                    </w:rPr>
                    <w:fldChar w:fldCharType="begin"/>
                  </w:r>
                  <w:r>
                    <w:rPr>
                      <w:noProof/>
                      <w:webHidden/>
                    </w:rPr>
                    <w:instrText xml:space="preserve"> PAGEREF _Toc169418689 \h </w:instrText>
                  </w:r>
                  <w:r>
                    <w:rPr>
                      <w:noProof/>
                      <w:webHidden/>
                    </w:rPr>
                  </w:r>
                  <w:r>
                    <w:rPr>
                      <w:noProof/>
                      <w:webHidden/>
                    </w:rPr>
                    <w:fldChar w:fldCharType="separate"/>
                  </w:r>
                  <w:r>
                    <w:rPr>
                      <w:noProof/>
                      <w:webHidden/>
                    </w:rPr>
                    <w:t>27</w:t>
                  </w:r>
                  <w:r>
                    <w:rPr>
                      <w:noProof/>
                      <w:webHidden/>
                    </w:rPr>
                    <w:fldChar w:fldCharType="end"/>
                  </w:r>
                </w:hyperlink>
              </w:p>
              <w:p w14:paraId="14846F19" w14:textId="58F9744B" w:rsidR="00290AB6" w:rsidRDefault="00290AB6">
                <w:pPr>
                  <w:pStyle w:val="TM3"/>
                  <w:tabs>
                    <w:tab w:val="left" w:pos="1680"/>
                    <w:tab w:val="right" w:leader="dot" w:pos="10024"/>
                  </w:tabs>
                  <w:rPr>
                    <w:b w:val="0"/>
                    <w:noProof/>
                    <w:color w:val="auto"/>
                    <w:kern w:val="2"/>
                    <w:sz w:val="24"/>
                    <w:szCs w:val="24"/>
                    <w:lang w:val="fr-BE" w:eastAsia="fr-BE"/>
                    <w14:ligatures w14:val="standardContextual"/>
                  </w:rPr>
                </w:pPr>
                <w:hyperlink w:anchor="_Toc169418690" w:history="1">
                  <w:r w:rsidRPr="0053560C">
                    <w:rPr>
                      <w:rStyle w:val="Hyperlien"/>
                      <w:noProof/>
                    </w:rPr>
                    <w:t>3.3.11</w:t>
                  </w:r>
                  <w:r>
                    <w:rPr>
                      <w:b w:val="0"/>
                      <w:noProof/>
                      <w:color w:val="auto"/>
                      <w:kern w:val="2"/>
                      <w:sz w:val="24"/>
                      <w:szCs w:val="24"/>
                      <w:lang w:val="fr-BE" w:eastAsia="fr-BE"/>
                      <w14:ligatures w14:val="standardContextual"/>
                    </w:rPr>
                    <w:tab/>
                  </w:r>
                  <w:r w:rsidRPr="0053560C">
                    <w:rPr>
                      <w:rStyle w:val="Hyperlien"/>
                      <w:noProof/>
                    </w:rPr>
                    <w:t>SecretaireModel</w:t>
                  </w:r>
                  <w:r>
                    <w:rPr>
                      <w:noProof/>
                      <w:webHidden/>
                    </w:rPr>
                    <w:tab/>
                  </w:r>
                  <w:r>
                    <w:rPr>
                      <w:noProof/>
                      <w:webHidden/>
                    </w:rPr>
                    <w:fldChar w:fldCharType="begin"/>
                  </w:r>
                  <w:r>
                    <w:rPr>
                      <w:noProof/>
                      <w:webHidden/>
                    </w:rPr>
                    <w:instrText xml:space="preserve"> PAGEREF _Toc169418690 \h </w:instrText>
                  </w:r>
                  <w:r>
                    <w:rPr>
                      <w:noProof/>
                      <w:webHidden/>
                    </w:rPr>
                  </w:r>
                  <w:r>
                    <w:rPr>
                      <w:noProof/>
                      <w:webHidden/>
                    </w:rPr>
                    <w:fldChar w:fldCharType="separate"/>
                  </w:r>
                  <w:r>
                    <w:rPr>
                      <w:noProof/>
                      <w:webHidden/>
                    </w:rPr>
                    <w:t>28</w:t>
                  </w:r>
                  <w:r>
                    <w:rPr>
                      <w:noProof/>
                      <w:webHidden/>
                    </w:rPr>
                    <w:fldChar w:fldCharType="end"/>
                  </w:r>
                </w:hyperlink>
              </w:p>
              <w:p w14:paraId="37A6C748" w14:textId="594DA84C" w:rsidR="00290AB6" w:rsidRDefault="00290AB6">
                <w:pPr>
                  <w:pStyle w:val="TM3"/>
                  <w:tabs>
                    <w:tab w:val="left" w:pos="1680"/>
                    <w:tab w:val="right" w:leader="dot" w:pos="10024"/>
                  </w:tabs>
                  <w:rPr>
                    <w:b w:val="0"/>
                    <w:noProof/>
                    <w:color w:val="auto"/>
                    <w:kern w:val="2"/>
                    <w:sz w:val="24"/>
                    <w:szCs w:val="24"/>
                    <w:lang w:val="fr-BE" w:eastAsia="fr-BE"/>
                    <w14:ligatures w14:val="standardContextual"/>
                  </w:rPr>
                </w:pPr>
                <w:hyperlink w:anchor="_Toc169418691" w:history="1">
                  <w:r w:rsidRPr="0053560C">
                    <w:rPr>
                      <w:rStyle w:val="Hyperlien"/>
                      <w:noProof/>
                    </w:rPr>
                    <w:t>3.3.12</w:t>
                  </w:r>
                  <w:r>
                    <w:rPr>
                      <w:b w:val="0"/>
                      <w:noProof/>
                      <w:color w:val="auto"/>
                      <w:kern w:val="2"/>
                      <w:sz w:val="24"/>
                      <w:szCs w:val="24"/>
                      <w:lang w:val="fr-BE" w:eastAsia="fr-BE"/>
                      <w14:ligatures w14:val="standardContextual"/>
                    </w:rPr>
                    <w:tab/>
                  </w:r>
                  <w:r w:rsidRPr="0053560C">
                    <w:rPr>
                      <w:rStyle w:val="Hyperlien"/>
                      <w:noProof/>
                    </w:rPr>
                    <w:t>ServiceModel</w:t>
                  </w:r>
                  <w:r>
                    <w:rPr>
                      <w:noProof/>
                      <w:webHidden/>
                    </w:rPr>
                    <w:tab/>
                  </w:r>
                  <w:r>
                    <w:rPr>
                      <w:noProof/>
                      <w:webHidden/>
                    </w:rPr>
                    <w:fldChar w:fldCharType="begin"/>
                  </w:r>
                  <w:r>
                    <w:rPr>
                      <w:noProof/>
                      <w:webHidden/>
                    </w:rPr>
                    <w:instrText xml:space="preserve"> PAGEREF _Toc169418691 \h </w:instrText>
                  </w:r>
                  <w:r>
                    <w:rPr>
                      <w:noProof/>
                      <w:webHidden/>
                    </w:rPr>
                  </w:r>
                  <w:r>
                    <w:rPr>
                      <w:noProof/>
                      <w:webHidden/>
                    </w:rPr>
                    <w:fldChar w:fldCharType="separate"/>
                  </w:r>
                  <w:r>
                    <w:rPr>
                      <w:noProof/>
                      <w:webHidden/>
                    </w:rPr>
                    <w:t>30</w:t>
                  </w:r>
                  <w:r>
                    <w:rPr>
                      <w:noProof/>
                      <w:webHidden/>
                    </w:rPr>
                    <w:fldChar w:fldCharType="end"/>
                  </w:r>
                </w:hyperlink>
              </w:p>
              <w:p w14:paraId="1437EDA6" w14:textId="2D572ACB" w:rsidR="00290AB6" w:rsidRDefault="00290AB6">
                <w:pPr>
                  <w:pStyle w:val="TM3"/>
                  <w:tabs>
                    <w:tab w:val="left" w:pos="1680"/>
                    <w:tab w:val="right" w:leader="dot" w:pos="10024"/>
                  </w:tabs>
                  <w:rPr>
                    <w:b w:val="0"/>
                    <w:noProof/>
                    <w:color w:val="auto"/>
                    <w:kern w:val="2"/>
                    <w:sz w:val="24"/>
                    <w:szCs w:val="24"/>
                    <w:lang w:val="fr-BE" w:eastAsia="fr-BE"/>
                    <w14:ligatures w14:val="standardContextual"/>
                  </w:rPr>
                </w:pPr>
                <w:hyperlink w:anchor="_Toc169418692" w:history="1">
                  <w:r w:rsidRPr="0053560C">
                    <w:rPr>
                      <w:rStyle w:val="Hyperlien"/>
                      <w:noProof/>
                    </w:rPr>
                    <w:t>3.3.13</w:t>
                  </w:r>
                  <w:r>
                    <w:rPr>
                      <w:b w:val="0"/>
                      <w:noProof/>
                      <w:color w:val="auto"/>
                      <w:kern w:val="2"/>
                      <w:sz w:val="24"/>
                      <w:szCs w:val="24"/>
                      <w:lang w:val="fr-BE" w:eastAsia="fr-BE"/>
                      <w14:ligatures w14:val="standardContextual"/>
                    </w:rPr>
                    <w:tab/>
                  </w:r>
                  <w:r w:rsidRPr="0053560C">
                    <w:rPr>
                      <w:rStyle w:val="Hyperlien"/>
                      <w:noProof/>
                    </w:rPr>
                    <w:t>UserModel</w:t>
                  </w:r>
                  <w:r>
                    <w:rPr>
                      <w:noProof/>
                      <w:webHidden/>
                    </w:rPr>
                    <w:tab/>
                  </w:r>
                  <w:r>
                    <w:rPr>
                      <w:noProof/>
                      <w:webHidden/>
                    </w:rPr>
                    <w:fldChar w:fldCharType="begin"/>
                  </w:r>
                  <w:r>
                    <w:rPr>
                      <w:noProof/>
                      <w:webHidden/>
                    </w:rPr>
                    <w:instrText xml:space="preserve"> PAGEREF _Toc169418692 \h </w:instrText>
                  </w:r>
                  <w:r>
                    <w:rPr>
                      <w:noProof/>
                      <w:webHidden/>
                    </w:rPr>
                  </w:r>
                  <w:r>
                    <w:rPr>
                      <w:noProof/>
                      <w:webHidden/>
                    </w:rPr>
                    <w:fldChar w:fldCharType="separate"/>
                  </w:r>
                  <w:r>
                    <w:rPr>
                      <w:noProof/>
                      <w:webHidden/>
                    </w:rPr>
                    <w:t>31</w:t>
                  </w:r>
                  <w:r>
                    <w:rPr>
                      <w:noProof/>
                      <w:webHidden/>
                    </w:rPr>
                    <w:fldChar w:fldCharType="end"/>
                  </w:r>
                </w:hyperlink>
              </w:p>
              <w:p w14:paraId="40A4C0A3" w14:textId="146270A2" w:rsidR="00290AB6" w:rsidRDefault="00290AB6">
                <w:pPr>
                  <w:pStyle w:val="TM2"/>
                  <w:tabs>
                    <w:tab w:val="left" w:pos="960"/>
                    <w:tab w:val="right" w:leader="dot" w:pos="10024"/>
                  </w:tabs>
                  <w:rPr>
                    <w:b w:val="0"/>
                    <w:noProof/>
                    <w:color w:val="auto"/>
                    <w:kern w:val="2"/>
                    <w:sz w:val="24"/>
                    <w:szCs w:val="24"/>
                    <w:lang w:val="fr-BE" w:eastAsia="fr-BE"/>
                    <w14:ligatures w14:val="standardContextual"/>
                  </w:rPr>
                </w:pPr>
                <w:hyperlink w:anchor="_Toc169418693" w:history="1">
                  <w:r w:rsidRPr="0053560C">
                    <w:rPr>
                      <w:rStyle w:val="Hyperlien"/>
                      <w:noProof/>
                    </w:rPr>
                    <w:t>3.4</w:t>
                  </w:r>
                  <w:r>
                    <w:rPr>
                      <w:b w:val="0"/>
                      <w:noProof/>
                      <w:color w:val="auto"/>
                      <w:kern w:val="2"/>
                      <w:sz w:val="24"/>
                      <w:szCs w:val="24"/>
                      <w:lang w:val="fr-BE" w:eastAsia="fr-BE"/>
                      <w14:ligatures w14:val="standardContextual"/>
                    </w:rPr>
                    <w:tab/>
                  </w:r>
                  <w:r w:rsidRPr="0053560C">
                    <w:rPr>
                      <w:rStyle w:val="Hyperlien"/>
                      <w:noProof/>
                    </w:rPr>
                    <w:t>Views</w:t>
                  </w:r>
                  <w:r>
                    <w:rPr>
                      <w:noProof/>
                      <w:webHidden/>
                    </w:rPr>
                    <w:tab/>
                  </w:r>
                  <w:r>
                    <w:rPr>
                      <w:noProof/>
                      <w:webHidden/>
                    </w:rPr>
                    <w:fldChar w:fldCharType="begin"/>
                  </w:r>
                  <w:r>
                    <w:rPr>
                      <w:noProof/>
                      <w:webHidden/>
                    </w:rPr>
                    <w:instrText xml:space="preserve"> PAGEREF _Toc169418693 \h </w:instrText>
                  </w:r>
                  <w:r>
                    <w:rPr>
                      <w:noProof/>
                      <w:webHidden/>
                    </w:rPr>
                  </w:r>
                  <w:r>
                    <w:rPr>
                      <w:noProof/>
                      <w:webHidden/>
                    </w:rPr>
                    <w:fldChar w:fldCharType="separate"/>
                  </w:r>
                  <w:r>
                    <w:rPr>
                      <w:noProof/>
                      <w:webHidden/>
                    </w:rPr>
                    <w:t>32</w:t>
                  </w:r>
                  <w:r>
                    <w:rPr>
                      <w:noProof/>
                      <w:webHidden/>
                    </w:rPr>
                    <w:fldChar w:fldCharType="end"/>
                  </w:r>
                </w:hyperlink>
              </w:p>
              <w:p w14:paraId="0B7F040F" w14:textId="0C278CCA" w:rsidR="00290AB6" w:rsidRDefault="00290AB6">
                <w:pPr>
                  <w:pStyle w:val="TM3"/>
                  <w:tabs>
                    <w:tab w:val="left" w:pos="1440"/>
                    <w:tab w:val="right" w:leader="dot" w:pos="10024"/>
                  </w:tabs>
                  <w:rPr>
                    <w:b w:val="0"/>
                    <w:noProof/>
                    <w:color w:val="auto"/>
                    <w:kern w:val="2"/>
                    <w:sz w:val="24"/>
                    <w:szCs w:val="24"/>
                    <w:lang w:val="fr-BE" w:eastAsia="fr-BE"/>
                    <w14:ligatures w14:val="standardContextual"/>
                  </w:rPr>
                </w:pPr>
                <w:hyperlink w:anchor="_Toc169418694" w:history="1">
                  <w:r w:rsidRPr="0053560C">
                    <w:rPr>
                      <w:rStyle w:val="Hyperlien"/>
                      <w:noProof/>
                    </w:rPr>
                    <w:t>3.4.1</w:t>
                  </w:r>
                  <w:r>
                    <w:rPr>
                      <w:b w:val="0"/>
                      <w:noProof/>
                      <w:color w:val="auto"/>
                      <w:kern w:val="2"/>
                      <w:sz w:val="24"/>
                      <w:szCs w:val="24"/>
                      <w:lang w:val="fr-BE" w:eastAsia="fr-BE"/>
                      <w14:ligatures w14:val="standardContextual"/>
                    </w:rPr>
                    <w:tab/>
                  </w:r>
                  <w:r w:rsidRPr="0053560C">
                    <w:rPr>
                      <w:rStyle w:val="Hyperlien"/>
                      <w:noProof/>
                    </w:rPr>
                    <w:t>admin_view</w:t>
                  </w:r>
                  <w:r>
                    <w:rPr>
                      <w:noProof/>
                      <w:webHidden/>
                    </w:rPr>
                    <w:tab/>
                  </w:r>
                  <w:r>
                    <w:rPr>
                      <w:noProof/>
                      <w:webHidden/>
                    </w:rPr>
                    <w:fldChar w:fldCharType="begin"/>
                  </w:r>
                  <w:r>
                    <w:rPr>
                      <w:noProof/>
                      <w:webHidden/>
                    </w:rPr>
                    <w:instrText xml:space="preserve"> PAGEREF _Toc169418694 \h </w:instrText>
                  </w:r>
                  <w:r>
                    <w:rPr>
                      <w:noProof/>
                      <w:webHidden/>
                    </w:rPr>
                  </w:r>
                  <w:r>
                    <w:rPr>
                      <w:noProof/>
                      <w:webHidden/>
                    </w:rPr>
                    <w:fldChar w:fldCharType="separate"/>
                  </w:r>
                  <w:r>
                    <w:rPr>
                      <w:noProof/>
                      <w:webHidden/>
                    </w:rPr>
                    <w:t>32</w:t>
                  </w:r>
                  <w:r>
                    <w:rPr>
                      <w:noProof/>
                      <w:webHidden/>
                    </w:rPr>
                    <w:fldChar w:fldCharType="end"/>
                  </w:r>
                </w:hyperlink>
              </w:p>
              <w:p w14:paraId="22CB7AEF" w14:textId="720B7455" w:rsidR="00290AB6" w:rsidRDefault="00290AB6">
                <w:pPr>
                  <w:pStyle w:val="TM3"/>
                  <w:tabs>
                    <w:tab w:val="left" w:pos="1440"/>
                    <w:tab w:val="right" w:leader="dot" w:pos="10024"/>
                  </w:tabs>
                  <w:rPr>
                    <w:b w:val="0"/>
                    <w:noProof/>
                    <w:color w:val="auto"/>
                    <w:kern w:val="2"/>
                    <w:sz w:val="24"/>
                    <w:szCs w:val="24"/>
                    <w:lang w:val="fr-BE" w:eastAsia="fr-BE"/>
                    <w14:ligatures w14:val="standardContextual"/>
                  </w:rPr>
                </w:pPr>
                <w:hyperlink w:anchor="_Toc169418695" w:history="1">
                  <w:r w:rsidRPr="0053560C">
                    <w:rPr>
                      <w:rStyle w:val="Hyperlien"/>
                      <w:noProof/>
                    </w:rPr>
                    <w:t>3.4.2</w:t>
                  </w:r>
                  <w:r>
                    <w:rPr>
                      <w:b w:val="0"/>
                      <w:noProof/>
                      <w:color w:val="auto"/>
                      <w:kern w:val="2"/>
                      <w:sz w:val="24"/>
                      <w:szCs w:val="24"/>
                      <w:lang w:val="fr-BE" w:eastAsia="fr-BE"/>
                      <w14:ligatures w14:val="standardContextual"/>
                    </w:rPr>
                    <w:tab/>
                  </w:r>
                  <w:r w:rsidRPr="0053560C">
                    <w:rPr>
                      <w:rStyle w:val="Hyperlien"/>
                      <w:noProof/>
                    </w:rPr>
                    <w:t>base_view</w:t>
                  </w:r>
                  <w:r>
                    <w:rPr>
                      <w:noProof/>
                      <w:webHidden/>
                    </w:rPr>
                    <w:tab/>
                  </w:r>
                  <w:r>
                    <w:rPr>
                      <w:noProof/>
                      <w:webHidden/>
                    </w:rPr>
                    <w:fldChar w:fldCharType="begin"/>
                  </w:r>
                  <w:r>
                    <w:rPr>
                      <w:noProof/>
                      <w:webHidden/>
                    </w:rPr>
                    <w:instrText xml:space="preserve"> PAGEREF _Toc169418695 \h </w:instrText>
                  </w:r>
                  <w:r>
                    <w:rPr>
                      <w:noProof/>
                      <w:webHidden/>
                    </w:rPr>
                  </w:r>
                  <w:r>
                    <w:rPr>
                      <w:noProof/>
                      <w:webHidden/>
                    </w:rPr>
                    <w:fldChar w:fldCharType="separate"/>
                  </w:r>
                  <w:r>
                    <w:rPr>
                      <w:noProof/>
                      <w:webHidden/>
                    </w:rPr>
                    <w:t>33</w:t>
                  </w:r>
                  <w:r>
                    <w:rPr>
                      <w:noProof/>
                      <w:webHidden/>
                    </w:rPr>
                    <w:fldChar w:fldCharType="end"/>
                  </w:r>
                </w:hyperlink>
              </w:p>
              <w:p w14:paraId="7337E13D" w14:textId="512D9FA3" w:rsidR="00290AB6" w:rsidRDefault="00290AB6">
                <w:pPr>
                  <w:pStyle w:val="TM3"/>
                  <w:tabs>
                    <w:tab w:val="left" w:pos="1440"/>
                    <w:tab w:val="right" w:leader="dot" w:pos="10024"/>
                  </w:tabs>
                  <w:rPr>
                    <w:b w:val="0"/>
                    <w:noProof/>
                    <w:color w:val="auto"/>
                    <w:kern w:val="2"/>
                    <w:sz w:val="24"/>
                    <w:szCs w:val="24"/>
                    <w:lang w:val="fr-BE" w:eastAsia="fr-BE"/>
                    <w14:ligatures w14:val="standardContextual"/>
                  </w:rPr>
                </w:pPr>
                <w:hyperlink w:anchor="_Toc169418696" w:history="1">
                  <w:r w:rsidRPr="0053560C">
                    <w:rPr>
                      <w:rStyle w:val="Hyperlien"/>
                      <w:noProof/>
                    </w:rPr>
                    <w:t>3.4.3</w:t>
                  </w:r>
                  <w:r>
                    <w:rPr>
                      <w:b w:val="0"/>
                      <w:noProof/>
                      <w:color w:val="auto"/>
                      <w:kern w:val="2"/>
                      <w:sz w:val="24"/>
                      <w:szCs w:val="24"/>
                      <w:lang w:val="fr-BE" w:eastAsia="fr-BE"/>
                      <w14:ligatures w14:val="standardContextual"/>
                    </w:rPr>
                    <w:tab/>
                  </w:r>
                  <w:r w:rsidRPr="0053560C">
                    <w:rPr>
                      <w:rStyle w:val="Hyperlien"/>
                      <w:noProof/>
                    </w:rPr>
                    <w:t>category_view</w:t>
                  </w:r>
                  <w:r>
                    <w:rPr>
                      <w:noProof/>
                      <w:webHidden/>
                    </w:rPr>
                    <w:tab/>
                  </w:r>
                  <w:r>
                    <w:rPr>
                      <w:noProof/>
                      <w:webHidden/>
                    </w:rPr>
                    <w:fldChar w:fldCharType="begin"/>
                  </w:r>
                  <w:r>
                    <w:rPr>
                      <w:noProof/>
                      <w:webHidden/>
                    </w:rPr>
                    <w:instrText xml:space="preserve"> PAGEREF _Toc169418696 \h </w:instrText>
                  </w:r>
                  <w:r>
                    <w:rPr>
                      <w:noProof/>
                      <w:webHidden/>
                    </w:rPr>
                  </w:r>
                  <w:r>
                    <w:rPr>
                      <w:noProof/>
                      <w:webHidden/>
                    </w:rPr>
                    <w:fldChar w:fldCharType="separate"/>
                  </w:r>
                  <w:r>
                    <w:rPr>
                      <w:noProof/>
                      <w:webHidden/>
                    </w:rPr>
                    <w:t>34</w:t>
                  </w:r>
                  <w:r>
                    <w:rPr>
                      <w:noProof/>
                      <w:webHidden/>
                    </w:rPr>
                    <w:fldChar w:fldCharType="end"/>
                  </w:r>
                </w:hyperlink>
              </w:p>
              <w:p w14:paraId="41C8C6C3" w14:textId="738DC593" w:rsidR="00290AB6" w:rsidRDefault="00290AB6">
                <w:pPr>
                  <w:pStyle w:val="TM3"/>
                  <w:tabs>
                    <w:tab w:val="left" w:pos="1440"/>
                    <w:tab w:val="right" w:leader="dot" w:pos="10024"/>
                  </w:tabs>
                  <w:rPr>
                    <w:b w:val="0"/>
                    <w:noProof/>
                    <w:color w:val="auto"/>
                    <w:kern w:val="2"/>
                    <w:sz w:val="24"/>
                    <w:szCs w:val="24"/>
                    <w:lang w:val="fr-BE" w:eastAsia="fr-BE"/>
                    <w14:ligatures w14:val="standardContextual"/>
                  </w:rPr>
                </w:pPr>
                <w:hyperlink w:anchor="_Toc169418697" w:history="1">
                  <w:r w:rsidRPr="0053560C">
                    <w:rPr>
                      <w:rStyle w:val="Hyperlien"/>
                      <w:noProof/>
                    </w:rPr>
                    <w:t>3.4.4</w:t>
                  </w:r>
                  <w:r>
                    <w:rPr>
                      <w:b w:val="0"/>
                      <w:noProof/>
                      <w:color w:val="auto"/>
                      <w:kern w:val="2"/>
                      <w:sz w:val="24"/>
                      <w:szCs w:val="24"/>
                      <w:lang w:val="fr-BE" w:eastAsia="fr-BE"/>
                      <w14:ligatures w14:val="standardContextual"/>
                    </w:rPr>
                    <w:tab/>
                  </w:r>
                  <w:r w:rsidRPr="0053560C">
                    <w:rPr>
                      <w:rStyle w:val="Hyperlien"/>
                      <w:noProof/>
                    </w:rPr>
                    <w:t>contact_view</w:t>
                  </w:r>
                  <w:r>
                    <w:rPr>
                      <w:noProof/>
                      <w:webHidden/>
                    </w:rPr>
                    <w:tab/>
                  </w:r>
                  <w:r>
                    <w:rPr>
                      <w:noProof/>
                      <w:webHidden/>
                    </w:rPr>
                    <w:fldChar w:fldCharType="begin"/>
                  </w:r>
                  <w:r>
                    <w:rPr>
                      <w:noProof/>
                      <w:webHidden/>
                    </w:rPr>
                    <w:instrText xml:space="preserve"> PAGEREF _Toc169418697 \h </w:instrText>
                  </w:r>
                  <w:r>
                    <w:rPr>
                      <w:noProof/>
                      <w:webHidden/>
                    </w:rPr>
                  </w:r>
                  <w:r>
                    <w:rPr>
                      <w:noProof/>
                      <w:webHidden/>
                    </w:rPr>
                    <w:fldChar w:fldCharType="separate"/>
                  </w:r>
                  <w:r>
                    <w:rPr>
                      <w:noProof/>
                      <w:webHidden/>
                    </w:rPr>
                    <w:t>35</w:t>
                  </w:r>
                  <w:r>
                    <w:rPr>
                      <w:noProof/>
                      <w:webHidden/>
                    </w:rPr>
                    <w:fldChar w:fldCharType="end"/>
                  </w:r>
                </w:hyperlink>
              </w:p>
              <w:p w14:paraId="4E7E0C5E" w14:textId="0184F4DE" w:rsidR="00290AB6" w:rsidRDefault="00290AB6">
                <w:pPr>
                  <w:pStyle w:val="TM3"/>
                  <w:tabs>
                    <w:tab w:val="left" w:pos="1440"/>
                    <w:tab w:val="right" w:leader="dot" w:pos="10024"/>
                  </w:tabs>
                  <w:rPr>
                    <w:b w:val="0"/>
                    <w:noProof/>
                    <w:color w:val="auto"/>
                    <w:kern w:val="2"/>
                    <w:sz w:val="24"/>
                    <w:szCs w:val="24"/>
                    <w:lang w:val="fr-BE" w:eastAsia="fr-BE"/>
                    <w14:ligatures w14:val="standardContextual"/>
                  </w:rPr>
                </w:pPr>
                <w:hyperlink w:anchor="_Toc169418698" w:history="1">
                  <w:r w:rsidRPr="0053560C">
                    <w:rPr>
                      <w:rStyle w:val="Hyperlien"/>
                      <w:noProof/>
                    </w:rPr>
                    <w:t>3.4.5</w:t>
                  </w:r>
                  <w:r>
                    <w:rPr>
                      <w:b w:val="0"/>
                      <w:noProof/>
                      <w:color w:val="auto"/>
                      <w:kern w:val="2"/>
                      <w:sz w:val="24"/>
                      <w:szCs w:val="24"/>
                      <w:lang w:val="fr-BE" w:eastAsia="fr-BE"/>
                      <w14:ligatures w14:val="standardContextual"/>
                    </w:rPr>
                    <w:tab/>
                  </w:r>
                  <w:r w:rsidRPr="0053560C">
                    <w:rPr>
                      <w:rStyle w:val="Hyperlien"/>
                      <w:noProof/>
                    </w:rPr>
                    <w:t>form_container</w:t>
                  </w:r>
                  <w:r>
                    <w:rPr>
                      <w:noProof/>
                      <w:webHidden/>
                    </w:rPr>
                    <w:tab/>
                  </w:r>
                  <w:r>
                    <w:rPr>
                      <w:noProof/>
                      <w:webHidden/>
                    </w:rPr>
                    <w:fldChar w:fldCharType="begin"/>
                  </w:r>
                  <w:r>
                    <w:rPr>
                      <w:noProof/>
                      <w:webHidden/>
                    </w:rPr>
                    <w:instrText xml:space="preserve"> PAGEREF _Toc169418698 \h </w:instrText>
                  </w:r>
                  <w:r>
                    <w:rPr>
                      <w:noProof/>
                      <w:webHidden/>
                    </w:rPr>
                  </w:r>
                  <w:r>
                    <w:rPr>
                      <w:noProof/>
                      <w:webHidden/>
                    </w:rPr>
                    <w:fldChar w:fldCharType="separate"/>
                  </w:r>
                  <w:r>
                    <w:rPr>
                      <w:noProof/>
                      <w:webHidden/>
                    </w:rPr>
                    <w:t>36</w:t>
                  </w:r>
                  <w:r>
                    <w:rPr>
                      <w:noProof/>
                      <w:webHidden/>
                    </w:rPr>
                    <w:fldChar w:fldCharType="end"/>
                  </w:r>
                </w:hyperlink>
              </w:p>
              <w:p w14:paraId="54AD50B5" w14:textId="4B75362F" w:rsidR="00290AB6" w:rsidRDefault="00290AB6">
                <w:pPr>
                  <w:pStyle w:val="TM3"/>
                  <w:tabs>
                    <w:tab w:val="left" w:pos="1440"/>
                    <w:tab w:val="right" w:leader="dot" w:pos="10024"/>
                  </w:tabs>
                  <w:rPr>
                    <w:b w:val="0"/>
                    <w:noProof/>
                    <w:color w:val="auto"/>
                    <w:kern w:val="2"/>
                    <w:sz w:val="24"/>
                    <w:szCs w:val="24"/>
                    <w:lang w:val="fr-BE" w:eastAsia="fr-BE"/>
                    <w14:ligatures w14:val="standardContextual"/>
                  </w:rPr>
                </w:pPr>
                <w:hyperlink w:anchor="_Toc169418699" w:history="1">
                  <w:r w:rsidRPr="0053560C">
                    <w:rPr>
                      <w:rStyle w:val="Hyperlien"/>
                      <w:noProof/>
                    </w:rPr>
                    <w:t>3.4.6</w:t>
                  </w:r>
                  <w:r>
                    <w:rPr>
                      <w:b w:val="0"/>
                      <w:noProof/>
                      <w:color w:val="auto"/>
                      <w:kern w:val="2"/>
                      <w:sz w:val="24"/>
                      <w:szCs w:val="24"/>
                      <w:lang w:val="fr-BE" w:eastAsia="fr-BE"/>
                      <w14:ligatures w14:val="standardContextual"/>
                    </w:rPr>
                    <w:tab/>
                  </w:r>
                  <w:r w:rsidRPr="0053560C">
                    <w:rPr>
                      <w:rStyle w:val="Hyperlien"/>
                      <w:noProof/>
                    </w:rPr>
                    <w:t>form_view</w:t>
                  </w:r>
                  <w:r>
                    <w:rPr>
                      <w:noProof/>
                      <w:webHidden/>
                    </w:rPr>
                    <w:tab/>
                  </w:r>
                  <w:r>
                    <w:rPr>
                      <w:noProof/>
                      <w:webHidden/>
                    </w:rPr>
                    <w:fldChar w:fldCharType="begin"/>
                  </w:r>
                  <w:r>
                    <w:rPr>
                      <w:noProof/>
                      <w:webHidden/>
                    </w:rPr>
                    <w:instrText xml:space="preserve"> PAGEREF _Toc169418699 \h </w:instrText>
                  </w:r>
                  <w:r>
                    <w:rPr>
                      <w:noProof/>
                      <w:webHidden/>
                    </w:rPr>
                  </w:r>
                  <w:r>
                    <w:rPr>
                      <w:noProof/>
                      <w:webHidden/>
                    </w:rPr>
                    <w:fldChar w:fldCharType="separate"/>
                  </w:r>
                  <w:r>
                    <w:rPr>
                      <w:noProof/>
                      <w:webHidden/>
                    </w:rPr>
                    <w:t>37</w:t>
                  </w:r>
                  <w:r>
                    <w:rPr>
                      <w:noProof/>
                      <w:webHidden/>
                    </w:rPr>
                    <w:fldChar w:fldCharType="end"/>
                  </w:r>
                </w:hyperlink>
              </w:p>
              <w:p w14:paraId="17FE1270" w14:textId="73B5C4D8" w:rsidR="00290AB6" w:rsidRDefault="00290AB6">
                <w:pPr>
                  <w:pStyle w:val="TM3"/>
                  <w:tabs>
                    <w:tab w:val="left" w:pos="1440"/>
                    <w:tab w:val="right" w:leader="dot" w:pos="10024"/>
                  </w:tabs>
                  <w:rPr>
                    <w:b w:val="0"/>
                    <w:noProof/>
                    <w:color w:val="auto"/>
                    <w:kern w:val="2"/>
                    <w:sz w:val="24"/>
                    <w:szCs w:val="24"/>
                    <w:lang w:val="fr-BE" w:eastAsia="fr-BE"/>
                    <w14:ligatures w14:val="standardContextual"/>
                  </w:rPr>
                </w:pPr>
                <w:hyperlink w:anchor="_Toc169418700" w:history="1">
                  <w:r w:rsidRPr="0053560C">
                    <w:rPr>
                      <w:rStyle w:val="Hyperlien"/>
                      <w:noProof/>
                    </w:rPr>
                    <w:t>3.4.7</w:t>
                  </w:r>
                  <w:r>
                    <w:rPr>
                      <w:b w:val="0"/>
                      <w:noProof/>
                      <w:color w:val="auto"/>
                      <w:kern w:val="2"/>
                      <w:sz w:val="24"/>
                      <w:szCs w:val="24"/>
                      <w:lang w:val="fr-BE" w:eastAsia="fr-BE"/>
                      <w14:ligatures w14:val="standardContextual"/>
                    </w:rPr>
                    <w:tab/>
                  </w:r>
                  <w:r w:rsidRPr="0053560C">
                    <w:rPr>
                      <w:rStyle w:val="Hyperlien"/>
                      <w:noProof/>
                    </w:rPr>
                    <w:t>medecin_view</w:t>
                  </w:r>
                  <w:r>
                    <w:rPr>
                      <w:noProof/>
                      <w:webHidden/>
                    </w:rPr>
                    <w:tab/>
                  </w:r>
                  <w:r>
                    <w:rPr>
                      <w:noProof/>
                      <w:webHidden/>
                    </w:rPr>
                    <w:fldChar w:fldCharType="begin"/>
                  </w:r>
                  <w:r>
                    <w:rPr>
                      <w:noProof/>
                      <w:webHidden/>
                    </w:rPr>
                    <w:instrText xml:space="preserve"> PAGEREF _Toc169418700 \h </w:instrText>
                  </w:r>
                  <w:r>
                    <w:rPr>
                      <w:noProof/>
                      <w:webHidden/>
                    </w:rPr>
                  </w:r>
                  <w:r>
                    <w:rPr>
                      <w:noProof/>
                      <w:webHidden/>
                    </w:rPr>
                    <w:fldChar w:fldCharType="separate"/>
                  </w:r>
                  <w:r>
                    <w:rPr>
                      <w:noProof/>
                      <w:webHidden/>
                    </w:rPr>
                    <w:t>38</w:t>
                  </w:r>
                  <w:r>
                    <w:rPr>
                      <w:noProof/>
                      <w:webHidden/>
                    </w:rPr>
                    <w:fldChar w:fldCharType="end"/>
                  </w:r>
                </w:hyperlink>
              </w:p>
              <w:p w14:paraId="09160EA2" w14:textId="75CD03E0" w:rsidR="00290AB6" w:rsidRDefault="00290AB6">
                <w:pPr>
                  <w:pStyle w:val="TM3"/>
                  <w:tabs>
                    <w:tab w:val="left" w:pos="1440"/>
                    <w:tab w:val="right" w:leader="dot" w:pos="10024"/>
                  </w:tabs>
                  <w:rPr>
                    <w:b w:val="0"/>
                    <w:noProof/>
                    <w:color w:val="auto"/>
                    <w:kern w:val="2"/>
                    <w:sz w:val="24"/>
                    <w:szCs w:val="24"/>
                    <w:lang w:val="fr-BE" w:eastAsia="fr-BE"/>
                    <w14:ligatures w14:val="standardContextual"/>
                  </w:rPr>
                </w:pPr>
                <w:hyperlink w:anchor="_Toc169418701" w:history="1">
                  <w:r w:rsidRPr="0053560C">
                    <w:rPr>
                      <w:rStyle w:val="Hyperlien"/>
                      <w:noProof/>
                    </w:rPr>
                    <w:t>3.4.8</w:t>
                  </w:r>
                  <w:r>
                    <w:rPr>
                      <w:b w:val="0"/>
                      <w:noProof/>
                      <w:color w:val="auto"/>
                      <w:kern w:val="2"/>
                      <w:sz w:val="24"/>
                      <w:szCs w:val="24"/>
                      <w:lang w:val="fr-BE" w:eastAsia="fr-BE"/>
                      <w14:ligatures w14:val="standardContextual"/>
                    </w:rPr>
                    <w:tab/>
                  </w:r>
                  <w:r w:rsidRPr="0053560C">
                    <w:rPr>
                      <w:rStyle w:val="Hyperlien"/>
                      <w:noProof/>
                    </w:rPr>
                    <w:t>secretaire_view</w:t>
                  </w:r>
                  <w:r>
                    <w:rPr>
                      <w:noProof/>
                      <w:webHidden/>
                    </w:rPr>
                    <w:tab/>
                  </w:r>
                  <w:r>
                    <w:rPr>
                      <w:noProof/>
                      <w:webHidden/>
                    </w:rPr>
                    <w:fldChar w:fldCharType="begin"/>
                  </w:r>
                  <w:r>
                    <w:rPr>
                      <w:noProof/>
                      <w:webHidden/>
                    </w:rPr>
                    <w:instrText xml:space="preserve"> PAGEREF _Toc169418701 \h </w:instrText>
                  </w:r>
                  <w:r>
                    <w:rPr>
                      <w:noProof/>
                      <w:webHidden/>
                    </w:rPr>
                  </w:r>
                  <w:r>
                    <w:rPr>
                      <w:noProof/>
                      <w:webHidden/>
                    </w:rPr>
                    <w:fldChar w:fldCharType="separate"/>
                  </w:r>
                  <w:r>
                    <w:rPr>
                      <w:noProof/>
                      <w:webHidden/>
                    </w:rPr>
                    <w:t>39</w:t>
                  </w:r>
                  <w:r>
                    <w:rPr>
                      <w:noProof/>
                      <w:webHidden/>
                    </w:rPr>
                    <w:fldChar w:fldCharType="end"/>
                  </w:r>
                </w:hyperlink>
              </w:p>
              <w:p w14:paraId="2E3C1C51" w14:textId="12BDFA61" w:rsidR="00290AB6" w:rsidRDefault="00290AB6">
                <w:pPr>
                  <w:pStyle w:val="TM3"/>
                  <w:tabs>
                    <w:tab w:val="left" w:pos="1440"/>
                    <w:tab w:val="right" w:leader="dot" w:pos="10024"/>
                  </w:tabs>
                  <w:rPr>
                    <w:b w:val="0"/>
                    <w:noProof/>
                    <w:color w:val="auto"/>
                    <w:kern w:val="2"/>
                    <w:sz w:val="24"/>
                    <w:szCs w:val="24"/>
                    <w:lang w:val="fr-BE" w:eastAsia="fr-BE"/>
                    <w14:ligatures w14:val="standardContextual"/>
                  </w:rPr>
                </w:pPr>
                <w:hyperlink w:anchor="_Toc169418702" w:history="1">
                  <w:r w:rsidRPr="0053560C">
                    <w:rPr>
                      <w:rStyle w:val="Hyperlien"/>
                      <w:noProof/>
                    </w:rPr>
                    <w:t>3.4.9</w:t>
                  </w:r>
                  <w:r>
                    <w:rPr>
                      <w:b w:val="0"/>
                      <w:noProof/>
                      <w:color w:val="auto"/>
                      <w:kern w:val="2"/>
                      <w:sz w:val="24"/>
                      <w:szCs w:val="24"/>
                      <w:lang w:val="fr-BE" w:eastAsia="fr-BE"/>
                      <w14:ligatures w14:val="standardContextual"/>
                    </w:rPr>
                    <w:tab/>
                  </w:r>
                  <w:r w:rsidRPr="0053560C">
                    <w:rPr>
                      <w:rStyle w:val="Hyperlien"/>
                      <w:noProof/>
                    </w:rPr>
                    <w:t>user_view</w:t>
                  </w:r>
                  <w:r>
                    <w:rPr>
                      <w:noProof/>
                      <w:webHidden/>
                    </w:rPr>
                    <w:tab/>
                  </w:r>
                  <w:r>
                    <w:rPr>
                      <w:noProof/>
                      <w:webHidden/>
                    </w:rPr>
                    <w:fldChar w:fldCharType="begin"/>
                  </w:r>
                  <w:r>
                    <w:rPr>
                      <w:noProof/>
                      <w:webHidden/>
                    </w:rPr>
                    <w:instrText xml:space="preserve"> PAGEREF _Toc169418702 \h </w:instrText>
                  </w:r>
                  <w:r>
                    <w:rPr>
                      <w:noProof/>
                      <w:webHidden/>
                    </w:rPr>
                  </w:r>
                  <w:r>
                    <w:rPr>
                      <w:noProof/>
                      <w:webHidden/>
                    </w:rPr>
                    <w:fldChar w:fldCharType="separate"/>
                  </w:r>
                  <w:r>
                    <w:rPr>
                      <w:noProof/>
                      <w:webHidden/>
                    </w:rPr>
                    <w:t>40</w:t>
                  </w:r>
                  <w:r>
                    <w:rPr>
                      <w:noProof/>
                      <w:webHidden/>
                    </w:rPr>
                    <w:fldChar w:fldCharType="end"/>
                  </w:r>
                </w:hyperlink>
              </w:p>
              <w:p w14:paraId="5317237F" w14:textId="58512782" w:rsidR="00290AB6" w:rsidRDefault="00290AB6">
                <w:pPr>
                  <w:pStyle w:val="TM1"/>
                  <w:tabs>
                    <w:tab w:val="left" w:pos="560"/>
                    <w:tab w:val="right" w:leader="dot" w:pos="10024"/>
                  </w:tabs>
                  <w:rPr>
                    <w:b w:val="0"/>
                    <w:noProof/>
                    <w:color w:val="auto"/>
                    <w:kern w:val="2"/>
                    <w:sz w:val="24"/>
                    <w:szCs w:val="24"/>
                    <w:lang w:val="fr-BE" w:eastAsia="fr-BE"/>
                    <w14:ligatures w14:val="standardContextual"/>
                  </w:rPr>
                </w:pPr>
                <w:hyperlink w:anchor="_Toc169418703" w:history="1">
                  <w:r w:rsidRPr="0053560C">
                    <w:rPr>
                      <w:rStyle w:val="Hyperlien"/>
                      <w:noProof/>
                    </w:rPr>
                    <w:t>4</w:t>
                  </w:r>
                  <w:r>
                    <w:rPr>
                      <w:b w:val="0"/>
                      <w:noProof/>
                      <w:color w:val="auto"/>
                      <w:kern w:val="2"/>
                      <w:sz w:val="24"/>
                      <w:szCs w:val="24"/>
                      <w:lang w:val="fr-BE" w:eastAsia="fr-BE"/>
                      <w14:ligatures w14:val="standardContextual"/>
                    </w:rPr>
                    <w:tab/>
                  </w:r>
                  <w:r w:rsidRPr="0053560C">
                    <w:rPr>
                      <w:rStyle w:val="Hyperlien"/>
                      <w:noProof/>
                    </w:rPr>
                    <w:t>Schéma uml</w:t>
                  </w:r>
                  <w:r>
                    <w:rPr>
                      <w:noProof/>
                      <w:webHidden/>
                    </w:rPr>
                    <w:tab/>
                  </w:r>
                  <w:r>
                    <w:rPr>
                      <w:noProof/>
                      <w:webHidden/>
                    </w:rPr>
                    <w:fldChar w:fldCharType="begin"/>
                  </w:r>
                  <w:r>
                    <w:rPr>
                      <w:noProof/>
                      <w:webHidden/>
                    </w:rPr>
                    <w:instrText xml:space="preserve"> PAGEREF _Toc169418703 \h </w:instrText>
                  </w:r>
                  <w:r>
                    <w:rPr>
                      <w:noProof/>
                      <w:webHidden/>
                    </w:rPr>
                  </w:r>
                  <w:r>
                    <w:rPr>
                      <w:noProof/>
                      <w:webHidden/>
                    </w:rPr>
                    <w:fldChar w:fldCharType="separate"/>
                  </w:r>
                  <w:r>
                    <w:rPr>
                      <w:noProof/>
                      <w:webHidden/>
                    </w:rPr>
                    <w:t>41</w:t>
                  </w:r>
                  <w:r>
                    <w:rPr>
                      <w:noProof/>
                      <w:webHidden/>
                    </w:rPr>
                    <w:fldChar w:fldCharType="end"/>
                  </w:r>
                </w:hyperlink>
              </w:p>
              <w:p w14:paraId="39B99155" w14:textId="2FF3B814" w:rsidR="00290AB6" w:rsidRDefault="00290AB6">
                <w:pPr>
                  <w:pStyle w:val="TM1"/>
                  <w:tabs>
                    <w:tab w:val="left" w:pos="560"/>
                    <w:tab w:val="right" w:leader="dot" w:pos="10024"/>
                  </w:tabs>
                  <w:rPr>
                    <w:b w:val="0"/>
                    <w:noProof/>
                    <w:color w:val="auto"/>
                    <w:kern w:val="2"/>
                    <w:sz w:val="24"/>
                    <w:szCs w:val="24"/>
                    <w:lang w:val="fr-BE" w:eastAsia="fr-BE"/>
                    <w14:ligatures w14:val="standardContextual"/>
                  </w:rPr>
                </w:pPr>
                <w:hyperlink w:anchor="_Toc169418704" w:history="1">
                  <w:r w:rsidRPr="0053560C">
                    <w:rPr>
                      <w:rStyle w:val="Hyperlien"/>
                      <w:noProof/>
                    </w:rPr>
                    <w:t>5</w:t>
                  </w:r>
                  <w:r>
                    <w:rPr>
                      <w:b w:val="0"/>
                      <w:noProof/>
                      <w:color w:val="auto"/>
                      <w:kern w:val="2"/>
                      <w:sz w:val="24"/>
                      <w:szCs w:val="24"/>
                      <w:lang w:val="fr-BE" w:eastAsia="fr-BE"/>
                      <w14:ligatures w14:val="standardContextual"/>
                    </w:rPr>
                    <w:tab/>
                  </w:r>
                  <w:r w:rsidRPr="0053560C">
                    <w:rPr>
                      <w:rStyle w:val="Hyperlien"/>
                      <w:noProof/>
                    </w:rPr>
                    <w:t>Schéma MCD</w:t>
                  </w:r>
                  <w:r>
                    <w:rPr>
                      <w:noProof/>
                      <w:webHidden/>
                    </w:rPr>
                    <w:tab/>
                  </w:r>
                  <w:r>
                    <w:rPr>
                      <w:noProof/>
                      <w:webHidden/>
                    </w:rPr>
                    <w:fldChar w:fldCharType="begin"/>
                  </w:r>
                  <w:r>
                    <w:rPr>
                      <w:noProof/>
                      <w:webHidden/>
                    </w:rPr>
                    <w:instrText xml:space="preserve"> PAGEREF _Toc169418704 \h </w:instrText>
                  </w:r>
                  <w:r>
                    <w:rPr>
                      <w:noProof/>
                      <w:webHidden/>
                    </w:rPr>
                  </w:r>
                  <w:r>
                    <w:rPr>
                      <w:noProof/>
                      <w:webHidden/>
                    </w:rPr>
                    <w:fldChar w:fldCharType="separate"/>
                  </w:r>
                  <w:r>
                    <w:rPr>
                      <w:noProof/>
                      <w:webHidden/>
                    </w:rPr>
                    <w:t>44</w:t>
                  </w:r>
                  <w:r>
                    <w:rPr>
                      <w:noProof/>
                      <w:webHidden/>
                    </w:rPr>
                    <w:fldChar w:fldCharType="end"/>
                  </w:r>
                </w:hyperlink>
              </w:p>
              <w:p w14:paraId="164DC705" w14:textId="1F094DB0" w:rsidR="00290AB6" w:rsidRDefault="002F085B" w:rsidP="00290AB6">
                <w:pPr>
                  <w:jc w:val="both"/>
                  <w:rPr>
                    <w:bCs/>
                    <w:lang w:val="fr-CA"/>
                  </w:rPr>
                </w:pPr>
                <w:r>
                  <w:rPr>
                    <w:bCs/>
                    <w:lang w:val="fr-CA"/>
                  </w:rPr>
                  <w:lastRenderedPageBreak/>
                  <w:fldChar w:fldCharType="end"/>
                </w:r>
              </w:p>
            </w:sdtContent>
          </w:sdt>
          <w:p w14:paraId="3423B428" w14:textId="1E113C94" w:rsidR="00A55760" w:rsidRDefault="00A55760" w:rsidP="003D4537">
            <w:pPr>
              <w:pStyle w:val="Titre1"/>
              <w:jc w:val="both"/>
            </w:pPr>
            <w:bookmarkStart w:id="0" w:name="_Toc169418643"/>
            <w:r>
              <w:t>Rapport de l’application</w:t>
            </w:r>
            <w:bookmarkEnd w:id="0"/>
          </w:p>
          <w:p w14:paraId="7FAAA278" w14:textId="77777777" w:rsidR="00A55760" w:rsidRDefault="00A55760" w:rsidP="003D4537">
            <w:pPr>
              <w:pStyle w:val="Titre2"/>
              <w:jc w:val="both"/>
            </w:pPr>
            <w:bookmarkStart w:id="1" w:name="_Toc169418644"/>
            <w:r>
              <w:t>I</w:t>
            </w:r>
            <w:r w:rsidRPr="00A55760">
              <w:rPr>
                <w:rStyle w:val="Titre2Car"/>
              </w:rPr>
              <w:t>ntroduction</w:t>
            </w:r>
            <w:bookmarkEnd w:id="1"/>
          </w:p>
          <w:p w14:paraId="5027C623" w14:textId="7BF7ABA5" w:rsidR="00A55760" w:rsidRDefault="00A55760" w:rsidP="003D4537">
            <w:pPr>
              <w:pStyle w:val="Contenu"/>
              <w:jc w:val="both"/>
            </w:pPr>
            <w:r>
              <w:t>Dans le cadre de la modernisation des pratiques de gestion au sein d</w:t>
            </w:r>
            <w:r w:rsidR="004D449C">
              <w:t>’un</w:t>
            </w:r>
            <w:r>
              <w:t xml:space="preserve"> cabinet médica</w:t>
            </w:r>
            <w:r w:rsidR="004D449C">
              <w:t>l</w:t>
            </w:r>
            <w:r>
              <w:t xml:space="preserve">, une application spécialement conçue pour automatiser et rationaliser les processus est devenue </w:t>
            </w:r>
            <w:r w:rsidR="004D449C">
              <w:t>au centre de nos occupations</w:t>
            </w:r>
            <w:r>
              <w:t>. Cette application de gestion de cabinet médical vise à centraliser les tâches administratives et cliniques, améliorant ainsi l'efficacité et la qualité des soins offerts aux patients.</w:t>
            </w:r>
          </w:p>
          <w:p w14:paraId="20E8FFF6" w14:textId="77777777" w:rsidR="00A55760" w:rsidRDefault="00A55760" w:rsidP="003D4537">
            <w:pPr>
              <w:pStyle w:val="Contenu"/>
              <w:jc w:val="both"/>
            </w:pPr>
          </w:p>
          <w:p w14:paraId="25B052A4" w14:textId="77777777" w:rsidR="00A55760" w:rsidRDefault="00A55760" w:rsidP="003D4537">
            <w:pPr>
              <w:pStyle w:val="Titre2"/>
              <w:jc w:val="both"/>
            </w:pPr>
            <w:bookmarkStart w:id="2" w:name="_Toc169418645"/>
            <w:r>
              <w:t>Objectif de l'Application</w:t>
            </w:r>
            <w:bookmarkEnd w:id="2"/>
          </w:p>
          <w:p w14:paraId="785F21FC" w14:textId="77777777" w:rsidR="00A55760" w:rsidRDefault="00A55760" w:rsidP="003D4537">
            <w:pPr>
              <w:pStyle w:val="Contenu"/>
              <w:jc w:val="both"/>
            </w:pPr>
            <w:r>
              <w:t>L'objectif principal de l'application est de fournir une plateforme intégrée qui assiste le personnel médical et administratif dans la gestion quotidienne des activités du cabinet. Cela inclut la gestion des dossiers des patients, la planification des rendez-vous, le suivi des traitements médicaux, et la gestion administrative du cabinet.</w:t>
            </w:r>
          </w:p>
          <w:p w14:paraId="74A7BA87" w14:textId="77777777" w:rsidR="00A55760" w:rsidRDefault="00A55760" w:rsidP="003D4537">
            <w:pPr>
              <w:pStyle w:val="Contenu"/>
              <w:jc w:val="both"/>
            </w:pPr>
          </w:p>
          <w:p w14:paraId="61ABC227" w14:textId="77777777" w:rsidR="00A55760" w:rsidRDefault="00A55760" w:rsidP="003D4537">
            <w:pPr>
              <w:pStyle w:val="Titre2"/>
              <w:jc w:val="both"/>
            </w:pPr>
            <w:bookmarkStart w:id="3" w:name="_Toc169418646"/>
            <w:r>
              <w:t>Fonctionnalités Détaillées</w:t>
            </w:r>
            <w:bookmarkEnd w:id="3"/>
          </w:p>
          <w:p w14:paraId="15444EC7" w14:textId="7CD3BD58" w:rsidR="00A55760" w:rsidRDefault="00A55760" w:rsidP="003D4537">
            <w:pPr>
              <w:pStyle w:val="Titre3"/>
              <w:jc w:val="both"/>
            </w:pPr>
            <w:bookmarkStart w:id="4" w:name="_Toc169418647"/>
            <w:r>
              <w:t>Gestion des Utilisateurs</w:t>
            </w:r>
            <w:bookmarkEnd w:id="4"/>
          </w:p>
          <w:p w14:paraId="1BF681B7" w14:textId="77777777" w:rsidR="00A55760" w:rsidRDefault="00A55760" w:rsidP="00ED0780">
            <w:pPr>
              <w:pStyle w:val="Contenu"/>
              <w:numPr>
                <w:ilvl w:val="0"/>
                <w:numId w:val="9"/>
              </w:numPr>
              <w:jc w:val="both"/>
            </w:pPr>
            <w:r>
              <w:t>Authentification et Autorisation : L'application propose un système robuste d'authentification et de gestion des rôles, permettant différentes niveaux d'accès (administrateur, médecin, secrétaire). Chaque rôle a des permissions spécifiques qui contrôlent l'accès aux données et aux fonctionnalités de l'application.</w:t>
            </w:r>
          </w:p>
          <w:p w14:paraId="5ADB05CC" w14:textId="77777777" w:rsidR="00A55760" w:rsidRDefault="00A55760" w:rsidP="00ED0780">
            <w:pPr>
              <w:pStyle w:val="Contenu"/>
              <w:numPr>
                <w:ilvl w:val="0"/>
                <w:numId w:val="9"/>
              </w:numPr>
              <w:jc w:val="both"/>
            </w:pPr>
            <w:r>
              <w:t>Gestion de Profil : Les utilisateurs peuvent gérer leur propre profil, y compris les informations personnelles et les paramètres de compte, ce qui permet une personnalisation et une sécurité accrues.</w:t>
            </w:r>
          </w:p>
          <w:p w14:paraId="580075FB" w14:textId="77777777" w:rsidR="00A55760" w:rsidRDefault="00A55760" w:rsidP="003D4537">
            <w:pPr>
              <w:pStyle w:val="Contenu"/>
              <w:jc w:val="both"/>
            </w:pPr>
          </w:p>
          <w:p w14:paraId="1F7A456B" w14:textId="3747C7A2" w:rsidR="00A55760" w:rsidRDefault="00A55760" w:rsidP="003D4537">
            <w:pPr>
              <w:pStyle w:val="Titre3"/>
              <w:jc w:val="both"/>
            </w:pPr>
            <w:bookmarkStart w:id="5" w:name="_Toc169418648"/>
            <w:r>
              <w:t>Tableaux de Bord Multifonctionnels</w:t>
            </w:r>
            <w:bookmarkEnd w:id="5"/>
          </w:p>
          <w:p w14:paraId="312F8C50" w14:textId="77777777" w:rsidR="00A55760" w:rsidRDefault="00A55760" w:rsidP="00ED0780">
            <w:pPr>
              <w:pStyle w:val="Contenu"/>
              <w:numPr>
                <w:ilvl w:val="0"/>
                <w:numId w:val="10"/>
              </w:numPr>
              <w:jc w:val="both"/>
            </w:pPr>
            <w:r>
              <w:t>Vue Administrateur : Offre une vue d'ensemble sur toutes les opérations du cabinet, incluant des rapports détaillés sur l'activité des médecins, l'utilisation des ressources, et les finances.</w:t>
            </w:r>
          </w:p>
          <w:p w14:paraId="0826AB43" w14:textId="77777777" w:rsidR="00A55760" w:rsidRDefault="00A55760" w:rsidP="00ED0780">
            <w:pPr>
              <w:pStyle w:val="Contenu"/>
              <w:numPr>
                <w:ilvl w:val="0"/>
                <w:numId w:val="10"/>
              </w:numPr>
              <w:jc w:val="both"/>
            </w:pPr>
            <w:r>
              <w:t>Vue Médecin : Permet aux médecins d'accéder rapidement à leur emploi du temps, aux dossiers des patients, et aux alertes médicales importantes.</w:t>
            </w:r>
          </w:p>
          <w:p w14:paraId="4E84E6C8" w14:textId="77777777" w:rsidR="00A55760" w:rsidRDefault="00A55760" w:rsidP="00ED0780">
            <w:pPr>
              <w:pStyle w:val="Contenu"/>
              <w:numPr>
                <w:ilvl w:val="0"/>
                <w:numId w:val="10"/>
              </w:numPr>
              <w:jc w:val="both"/>
            </w:pPr>
            <w:r>
              <w:t>Vue Secrétaire : Facilite la gestion des rendez-vous, l'accueil des patients, et la coordination des agendas des médecins.</w:t>
            </w:r>
          </w:p>
          <w:p w14:paraId="5D91639F" w14:textId="77777777" w:rsidR="00A55760" w:rsidRDefault="00A55760" w:rsidP="003D4537">
            <w:pPr>
              <w:pStyle w:val="Contenu"/>
              <w:jc w:val="both"/>
            </w:pPr>
          </w:p>
          <w:p w14:paraId="0E4EA95B" w14:textId="77777777" w:rsidR="004D449C" w:rsidRDefault="004D449C" w:rsidP="003D4537">
            <w:pPr>
              <w:pStyle w:val="Contenu"/>
              <w:jc w:val="both"/>
            </w:pPr>
          </w:p>
          <w:p w14:paraId="5B965E65" w14:textId="175C0BD7" w:rsidR="00A55760" w:rsidRDefault="00A55760" w:rsidP="003D4537">
            <w:pPr>
              <w:pStyle w:val="Titre3"/>
              <w:jc w:val="both"/>
            </w:pPr>
            <w:bookmarkStart w:id="6" w:name="_Toc169418649"/>
            <w:r>
              <w:lastRenderedPageBreak/>
              <w:t>Gestion des Patients</w:t>
            </w:r>
            <w:bookmarkEnd w:id="6"/>
          </w:p>
          <w:p w14:paraId="2E317EA7" w14:textId="77777777" w:rsidR="00A55760" w:rsidRDefault="00A55760" w:rsidP="00ED0780">
            <w:pPr>
              <w:pStyle w:val="Contenu"/>
              <w:numPr>
                <w:ilvl w:val="0"/>
                <w:numId w:val="11"/>
              </w:numPr>
              <w:jc w:val="both"/>
            </w:pPr>
            <w:r>
              <w:t>Enregistrement et Suivi : Permet un enregistrement complet des patients, de leurs informations médicales et de leurs antécédents. L'application permet également le suivi continu des conditions des patients et de leurs traitements.</w:t>
            </w:r>
          </w:p>
          <w:p w14:paraId="3BD49067" w14:textId="77777777" w:rsidR="00A55760" w:rsidRDefault="00A55760" w:rsidP="00ED0780">
            <w:pPr>
              <w:pStyle w:val="Contenu"/>
              <w:numPr>
                <w:ilvl w:val="0"/>
                <w:numId w:val="11"/>
              </w:numPr>
              <w:jc w:val="both"/>
            </w:pPr>
            <w:r>
              <w:t>Accès et Sécurité des Données : Les données des patients sont protégées par des protocoles de sécurité stricts, assurant la confidentialité et l'intégrité des informations.</w:t>
            </w:r>
          </w:p>
          <w:p w14:paraId="30410C7F" w14:textId="77777777" w:rsidR="00A55760" w:rsidRDefault="00A55760" w:rsidP="003D4537">
            <w:pPr>
              <w:pStyle w:val="Contenu"/>
              <w:jc w:val="both"/>
            </w:pPr>
          </w:p>
          <w:p w14:paraId="64B4A10C" w14:textId="0CC840C2" w:rsidR="00A55760" w:rsidRDefault="00A55760" w:rsidP="003D4537">
            <w:pPr>
              <w:pStyle w:val="Titre3"/>
              <w:jc w:val="both"/>
            </w:pPr>
            <w:bookmarkStart w:id="7" w:name="_Toc169418650"/>
            <w:r>
              <w:t>Planification des Rendez-vous</w:t>
            </w:r>
            <w:bookmarkEnd w:id="7"/>
          </w:p>
          <w:p w14:paraId="2B9FA053" w14:textId="77777777" w:rsidR="00A55760" w:rsidRDefault="00A55760" w:rsidP="00ED0780">
            <w:pPr>
              <w:pStyle w:val="Contenu"/>
              <w:numPr>
                <w:ilvl w:val="0"/>
                <w:numId w:val="12"/>
              </w:numPr>
              <w:jc w:val="both"/>
            </w:pPr>
            <w:r>
              <w:t>Interface Intuitive : Les patients peuvent prendre rendez-vous en ligne via une interface facile à utiliser. Les médecins et les secrétaires peuvent également gérer ces rendez-vous directement depuis leurs tableaux de bord.</w:t>
            </w:r>
          </w:p>
          <w:p w14:paraId="25D65EFB" w14:textId="77777777" w:rsidR="00A55760" w:rsidRDefault="00A55760" w:rsidP="00ED0780">
            <w:pPr>
              <w:pStyle w:val="Contenu"/>
              <w:numPr>
                <w:ilvl w:val="0"/>
                <w:numId w:val="12"/>
              </w:numPr>
              <w:jc w:val="both"/>
            </w:pPr>
            <w:r>
              <w:t>Gestion des Horaires : L'application permet une gestion efficace des horaires des médecins, évitant les surréservations et optimisant le temps de chaque praticien.</w:t>
            </w:r>
          </w:p>
          <w:p w14:paraId="21DC12F7" w14:textId="77777777" w:rsidR="00A55760" w:rsidRDefault="00A55760" w:rsidP="003D4537">
            <w:pPr>
              <w:pStyle w:val="Contenu"/>
              <w:jc w:val="both"/>
            </w:pPr>
          </w:p>
          <w:p w14:paraId="2C068576" w14:textId="5BBB5068" w:rsidR="00A55760" w:rsidRDefault="00A55760" w:rsidP="003D4537">
            <w:pPr>
              <w:pStyle w:val="Titre3"/>
              <w:jc w:val="both"/>
            </w:pPr>
            <w:bookmarkStart w:id="8" w:name="_Toc169418651"/>
            <w:r>
              <w:t>Gestion Médicale et Administrative</w:t>
            </w:r>
            <w:bookmarkEnd w:id="8"/>
          </w:p>
          <w:p w14:paraId="14EC2DF9" w14:textId="77777777" w:rsidR="00A55760" w:rsidRDefault="00A55760" w:rsidP="00ED0780">
            <w:pPr>
              <w:pStyle w:val="Contenu"/>
              <w:numPr>
                <w:ilvl w:val="0"/>
                <w:numId w:val="13"/>
              </w:numPr>
              <w:jc w:val="both"/>
            </w:pPr>
            <w:r>
              <w:t>Congés et Absences : Gère les demandes de congés des médecins, assurant une couverture adéquate du personnel en tout temps.</w:t>
            </w:r>
          </w:p>
          <w:p w14:paraId="43AC74F3" w14:textId="77777777" w:rsidR="00A55760" w:rsidRDefault="00A55760" w:rsidP="00ED0780">
            <w:pPr>
              <w:pStyle w:val="Contenu"/>
              <w:numPr>
                <w:ilvl w:val="0"/>
                <w:numId w:val="13"/>
              </w:numPr>
              <w:jc w:val="both"/>
            </w:pPr>
            <w:r>
              <w:t>Facturation et Paiements : Intègre des fonctionnalités de facturation automatique et de traitement des paiements, réduisant les erreurs et améliorant la rapidité des transactions financières.</w:t>
            </w:r>
          </w:p>
          <w:p w14:paraId="04FBEDD7" w14:textId="77777777" w:rsidR="00A55760" w:rsidRDefault="00A55760" w:rsidP="003D4537">
            <w:pPr>
              <w:pStyle w:val="Contenu"/>
              <w:jc w:val="both"/>
            </w:pPr>
          </w:p>
          <w:p w14:paraId="4A0F550C" w14:textId="77777777" w:rsidR="00A55760" w:rsidRDefault="00A55760" w:rsidP="003D4537">
            <w:pPr>
              <w:pStyle w:val="Titre3"/>
              <w:jc w:val="both"/>
            </w:pPr>
            <w:bookmarkStart w:id="9" w:name="_Toc169418652"/>
            <w:r>
              <w:t>Architecture Technique</w:t>
            </w:r>
            <w:bookmarkEnd w:id="9"/>
          </w:p>
          <w:p w14:paraId="493E8985" w14:textId="77777777" w:rsidR="00A55760" w:rsidRDefault="00A55760" w:rsidP="003D4537">
            <w:pPr>
              <w:pStyle w:val="Contenu"/>
              <w:jc w:val="both"/>
            </w:pPr>
            <w:r>
              <w:t xml:space="preserve">L'architecture de l'application est basée sur une séparation claire entre le backend (PHP et MySQL pour la gestion des données et la logique applicative) et le frontend (HTML, CSS, et JavaScript pour l'interface utilisateur). Le système utilise un modèle de routage centralisé, ce qui simplifie la maintenance et l'évolution de l'application. Le fichier </w:t>
            </w:r>
            <w:proofErr w:type="spellStart"/>
            <w:r>
              <w:t>index.php</w:t>
            </w:r>
            <w:proofErr w:type="spellEnd"/>
            <w:r>
              <w:t xml:space="preserve"> joue le rôle de routeur frontal, dirigeant les requêtes vers les contrôleurs appropriés en fonction de l'action demandée.</w:t>
            </w:r>
          </w:p>
          <w:p w14:paraId="7F2E9D30" w14:textId="77777777" w:rsidR="00A55760" w:rsidRDefault="00A55760" w:rsidP="003D4537">
            <w:pPr>
              <w:pStyle w:val="Contenu"/>
              <w:jc w:val="both"/>
            </w:pPr>
          </w:p>
          <w:p w14:paraId="3A512D87" w14:textId="77777777" w:rsidR="00A55760" w:rsidRDefault="00A55760" w:rsidP="003D4537">
            <w:pPr>
              <w:pStyle w:val="Titre3"/>
              <w:jc w:val="both"/>
            </w:pPr>
            <w:bookmarkStart w:id="10" w:name="_Toc169418653"/>
            <w:r>
              <w:t>Sécurité</w:t>
            </w:r>
            <w:bookmarkEnd w:id="10"/>
          </w:p>
          <w:p w14:paraId="574C6DE2" w14:textId="77777777" w:rsidR="00A55760" w:rsidRDefault="00A55760" w:rsidP="003D4537">
            <w:pPr>
              <w:pStyle w:val="Contenu"/>
              <w:jc w:val="both"/>
            </w:pPr>
            <w:r>
              <w:t>La sécurité est une priorité absolue dans la gestion des données de santé. L'application implémente des sessions sécurisées, une validation et un assainissement rigoureux des entrées pour prévenir les injections SQL et les attaques XSS, ainsi qu'un cryptage fort des données sensibles pour garantir la confidentialité et la sécurité des informations des patients.</w:t>
            </w:r>
          </w:p>
          <w:p w14:paraId="2A2048C6" w14:textId="77777777" w:rsidR="00A55760" w:rsidRDefault="00A55760" w:rsidP="003D4537">
            <w:pPr>
              <w:pStyle w:val="Contenu"/>
              <w:jc w:val="both"/>
            </w:pPr>
          </w:p>
          <w:p w14:paraId="3394AD52" w14:textId="77777777" w:rsidR="00A55760" w:rsidRDefault="00A55760" w:rsidP="003D4537">
            <w:pPr>
              <w:pStyle w:val="Titre3"/>
              <w:jc w:val="both"/>
            </w:pPr>
            <w:bookmarkStart w:id="11" w:name="_Toc169418654"/>
            <w:r>
              <w:t>Conclusion</w:t>
            </w:r>
            <w:bookmarkEnd w:id="11"/>
          </w:p>
          <w:p w14:paraId="28962893" w14:textId="69C9F103" w:rsidR="00A55760" w:rsidRDefault="00A55760" w:rsidP="003D4537">
            <w:pPr>
              <w:pStyle w:val="Contenu"/>
              <w:jc w:val="both"/>
            </w:pPr>
            <w:r>
              <w:t xml:space="preserve">Cette application de gestion de cabinet médical est une solution complète qui répond aux besoins modernes des établissements de santé. Elle offre non seulement des outils de gestion efficaces mais garantit aussi une expérience utilisateur optimale pour le personnel et les </w:t>
            </w:r>
            <w:r>
              <w:lastRenderedPageBreak/>
              <w:t>patients. Avec son approche modulaire et son architecture flexible, elle est prête à s'adapter aux évolutions futures de la technologie et aux besoins du secteur médical.</w:t>
            </w:r>
          </w:p>
          <w:p w14:paraId="57962D20" w14:textId="77777777" w:rsidR="003D4537" w:rsidRDefault="003D4537" w:rsidP="003D4537">
            <w:pPr>
              <w:pStyle w:val="Contenu"/>
              <w:jc w:val="both"/>
            </w:pPr>
          </w:p>
          <w:p w14:paraId="47B40746" w14:textId="77777777" w:rsidR="003D4537" w:rsidRDefault="003D4537" w:rsidP="003D4537">
            <w:pPr>
              <w:pStyle w:val="Contenu"/>
              <w:jc w:val="both"/>
            </w:pPr>
          </w:p>
          <w:p w14:paraId="6087D6A7" w14:textId="77777777" w:rsidR="003D4537" w:rsidRDefault="003D4537" w:rsidP="003D4537">
            <w:pPr>
              <w:pStyle w:val="Titre1"/>
              <w:jc w:val="both"/>
            </w:pPr>
            <w:bookmarkStart w:id="12" w:name="_Toc169418655"/>
            <w:r>
              <w:t>Cahier des charges</w:t>
            </w:r>
            <w:bookmarkEnd w:id="12"/>
            <w:r>
              <w:t xml:space="preserve"> </w:t>
            </w:r>
          </w:p>
          <w:p w14:paraId="5591EAEC" w14:textId="77777777" w:rsidR="003D4537" w:rsidRDefault="003D4537" w:rsidP="003D4537">
            <w:pPr>
              <w:pStyle w:val="Contenu"/>
            </w:pPr>
          </w:p>
          <w:p w14:paraId="5642B6C8" w14:textId="77777777" w:rsidR="003D4537" w:rsidRDefault="003D4537" w:rsidP="003D4537">
            <w:pPr>
              <w:pStyle w:val="Titre2"/>
            </w:pPr>
            <w:bookmarkStart w:id="13" w:name="_Toc169418656"/>
            <w:r>
              <w:t>Exigences fonctionnelles</w:t>
            </w:r>
            <w:bookmarkEnd w:id="13"/>
          </w:p>
          <w:p w14:paraId="22F59025" w14:textId="77777777" w:rsidR="003D4537" w:rsidRPr="003D4537" w:rsidRDefault="003D4537" w:rsidP="003D4537"/>
          <w:p w14:paraId="586B08FF" w14:textId="77777777" w:rsidR="003D4537" w:rsidRDefault="003D4537" w:rsidP="003D4537">
            <w:pPr>
              <w:pStyle w:val="Titre3"/>
            </w:pPr>
            <w:bookmarkStart w:id="14" w:name="_Toc169418657"/>
            <w:r>
              <w:t>Gestion des utilisateurs (Tristan)</w:t>
            </w:r>
            <w:bookmarkEnd w:id="14"/>
          </w:p>
          <w:p w14:paraId="1D44FF85" w14:textId="77777777" w:rsidR="003D4537" w:rsidRDefault="003D4537" w:rsidP="003D4537">
            <w:pPr>
              <w:pStyle w:val="Contenu"/>
              <w:jc w:val="both"/>
            </w:pPr>
          </w:p>
          <w:p w14:paraId="684871B0" w14:textId="77777777" w:rsidR="003D4537" w:rsidRDefault="003D4537" w:rsidP="003D4537">
            <w:pPr>
              <w:pStyle w:val="Titre4"/>
            </w:pPr>
            <w:r>
              <w:t>Conception de la base de données</w:t>
            </w:r>
          </w:p>
          <w:p w14:paraId="7B0B65D5" w14:textId="0EBC48FB" w:rsidR="003D4537" w:rsidRDefault="003D4537" w:rsidP="003D4537">
            <w:pPr>
              <w:pStyle w:val="Contenu"/>
              <w:jc w:val="both"/>
            </w:pPr>
            <w:r>
              <w:t>Tristan établit la structure de la base de données nécessaire pour stocker les informations des utilisateurs, en s'assurant de la normalisation pour éviter la redondance et faciliter la maintenance.</w:t>
            </w:r>
          </w:p>
          <w:p w14:paraId="2E9BB77D" w14:textId="77777777" w:rsidR="003D4537" w:rsidRDefault="003D4537" w:rsidP="003D4537">
            <w:pPr>
              <w:pStyle w:val="Contenu"/>
              <w:jc w:val="both"/>
            </w:pPr>
          </w:p>
          <w:p w14:paraId="20A52B09" w14:textId="7B70B9FA" w:rsidR="003D4537" w:rsidRDefault="003D4537" w:rsidP="003D4537">
            <w:pPr>
              <w:pStyle w:val="Titre4"/>
            </w:pPr>
            <w:r>
              <w:t xml:space="preserve">Création des modèles </w:t>
            </w:r>
          </w:p>
          <w:p w14:paraId="7F4E9862" w14:textId="29EA6804" w:rsidR="003D4537" w:rsidRDefault="003D4537" w:rsidP="003D4537">
            <w:pPr>
              <w:pStyle w:val="Contenu"/>
              <w:jc w:val="both"/>
            </w:pPr>
            <w:r>
              <w:t>Il développe des modèles suivant le pattern MVC, qui servent à manipuler les données des utilisateurs (création, lecture, mise à jour, suppression - CRUD).</w:t>
            </w:r>
          </w:p>
          <w:p w14:paraId="01F74A05" w14:textId="77777777" w:rsidR="003D4537" w:rsidRDefault="003D4537" w:rsidP="003D4537">
            <w:pPr>
              <w:pStyle w:val="Contenu"/>
              <w:jc w:val="both"/>
            </w:pPr>
          </w:p>
          <w:p w14:paraId="427B9D0A" w14:textId="673C0D0C" w:rsidR="003D4537" w:rsidRDefault="003D4537" w:rsidP="003D4537">
            <w:pPr>
              <w:pStyle w:val="Titre4"/>
            </w:pPr>
            <w:r>
              <w:t>Mise en œuvre des contrôleurs</w:t>
            </w:r>
          </w:p>
          <w:p w14:paraId="0538D91F" w14:textId="06DF603C" w:rsidR="003D4537" w:rsidRDefault="003D4537" w:rsidP="003D4537">
            <w:pPr>
              <w:pStyle w:val="Contenu"/>
              <w:jc w:val="both"/>
            </w:pPr>
            <w:r>
              <w:t>Tristan implémente les contrôleurs qui interagissent avec les modèles pour traiter la logique métier et répondre aux requêtes de l'interface utilisateur, garantissant ainsi une gestion sécurisée des utilisateurs, avec authentification et autorisation.</w:t>
            </w:r>
          </w:p>
          <w:p w14:paraId="726EFFF4" w14:textId="77777777" w:rsidR="003D4537" w:rsidRDefault="003D4537" w:rsidP="003D4537">
            <w:pPr>
              <w:pStyle w:val="Contenu"/>
              <w:jc w:val="both"/>
            </w:pPr>
          </w:p>
          <w:p w14:paraId="06DFE7F5" w14:textId="77777777" w:rsidR="003D4537" w:rsidRDefault="003D4537" w:rsidP="003D4537">
            <w:pPr>
              <w:pStyle w:val="Contenu"/>
              <w:jc w:val="both"/>
            </w:pPr>
          </w:p>
          <w:p w14:paraId="70EE34EE" w14:textId="77777777" w:rsidR="003D4537" w:rsidRDefault="003D4537" w:rsidP="003D4537">
            <w:pPr>
              <w:pStyle w:val="Titre3"/>
            </w:pPr>
            <w:bookmarkStart w:id="15" w:name="_Toc169418658"/>
            <w:r>
              <w:t>Gestion des rendez-vous (Vincent)</w:t>
            </w:r>
            <w:bookmarkEnd w:id="15"/>
          </w:p>
          <w:p w14:paraId="7D7170EA" w14:textId="77777777" w:rsidR="003D4537" w:rsidRDefault="003D4537" w:rsidP="003D4537">
            <w:pPr>
              <w:pStyle w:val="Contenu"/>
              <w:jc w:val="both"/>
            </w:pPr>
          </w:p>
          <w:p w14:paraId="3773BE04" w14:textId="77777777" w:rsidR="003D4537" w:rsidRDefault="003D4537" w:rsidP="003D4537">
            <w:pPr>
              <w:pStyle w:val="Titre4"/>
            </w:pPr>
            <w:r>
              <w:t>Planification des rendez-vous</w:t>
            </w:r>
          </w:p>
          <w:p w14:paraId="0405B4ED" w14:textId="4758DF1A" w:rsidR="003D4537" w:rsidRDefault="003D4537" w:rsidP="003D4537">
            <w:pPr>
              <w:pStyle w:val="Contenu"/>
              <w:jc w:val="both"/>
            </w:pPr>
            <w:r>
              <w:t>Vincent développe une interface permettant aux utilisateurs de planifier des rendez-vous, avec des options pour choisir les dates, les heures et le médecin.</w:t>
            </w:r>
          </w:p>
          <w:p w14:paraId="42AD1FA8" w14:textId="77777777" w:rsidR="003D4537" w:rsidRDefault="003D4537" w:rsidP="003D4537">
            <w:pPr>
              <w:pStyle w:val="Contenu"/>
              <w:jc w:val="both"/>
            </w:pPr>
          </w:p>
          <w:p w14:paraId="68EC1396" w14:textId="0F640B0F" w:rsidR="003D4537" w:rsidRDefault="003D4537" w:rsidP="003D4537">
            <w:pPr>
              <w:pStyle w:val="Titre4"/>
            </w:pPr>
            <w:r>
              <w:t xml:space="preserve">Modification et annulation </w:t>
            </w:r>
          </w:p>
          <w:p w14:paraId="69FA9B92" w14:textId="06A4520B" w:rsidR="003D4537" w:rsidRDefault="003D4537" w:rsidP="003D4537">
            <w:pPr>
              <w:pStyle w:val="Contenu"/>
              <w:jc w:val="both"/>
            </w:pPr>
            <w:r>
              <w:t>Il permet également aux utilisateurs de modifier ou d'annuler des rendez-vous existants, avec des vérifications pour s'assurer que les changements respectent les règles d'affaires.</w:t>
            </w:r>
          </w:p>
          <w:p w14:paraId="27B80728" w14:textId="77777777" w:rsidR="003D4537" w:rsidRDefault="003D4537" w:rsidP="003D4537">
            <w:pPr>
              <w:pStyle w:val="Contenu"/>
              <w:jc w:val="both"/>
            </w:pPr>
          </w:p>
          <w:p w14:paraId="7EFA4FBA" w14:textId="77777777" w:rsidR="003D4537" w:rsidRDefault="003D4537" w:rsidP="003D4537">
            <w:pPr>
              <w:pStyle w:val="Contenu"/>
              <w:jc w:val="both"/>
            </w:pPr>
          </w:p>
          <w:p w14:paraId="0086C741" w14:textId="77777777" w:rsidR="003D4537" w:rsidRDefault="003D4537" w:rsidP="003D4537">
            <w:pPr>
              <w:pStyle w:val="Contenu"/>
              <w:jc w:val="both"/>
            </w:pPr>
          </w:p>
          <w:p w14:paraId="4E2F2813" w14:textId="77777777" w:rsidR="003D4537" w:rsidRDefault="003D4537" w:rsidP="003D4537">
            <w:pPr>
              <w:pStyle w:val="Titre3"/>
            </w:pPr>
            <w:bookmarkStart w:id="16" w:name="_Toc169418659"/>
            <w:r>
              <w:lastRenderedPageBreak/>
              <w:t>Gestion des patients (Vincent et Tristan)</w:t>
            </w:r>
            <w:bookmarkEnd w:id="16"/>
          </w:p>
          <w:p w14:paraId="02213A4C" w14:textId="77777777" w:rsidR="003D4537" w:rsidRDefault="003D4537" w:rsidP="003D4537">
            <w:pPr>
              <w:pStyle w:val="Contenu"/>
              <w:jc w:val="both"/>
            </w:pPr>
          </w:p>
          <w:p w14:paraId="7282BBE2" w14:textId="77777777" w:rsidR="003D4537" w:rsidRDefault="003D4537" w:rsidP="003D4537">
            <w:pPr>
              <w:pStyle w:val="Titre4"/>
            </w:pPr>
            <w:r>
              <w:t xml:space="preserve">Interface utilisateur </w:t>
            </w:r>
          </w:p>
          <w:p w14:paraId="4FC61D78" w14:textId="1AF2DFDC" w:rsidR="003D4537" w:rsidRDefault="003D4537" w:rsidP="003D4537">
            <w:pPr>
              <w:pStyle w:val="Contenu"/>
              <w:jc w:val="both"/>
            </w:pPr>
            <w:r>
              <w:t>Ils collaborent pour créer des interfaces intuitives pour l'ajout, la modification et la visualisation des dossiers patients.</w:t>
            </w:r>
          </w:p>
          <w:p w14:paraId="64F442E0" w14:textId="77777777" w:rsidR="003D4537" w:rsidRDefault="003D4537" w:rsidP="003D4537">
            <w:pPr>
              <w:pStyle w:val="Contenu"/>
              <w:jc w:val="both"/>
            </w:pPr>
          </w:p>
          <w:p w14:paraId="77884462" w14:textId="77777777" w:rsidR="003D4537" w:rsidRDefault="003D4537" w:rsidP="003D4537">
            <w:pPr>
              <w:pStyle w:val="Titre4"/>
            </w:pPr>
            <w:r>
              <w:t xml:space="preserve">Historique médical </w:t>
            </w:r>
          </w:p>
          <w:p w14:paraId="7E6576B5" w14:textId="749AF3CF" w:rsidR="003D4537" w:rsidRDefault="003D4537" w:rsidP="003D4537">
            <w:pPr>
              <w:pStyle w:val="Contenu"/>
              <w:jc w:val="both"/>
            </w:pPr>
            <w:r>
              <w:t>L'application permet aussi de suivre et d'accéder à l'historique médical complet des patients, facilitant ainsi l'accès rapide à ces informations cruciales par le personnel médical.</w:t>
            </w:r>
          </w:p>
          <w:p w14:paraId="1588071A" w14:textId="77777777" w:rsidR="003D4537" w:rsidRDefault="003D4537" w:rsidP="003D4537">
            <w:pPr>
              <w:pStyle w:val="Contenu"/>
              <w:jc w:val="both"/>
            </w:pPr>
            <w:r>
              <w:t>Tableaux de bord</w:t>
            </w:r>
          </w:p>
          <w:p w14:paraId="1E8521FA" w14:textId="77777777" w:rsidR="003D4537" w:rsidRDefault="003D4537" w:rsidP="003D4537">
            <w:pPr>
              <w:pStyle w:val="Contenu"/>
              <w:jc w:val="both"/>
            </w:pPr>
          </w:p>
          <w:p w14:paraId="2094FB6E" w14:textId="77777777" w:rsidR="003D4537" w:rsidRDefault="003D4537" w:rsidP="003D4537">
            <w:pPr>
              <w:pStyle w:val="Titre4"/>
            </w:pPr>
            <w:r>
              <w:t>Structure (Tristan)</w:t>
            </w:r>
          </w:p>
          <w:p w14:paraId="747529C4" w14:textId="26BFA11F" w:rsidR="003D4537" w:rsidRDefault="003D4537" w:rsidP="003D4537">
            <w:pPr>
              <w:pStyle w:val="Contenu"/>
              <w:jc w:val="both"/>
            </w:pPr>
            <w:r>
              <w:t>Tristan configure la structure des tableaux de bord, intégrant des visualisations des données pour une compréhension rapide de la situation du cabinet.</w:t>
            </w:r>
          </w:p>
          <w:p w14:paraId="4FEA7BD1" w14:textId="77777777" w:rsidR="003D4537" w:rsidRDefault="003D4537" w:rsidP="003D4537">
            <w:pPr>
              <w:pStyle w:val="Contenu"/>
              <w:jc w:val="both"/>
            </w:pPr>
          </w:p>
          <w:p w14:paraId="489B2A03" w14:textId="1D00D3E6" w:rsidR="003D4537" w:rsidRDefault="003D4537" w:rsidP="003D4537">
            <w:pPr>
              <w:pStyle w:val="Titre3"/>
            </w:pPr>
            <w:bookmarkStart w:id="17" w:name="_Toc169418660"/>
            <w:r>
              <w:t>Gestion des médecins (</w:t>
            </w:r>
            <w:r>
              <w:t>Tristan</w:t>
            </w:r>
            <w:r>
              <w:t>)</w:t>
            </w:r>
            <w:bookmarkEnd w:id="17"/>
          </w:p>
          <w:p w14:paraId="4F4B24D0" w14:textId="6C651E98" w:rsidR="003D4537" w:rsidRDefault="003D4537" w:rsidP="003D4537">
            <w:pPr>
              <w:pStyle w:val="Contenu"/>
              <w:jc w:val="both"/>
            </w:pPr>
            <w:r>
              <w:t>Tristan</w:t>
            </w:r>
            <w:r>
              <w:t xml:space="preserve"> met en place les fonctionnalités pour gérer les informations des médecins, incluant leurs spécialisations, horaires et disponibilités, facilitant ainsi la planification des rendez-vous et la gestion des ressources.</w:t>
            </w:r>
          </w:p>
          <w:p w14:paraId="4C9CFC44" w14:textId="77777777" w:rsidR="003D4537" w:rsidRDefault="003D4537" w:rsidP="003D4537">
            <w:pPr>
              <w:pStyle w:val="Contenu"/>
              <w:jc w:val="both"/>
            </w:pPr>
          </w:p>
          <w:p w14:paraId="015AFAB5" w14:textId="64312673" w:rsidR="003D4537" w:rsidRDefault="003D4537" w:rsidP="003D4537">
            <w:pPr>
              <w:pStyle w:val="Titre2"/>
            </w:pPr>
            <w:bookmarkStart w:id="18" w:name="_Toc169418661"/>
            <w:r>
              <w:t>Exigences non fonctionnelles</w:t>
            </w:r>
            <w:bookmarkEnd w:id="18"/>
          </w:p>
          <w:p w14:paraId="1A50AD66" w14:textId="77777777" w:rsidR="003D4537" w:rsidRDefault="003D4537" w:rsidP="003D4537">
            <w:pPr>
              <w:pStyle w:val="Titre3"/>
            </w:pPr>
            <w:bookmarkStart w:id="19" w:name="_Toc169418662"/>
            <w:r>
              <w:t>Sécurité (Tristan)</w:t>
            </w:r>
            <w:bookmarkEnd w:id="19"/>
          </w:p>
          <w:p w14:paraId="6B22F8C8" w14:textId="335B4DD8" w:rsidR="003D4537" w:rsidRDefault="003D4537" w:rsidP="003D4537">
            <w:pPr>
              <w:pStyle w:val="Contenu"/>
              <w:jc w:val="both"/>
            </w:pPr>
            <w:r>
              <w:t>Tristan met en œuvre des mesures de sécurité robustes, telles que le cryptage des données, les contrôles d'accès basés sur les rôles, et la protection contre les vulnérabilités Web communes</w:t>
            </w:r>
            <w:r>
              <w:t>.</w:t>
            </w:r>
          </w:p>
          <w:p w14:paraId="5BD7B278" w14:textId="77777777" w:rsidR="003D4537" w:rsidRDefault="003D4537" w:rsidP="003D4537">
            <w:pPr>
              <w:pStyle w:val="Contenu"/>
              <w:jc w:val="both"/>
            </w:pPr>
          </w:p>
          <w:p w14:paraId="37AEF001" w14:textId="77777777" w:rsidR="003D4537" w:rsidRDefault="003D4537" w:rsidP="003D4537">
            <w:pPr>
              <w:pStyle w:val="Titre3"/>
            </w:pPr>
            <w:bookmarkStart w:id="20" w:name="_Toc169418663"/>
            <w:r>
              <w:t>Performance (Tristan et Vincent)</w:t>
            </w:r>
            <w:bookmarkEnd w:id="20"/>
          </w:p>
          <w:p w14:paraId="4A47245C" w14:textId="77777777" w:rsidR="003D4537" w:rsidRDefault="003D4537" w:rsidP="003D4537">
            <w:pPr>
              <w:pStyle w:val="Contenu"/>
              <w:jc w:val="both"/>
            </w:pPr>
            <w:r>
              <w:t>Ils s'assurent que l'application est optimisée pour gérer un volume élevé de transactions sans dégradation des performances, en utilisant des techniques comme la mise en cache et l'optimisation des requêtes de base de données.</w:t>
            </w:r>
          </w:p>
          <w:p w14:paraId="226C12EE" w14:textId="77777777" w:rsidR="003D4537" w:rsidRDefault="003D4537" w:rsidP="003D4537">
            <w:pPr>
              <w:pStyle w:val="Contenu"/>
              <w:jc w:val="both"/>
            </w:pPr>
          </w:p>
          <w:p w14:paraId="264AADD2" w14:textId="77777777" w:rsidR="003D4537" w:rsidRDefault="003D4537" w:rsidP="003D4537">
            <w:pPr>
              <w:pStyle w:val="Titre3"/>
            </w:pPr>
            <w:bookmarkStart w:id="21" w:name="_Toc169418664"/>
            <w:r>
              <w:t>Fiabilité (Vincent)</w:t>
            </w:r>
            <w:bookmarkEnd w:id="21"/>
          </w:p>
          <w:p w14:paraId="531FC941" w14:textId="77777777" w:rsidR="003D4537" w:rsidRDefault="003D4537" w:rsidP="003D4537">
            <w:pPr>
              <w:pStyle w:val="Contenu"/>
              <w:jc w:val="both"/>
            </w:pPr>
            <w:r>
              <w:t>Vincent assure que l'application est stable et fiable, avec peu ou pas de temps d'arrêt, et capable de récupérer rapidement des erreurs ou des pannes.</w:t>
            </w:r>
          </w:p>
          <w:p w14:paraId="23855577" w14:textId="77777777" w:rsidR="003D4537" w:rsidRDefault="003D4537" w:rsidP="003D4537">
            <w:pPr>
              <w:pStyle w:val="Contenu"/>
              <w:jc w:val="both"/>
            </w:pPr>
          </w:p>
          <w:p w14:paraId="0578AE5D" w14:textId="77777777" w:rsidR="003D4537" w:rsidRDefault="003D4537" w:rsidP="003D4537">
            <w:pPr>
              <w:pStyle w:val="Titre3"/>
            </w:pPr>
            <w:bookmarkStart w:id="22" w:name="_Toc169418665"/>
            <w:r>
              <w:t>Maintenabilité (Tristan)</w:t>
            </w:r>
            <w:bookmarkEnd w:id="22"/>
          </w:p>
          <w:p w14:paraId="1F51E3D3" w14:textId="77777777" w:rsidR="003D4537" w:rsidRDefault="003D4537" w:rsidP="003D4537">
            <w:pPr>
              <w:pStyle w:val="Contenu"/>
              <w:jc w:val="both"/>
            </w:pPr>
            <w:r>
              <w:t>Tristan se concentre sur la maintenabilité en écrivant un code clair, bien commenté, et en suivant les meilleures pratiques de développement pour faciliter les mises à jour futures et la maintenance.</w:t>
            </w:r>
          </w:p>
          <w:p w14:paraId="239DCA55" w14:textId="77777777" w:rsidR="003D4537" w:rsidRDefault="003D4537" w:rsidP="003D4537">
            <w:pPr>
              <w:pStyle w:val="Titre3"/>
            </w:pPr>
            <w:bookmarkStart w:id="23" w:name="_Toc169418666"/>
            <w:r>
              <w:lastRenderedPageBreak/>
              <w:t>Architecture du système (Tristan)</w:t>
            </w:r>
            <w:bookmarkEnd w:id="23"/>
          </w:p>
          <w:p w14:paraId="1DDF0895" w14:textId="77777777" w:rsidR="003D4537" w:rsidRPr="003D4537" w:rsidRDefault="003D4537" w:rsidP="003D4537"/>
          <w:p w14:paraId="66B63A06" w14:textId="77777777" w:rsidR="003D4537" w:rsidRDefault="003D4537" w:rsidP="003D4537">
            <w:pPr>
              <w:pStyle w:val="Titre4"/>
            </w:pPr>
            <w:r>
              <w:t>Modèle MVC</w:t>
            </w:r>
          </w:p>
          <w:p w14:paraId="7767DD97" w14:textId="4DDB075C" w:rsidR="003D4537" w:rsidRDefault="003D4537" w:rsidP="003D4537">
            <w:pPr>
              <w:pStyle w:val="Contenu"/>
              <w:jc w:val="both"/>
            </w:pPr>
            <w:r>
              <w:t>Tristan décrit comment l'architecture MVC aide à séparer les préoccupations dans l'application, rendant le code plus modulaire, plus facile à tester et à maintenir.</w:t>
            </w:r>
          </w:p>
          <w:p w14:paraId="20C16712" w14:textId="77777777" w:rsidR="003D4537" w:rsidRDefault="003D4537" w:rsidP="003D4537">
            <w:pPr>
              <w:pStyle w:val="Contenu"/>
              <w:jc w:val="both"/>
            </w:pPr>
          </w:p>
          <w:p w14:paraId="41CE4E27" w14:textId="77777777" w:rsidR="003D4537" w:rsidRDefault="003D4537" w:rsidP="003D4537">
            <w:pPr>
              <w:pStyle w:val="Titre4"/>
            </w:pPr>
            <w:r>
              <w:t>Base de données</w:t>
            </w:r>
          </w:p>
          <w:p w14:paraId="66ACEB54" w14:textId="444FBB39" w:rsidR="003D4537" w:rsidRDefault="003D4537" w:rsidP="003D4537">
            <w:pPr>
              <w:pStyle w:val="Contenu"/>
              <w:jc w:val="both"/>
            </w:pPr>
            <w:r>
              <w:t>Il détaille la conception de la base de données, les types de données stockées, et comment les différentes tables se rapportent les unes aux autres pour soutenir les processus métier de l'application.</w:t>
            </w:r>
          </w:p>
          <w:p w14:paraId="27861774" w14:textId="77777777" w:rsidR="003D4537" w:rsidRDefault="003D4537" w:rsidP="003D4537">
            <w:pPr>
              <w:pStyle w:val="Contenu"/>
              <w:jc w:val="both"/>
            </w:pPr>
          </w:p>
          <w:p w14:paraId="12CCF0ED" w14:textId="77777777" w:rsidR="003D4537" w:rsidRDefault="003D4537" w:rsidP="003D4537">
            <w:pPr>
              <w:pStyle w:val="Titre3"/>
            </w:pPr>
            <w:bookmarkStart w:id="24" w:name="_Toc169418667"/>
            <w:r>
              <w:t>Technologies utilisées</w:t>
            </w:r>
            <w:bookmarkEnd w:id="24"/>
          </w:p>
          <w:p w14:paraId="171008F2" w14:textId="77777777" w:rsidR="003D4537" w:rsidRPr="003D4537" w:rsidRDefault="003D4537" w:rsidP="003D4537"/>
          <w:p w14:paraId="32EDAFD1" w14:textId="77777777" w:rsidR="003D4537" w:rsidRDefault="003D4537" w:rsidP="003D4537">
            <w:pPr>
              <w:pStyle w:val="Titre4"/>
            </w:pPr>
            <w:r>
              <w:t xml:space="preserve">Frontend (Vincent et Tristan) </w:t>
            </w:r>
          </w:p>
          <w:p w14:paraId="5B436DCB" w14:textId="09672F05" w:rsidR="003D4537" w:rsidRDefault="003D4537" w:rsidP="003D4537">
            <w:pPr>
              <w:pStyle w:val="Contenu"/>
              <w:jc w:val="both"/>
            </w:pPr>
            <w:r>
              <w:t xml:space="preserve">Ils utilisent HTML, CSS, et JavaScript pour créer une interface utilisateur réactive. </w:t>
            </w:r>
            <w:r>
              <w:t>Le</w:t>
            </w:r>
            <w:r>
              <w:t xml:space="preserve"> </w:t>
            </w:r>
            <w:proofErr w:type="spellStart"/>
            <w:r>
              <w:t>framework</w:t>
            </w:r>
            <w:proofErr w:type="spellEnd"/>
            <w:r>
              <w:t xml:space="preserve"> Bootstrap </w:t>
            </w:r>
            <w:r>
              <w:t>a été employé</w:t>
            </w:r>
            <w:r>
              <w:t xml:space="preserve"> pour améliorer l'expérience utilisateur et faciliter le développement.</w:t>
            </w:r>
          </w:p>
          <w:p w14:paraId="0E36E342" w14:textId="77777777" w:rsidR="003D4537" w:rsidRDefault="003D4537" w:rsidP="003D4537">
            <w:pPr>
              <w:pStyle w:val="Contenu"/>
              <w:jc w:val="both"/>
            </w:pPr>
          </w:p>
          <w:p w14:paraId="5AECC44C" w14:textId="77777777" w:rsidR="003D4537" w:rsidRDefault="003D4537" w:rsidP="003D4537">
            <w:pPr>
              <w:pStyle w:val="Titre4"/>
            </w:pPr>
            <w:r>
              <w:t>Backend (Tristan)</w:t>
            </w:r>
          </w:p>
          <w:p w14:paraId="44D7D957" w14:textId="14A81686" w:rsidR="003D4537" w:rsidRDefault="003D4537" w:rsidP="003D4537">
            <w:pPr>
              <w:pStyle w:val="Contenu"/>
              <w:jc w:val="both"/>
            </w:pPr>
            <w:r>
              <w:t xml:space="preserve">Tristan </w:t>
            </w:r>
            <w:r>
              <w:t>utilise le</w:t>
            </w:r>
            <w:r>
              <w:t xml:space="preserve"> langage de programmation PHP pour gérer la logique côté serveur et l'interaction avec la base de données.</w:t>
            </w:r>
          </w:p>
          <w:p w14:paraId="0D4A6510" w14:textId="77777777" w:rsidR="003D4537" w:rsidRDefault="003D4537" w:rsidP="003D4537">
            <w:pPr>
              <w:pStyle w:val="Contenu"/>
              <w:jc w:val="both"/>
            </w:pPr>
          </w:p>
          <w:p w14:paraId="1FD791CD" w14:textId="77777777" w:rsidR="003D4537" w:rsidRPr="003D4537" w:rsidRDefault="003D4537" w:rsidP="003D4537">
            <w:pPr>
              <w:pStyle w:val="Titre4"/>
              <w:rPr>
                <w:rStyle w:val="Titre4Car"/>
                <w:b/>
                <w:i/>
                <w:iCs/>
              </w:rPr>
            </w:pPr>
            <w:r w:rsidRPr="003D4537">
              <w:rPr>
                <w:rStyle w:val="Titre4Car"/>
                <w:b/>
                <w:i/>
                <w:iCs/>
              </w:rPr>
              <w:t xml:space="preserve">Base de données (Tristan) </w:t>
            </w:r>
          </w:p>
          <w:p w14:paraId="27B9BB38" w14:textId="55CD3A31" w:rsidR="003D4537" w:rsidRDefault="003D4537" w:rsidP="003D4537">
            <w:pPr>
              <w:pStyle w:val="Contenu"/>
              <w:jc w:val="both"/>
            </w:pPr>
            <w:r>
              <w:t>Il sélectionne un système de gestion de base de données MySQL pour stocker et gérer les données de manière efficace et sécurisée.</w:t>
            </w:r>
          </w:p>
          <w:p w14:paraId="283D034A" w14:textId="77777777" w:rsidR="003D4537" w:rsidRDefault="003D4537" w:rsidP="003D4537">
            <w:pPr>
              <w:pStyle w:val="Contenu"/>
              <w:jc w:val="both"/>
            </w:pPr>
          </w:p>
          <w:p w14:paraId="2B8BEFE9" w14:textId="77777777" w:rsidR="00A55760" w:rsidRDefault="00A55760" w:rsidP="003D4537">
            <w:pPr>
              <w:pStyle w:val="Contenu"/>
              <w:jc w:val="both"/>
            </w:pPr>
          </w:p>
          <w:p w14:paraId="065EBDAF" w14:textId="4E9DDD12" w:rsidR="002F085B" w:rsidRDefault="00A55760" w:rsidP="003D4537">
            <w:pPr>
              <w:pStyle w:val="Titre1"/>
              <w:jc w:val="both"/>
            </w:pPr>
            <w:bookmarkStart w:id="25" w:name="_Toc169418668"/>
            <w:r w:rsidRPr="00A55760">
              <w:t>Vue d'Ensemble des Opérations Système</w:t>
            </w:r>
            <w:bookmarkEnd w:id="25"/>
          </w:p>
          <w:p w14:paraId="1061B814" w14:textId="77777777" w:rsidR="00A55760" w:rsidRDefault="00A55760" w:rsidP="003D4537">
            <w:pPr>
              <w:pStyle w:val="Contenu"/>
              <w:jc w:val="both"/>
            </w:pPr>
          </w:p>
          <w:p w14:paraId="6B7D22E6" w14:textId="08B87CFB" w:rsidR="00DA5B66" w:rsidRDefault="00DA5B66" w:rsidP="003D4537">
            <w:pPr>
              <w:pStyle w:val="Titre2"/>
              <w:jc w:val="both"/>
            </w:pPr>
            <w:bookmarkStart w:id="26" w:name="_Toc169418669"/>
            <w:proofErr w:type="spellStart"/>
            <w:r>
              <w:t>Index.php</w:t>
            </w:r>
            <w:bookmarkEnd w:id="26"/>
            <w:proofErr w:type="spellEnd"/>
          </w:p>
          <w:p w14:paraId="7937A953" w14:textId="77777777" w:rsidR="00A55760" w:rsidRPr="00A55760" w:rsidRDefault="00A55760" w:rsidP="003D4537">
            <w:pPr>
              <w:jc w:val="both"/>
            </w:pPr>
          </w:p>
          <w:p w14:paraId="77AE2080" w14:textId="7D590258" w:rsidR="001D45E4" w:rsidRDefault="001D45E4" w:rsidP="003D4537">
            <w:pPr>
              <w:pStyle w:val="Titre3"/>
              <w:jc w:val="both"/>
            </w:pPr>
            <w:bookmarkStart w:id="27" w:name="_Toc169418670"/>
            <w:r>
              <w:t>Contenu</w:t>
            </w:r>
            <w:bookmarkEnd w:id="27"/>
          </w:p>
          <w:p w14:paraId="2B2E7211" w14:textId="77777777" w:rsidR="001D45E4" w:rsidRPr="001D45E4" w:rsidRDefault="001D45E4" w:rsidP="003D4537">
            <w:pPr>
              <w:jc w:val="both"/>
            </w:pPr>
          </w:p>
          <w:p w14:paraId="04DACF42" w14:textId="734833E0" w:rsidR="00DA5B66" w:rsidRDefault="00DA5B66" w:rsidP="003D4537">
            <w:pPr>
              <w:pStyle w:val="Titre4"/>
              <w:jc w:val="both"/>
            </w:pPr>
            <w:r>
              <w:t>Rôle</w:t>
            </w:r>
          </w:p>
          <w:p w14:paraId="431B953D" w14:textId="7F88F204" w:rsidR="00DA5B66" w:rsidRDefault="00DA5B66" w:rsidP="003D4537">
            <w:pPr>
              <w:pStyle w:val="Contenu"/>
              <w:jc w:val="both"/>
            </w:pPr>
            <w:r>
              <w:t>A</w:t>
            </w:r>
            <w:r w:rsidRPr="00DA5B66">
              <w:t>git comme un routeur frontal, décidant quel contrôleur à utiliser basé sur l'action demandée. Il initie les contrôleurs et dirige les appels aux méthodes appropriées, en fonction de la logique définie.</w:t>
            </w:r>
          </w:p>
          <w:p w14:paraId="3D954605" w14:textId="77777777" w:rsidR="00DA5B66" w:rsidRDefault="00DA5B66" w:rsidP="003D4537">
            <w:pPr>
              <w:pStyle w:val="Contenu"/>
              <w:jc w:val="both"/>
            </w:pPr>
          </w:p>
          <w:p w14:paraId="60DF4329" w14:textId="16401E26" w:rsidR="00DA5B66" w:rsidRDefault="00DA5B66" w:rsidP="003D4537">
            <w:pPr>
              <w:pStyle w:val="Titre4"/>
              <w:jc w:val="both"/>
            </w:pPr>
            <w:r>
              <w:t>Initialisation et configuration</w:t>
            </w:r>
          </w:p>
          <w:p w14:paraId="702054FB" w14:textId="77777777" w:rsidR="00DA5B66" w:rsidRDefault="00DA5B66" w:rsidP="003D4537">
            <w:pPr>
              <w:pStyle w:val="Contenu"/>
              <w:jc w:val="both"/>
            </w:pPr>
            <w:r>
              <w:t xml:space="preserve">Démarrage de la session : </w:t>
            </w:r>
            <w:proofErr w:type="spellStart"/>
            <w:r>
              <w:t>session_start</w:t>
            </w:r>
            <w:proofErr w:type="spellEnd"/>
            <w:r>
              <w:t>() permet de démarrer une nouvelle session ou de reprendre une session existante. Ceci est crucial pour gérer les sessions utilisateurs à travers différentes pages.</w:t>
            </w:r>
          </w:p>
          <w:p w14:paraId="23692044" w14:textId="77777777" w:rsidR="00DA5B66" w:rsidRDefault="00DA5B66" w:rsidP="00ED0780">
            <w:pPr>
              <w:pStyle w:val="Contenu"/>
              <w:numPr>
                <w:ilvl w:val="0"/>
                <w:numId w:val="15"/>
              </w:numPr>
              <w:jc w:val="both"/>
            </w:pPr>
            <w:r>
              <w:t>Inclusion des contrôleurs : Les fichiers des contrôleurs principaux (</w:t>
            </w:r>
            <w:proofErr w:type="spellStart"/>
            <w:r>
              <w:t>UserController</w:t>
            </w:r>
            <w:proofErr w:type="spellEnd"/>
            <w:r>
              <w:t xml:space="preserve">, </w:t>
            </w:r>
            <w:proofErr w:type="spellStart"/>
            <w:r>
              <w:t>AdminController</w:t>
            </w:r>
            <w:proofErr w:type="spellEnd"/>
            <w:r>
              <w:t xml:space="preserve">, </w:t>
            </w:r>
            <w:proofErr w:type="spellStart"/>
            <w:r>
              <w:t>MedecinController</w:t>
            </w:r>
            <w:proofErr w:type="spellEnd"/>
            <w:r>
              <w:t xml:space="preserve">, </w:t>
            </w:r>
            <w:proofErr w:type="spellStart"/>
            <w:r>
              <w:t>SecretaireController</w:t>
            </w:r>
            <w:proofErr w:type="spellEnd"/>
            <w:r>
              <w:t>) sont inclus. Ces contrôleurs contiennent la logique métier de l'application.</w:t>
            </w:r>
          </w:p>
          <w:p w14:paraId="2CA90C2A" w14:textId="77777777" w:rsidR="00DA5B66" w:rsidRDefault="00DA5B66" w:rsidP="003D4537">
            <w:pPr>
              <w:pStyle w:val="Contenu"/>
              <w:jc w:val="both"/>
            </w:pPr>
          </w:p>
          <w:p w14:paraId="13078694" w14:textId="178FF67F" w:rsidR="00DA5B66" w:rsidRDefault="00DA5B66" w:rsidP="003D4537">
            <w:pPr>
              <w:pStyle w:val="Titre4"/>
              <w:jc w:val="both"/>
            </w:pPr>
            <w:r>
              <w:t>Création des instances des contrôleurs</w:t>
            </w:r>
          </w:p>
          <w:p w14:paraId="22C2A63F" w14:textId="2A880BE0" w:rsidR="00DA5B66" w:rsidRDefault="00DA5B66" w:rsidP="003D4537">
            <w:pPr>
              <w:pStyle w:val="Contenu"/>
              <w:jc w:val="both"/>
            </w:pPr>
            <w:r>
              <w:t>Des instances de chaque contrôleur sont créées. Ces instances permett</w:t>
            </w:r>
            <w:r>
              <w:t>e</w:t>
            </w:r>
            <w:r>
              <w:t>nt d'appeler les méthodes spécifiques à chaque action déclenchée par l'utilisateur.</w:t>
            </w:r>
          </w:p>
          <w:p w14:paraId="2ED76226" w14:textId="77777777" w:rsidR="00DA5B66" w:rsidRDefault="00DA5B66" w:rsidP="003D4537">
            <w:pPr>
              <w:pStyle w:val="Contenu"/>
              <w:jc w:val="both"/>
            </w:pPr>
          </w:p>
          <w:p w14:paraId="2070877F" w14:textId="65DDF304" w:rsidR="00DA5B66" w:rsidRDefault="00DA5B66" w:rsidP="003D4537">
            <w:pPr>
              <w:pStyle w:val="Titre4"/>
              <w:jc w:val="both"/>
            </w:pPr>
            <w:r>
              <w:t>Gestion des actions</w:t>
            </w:r>
          </w:p>
          <w:p w14:paraId="180AC6FD" w14:textId="77777777" w:rsidR="00DA5B66" w:rsidRDefault="00DA5B66" w:rsidP="003D4537">
            <w:pPr>
              <w:pStyle w:val="Contenu"/>
              <w:jc w:val="both"/>
            </w:pPr>
            <w:r>
              <w:t>Détermination de l'action : La variable $action est utilisée pour déterminer quelle action doit être exécutée. Elle est récupérée de la superglobale $_GET. Si aucune action n'est spécifiée, une valeur par défaut 'default' est utilisée.</w:t>
            </w:r>
          </w:p>
          <w:p w14:paraId="7080A60F" w14:textId="77777777" w:rsidR="00DA5B66" w:rsidRDefault="00DA5B66" w:rsidP="00ED0780">
            <w:pPr>
              <w:pStyle w:val="Contenu"/>
              <w:numPr>
                <w:ilvl w:val="0"/>
                <w:numId w:val="15"/>
              </w:numPr>
              <w:jc w:val="both"/>
            </w:pPr>
            <w:r>
              <w:t xml:space="preserve">Gestion des droits d'accès : Une fonction </w:t>
            </w:r>
            <w:proofErr w:type="spellStart"/>
            <w:r>
              <w:t>checkAccess</w:t>
            </w:r>
            <w:proofErr w:type="spellEnd"/>
            <w:r>
              <w:t xml:space="preserve"> est définie pour vérifier si l'utilisateur courant a le droit d'accéder à une fonctionnalité spécifique basée sur son rôle. Elle compare le rôle de l'utilisateur avec le rôle requis pour l'action.</w:t>
            </w:r>
          </w:p>
          <w:p w14:paraId="1A82DD5B" w14:textId="77777777" w:rsidR="00DA5B66" w:rsidRDefault="00DA5B66" w:rsidP="003D4537">
            <w:pPr>
              <w:pStyle w:val="Contenu"/>
              <w:jc w:val="both"/>
            </w:pPr>
          </w:p>
          <w:p w14:paraId="126F789A" w14:textId="31B1CAA7" w:rsidR="00DA5B66" w:rsidRDefault="00DA5B66" w:rsidP="003D4537">
            <w:pPr>
              <w:pStyle w:val="Titre4"/>
              <w:jc w:val="both"/>
            </w:pPr>
            <w:r>
              <w:t>Dispatching des actions</w:t>
            </w:r>
          </w:p>
          <w:p w14:paraId="12539477" w14:textId="0095ACCD" w:rsidR="00DA5B66" w:rsidRDefault="00DA5B66" w:rsidP="003D4537">
            <w:pPr>
              <w:pStyle w:val="Contenu"/>
              <w:jc w:val="both"/>
            </w:pPr>
            <w:r>
              <w:t xml:space="preserve">Le routeur utilise une structure switch pour dispatcher l'action à la méthode correspondante dans le contrôleur approprié. </w:t>
            </w:r>
          </w:p>
          <w:p w14:paraId="2B7342AB" w14:textId="77777777" w:rsidR="00DA5B66" w:rsidRDefault="00DA5B66" w:rsidP="00ED0780">
            <w:pPr>
              <w:pStyle w:val="Contenu"/>
              <w:numPr>
                <w:ilvl w:val="0"/>
                <w:numId w:val="15"/>
              </w:numPr>
              <w:jc w:val="both"/>
            </w:pPr>
            <w:r>
              <w:t>Actions Utilisateur : Connexion, inscription, profil, et déconnexion.</w:t>
            </w:r>
          </w:p>
          <w:p w14:paraId="7FD15EC0" w14:textId="77777777" w:rsidR="00DA5B66" w:rsidRDefault="00DA5B66" w:rsidP="00ED0780">
            <w:pPr>
              <w:pStyle w:val="Contenu"/>
              <w:numPr>
                <w:ilvl w:val="0"/>
                <w:numId w:val="15"/>
              </w:numPr>
              <w:jc w:val="both"/>
            </w:pPr>
            <w:r>
              <w:t>Actions Admin : Gestion de tableaux de bord, utilisateurs, médecins, patients, etc.</w:t>
            </w:r>
          </w:p>
          <w:p w14:paraId="1E2CFAA4" w14:textId="77777777" w:rsidR="00DA5B66" w:rsidRDefault="00DA5B66" w:rsidP="00ED0780">
            <w:pPr>
              <w:pStyle w:val="Contenu"/>
              <w:numPr>
                <w:ilvl w:val="0"/>
                <w:numId w:val="15"/>
              </w:numPr>
              <w:jc w:val="both"/>
            </w:pPr>
            <w:r>
              <w:t>Actions Médecin : Gestion des congés, des historiques médicaux, des patients, et des rendez-vous médicaux.</w:t>
            </w:r>
          </w:p>
          <w:p w14:paraId="3E98280A" w14:textId="77777777" w:rsidR="00DA5B66" w:rsidRDefault="00DA5B66" w:rsidP="003D4537">
            <w:pPr>
              <w:pStyle w:val="Contenu"/>
              <w:jc w:val="both"/>
            </w:pPr>
            <w:r>
              <w:t>Actions Secrétaire : Gestion des patients, des rendez-vous, et modification des horaires de travail.</w:t>
            </w:r>
          </w:p>
          <w:p w14:paraId="3476112B" w14:textId="77777777" w:rsidR="00DA5B66" w:rsidRDefault="00DA5B66" w:rsidP="003D4537">
            <w:pPr>
              <w:pStyle w:val="Contenu"/>
              <w:jc w:val="both"/>
            </w:pPr>
          </w:p>
          <w:p w14:paraId="6E44E5E4" w14:textId="5737177A" w:rsidR="00DA5B66" w:rsidRDefault="00DA5B66" w:rsidP="003D4537">
            <w:pPr>
              <w:pStyle w:val="Titre4"/>
              <w:jc w:val="both"/>
            </w:pPr>
            <w:r>
              <w:t>Sécurité et contrôle d'accès</w:t>
            </w:r>
          </w:p>
          <w:p w14:paraId="643448FF" w14:textId="77777777" w:rsidR="00DA5B66" w:rsidRDefault="00DA5B66" w:rsidP="003D4537">
            <w:pPr>
              <w:pStyle w:val="Contenu"/>
              <w:jc w:val="both"/>
            </w:pPr>
            <w:r>
              <w:t xml:space="preserve">Pour chaque action nécessitant une vérification de rôle, </w:t>
            </w:r>
            <w:proofErr w:type="spellStart"/>
            <w:r>
              <w:t>checkAccess</w:t>
            </w:r>
            <w:proofErr w:type="spellEnd"/>
            <w:r>
              <w:t xml:space="preserve"> est appelé pour s'assurer que l'utilisateur a les droits nécessaires pour exécuter l'action.</w:t>
            </w:r>
          </w:p>
          <w:p w14:paraId="3B69B851" w14:textId="44E15180" w:rsidR="00DA5B66" w:rsidRDefault="00DA5B66" w:rsidP="003D4537">
            <w:pPr>
              <w:pStyle w:val="Contenu"/>
              <w:jc w:val="both"/>
            </w:pPr>
            <w:r>
              <w:t>Les actions sensibles comme la modification ou la suppression de données vérifient également le rôle avant d'exécuter l'opération.</w:t>
            </w:r>
          </w:p>
          <w:p w14:paraId="1E58397F" w14:textId="0E5D4795" w:rsidR="001D45E4" w:rsidRDefault="001D45E4" w:rsidP="003D4537">
            <w:pPr>
              <w:pStyle w:val="Contenu"/>
              <w:jc w:val="both"/>
            </w:pPr>
          </w:p>
          <w:p w14:paraId="17EB70CC" w14:textId="77777777" w:rsidR="00ED0780" w:rsidRDefault="00ED0780" w:rsidP="003D4537">
            <w:pPr>
              <w:pStyle w:val="Contenu"/>
              <w:jc w:val="both"/>
            </w:pPr>
          </w:p>
          <w:p w14:paraId="4A5835E8" w14:textId="77777777" w:rsidR="001D45E4" w:rsidRDefault="001D45E4" w:rsidP="003D4537">
            <w:pPr>
              <w:pStyle w:val="Contenu"/>
              <w:jc w:val="both"/>
            </w:pPr>
          </w:p>
          <w:p w14:paraId="7320F2C1" w14:textId="192C3D89" w:rsidR="00DA5B66" w:rsidRDefault="00D05330" w:rsidP="003D4537">
            <w:pPr>
              <w:pStyle w:val="Titre3"/>
              <w:jc w:val="both"/>
            </w:pPr>
            <w:bookmarkStart w:id="28" w:name="_Toc169418671"/>
            <w:r>
              <w:lastRenderedPageBreak/>
              <w:t>Examen de la fonction</w:t>
            </w:r>
            <w:r w:rsidR="001D45E4">
              <w:t xml:space="preserve"> ‘</w:t>
            </w:r>
            <w:proofErr w:type="spellStart"/>
            <w:r w:rsidR="001D45E4">
              <w:t>checkAccess</w:t>
            </w:r>
            <w:proofErr w:type="spellEnd"/>
            <w:r w:rsidR="001D45E4">
              <w:t>’</w:t>
            </w:r>
            <w:bookmarkEnd w:id="28"/>
          </w:p>
          <w:p w14:paraId="7CF8D1B2" w14:textId="77777777" w:rsidR="001D45E4" w:rsidRPr="001D45E4" w:rsidRDefault="001D45E4" w:rsidP="003D4537">
            <w:pPr>
              <w:jc w:val="both"/>
            </w:pPr>
          </w:p>
          <w:p w14:paraId="30CDE8E3" w14:textId="502D6899" w:rsidR="001D45E4" w:rsidRPr="001D45E4" w:rsidRDefault="001D45E4" w:rsidP="003D4537">
            <w:pPr>
              <w:pStyle w:val="Titre4"/>
              <w:jc w:val="both"/>
            </w:pPr>
            <w:r>
              <w:t>Rôle</w:t>
            </w:r>
          </w:p>
          <w:p w14:paraId="4068383A" w14:textId="4925F9FB" w:rsidR="001D45E4" w:rsidRPr="001D45E4" w:rsidRDefault="001D45E4" w:rsidP="003D4537">
            <w:pPr>
              <w:pStyle w:val="Contenu"/>
              <w:jc w:val="both"/>
            </w:pPr>
            <w:r>
              <w:t>L</w:t>
            </w:r>
            <w:r w:rsidRPr="001D45E4">
              <w:t xml:space="preserve">a fonction </w:t>
            </w:r>
            <w:proofErr w:type="spellStart"/>
            <w:r w:rsidRPr="001D45E4">
              <w:t>checkAccess</w:t>
            </w:r>
            <w:proofErr w:type="spellEnd"/>
            <w:r w:rsidRPr="001D45E4">
              <w:t xml:space="preserve"> sert de mécanisme de contrôle d'accès pour restreindre l'exécution de certaines actions aux utilisateurs disposant des rôles appropriés.</w:t>
            </w:r>
            <w:r w:rsidR="00D05330">
              <w:t xml:space="preserve"> Elle</w:t>
            </w:r>
            <w:r w:rsidR="00D05330" w:rsidRPr="00D05330">
              <w:t xml:space="preserve"> s'assur</w:t>
            </w:r>
            <w:r w:rsidR="00D05330">
              <w:t>e</w:t>
            </w:r>
            <w:r w:rsidR="00D05330" w:rsidRPr="00D05330">
              <w:t xml:space="preserve"> que seuls les utilisateurs autorisés peuvent accéder à certaines parties de l'application. Elle aide à prévenir les accès non autorisés et les éventuelles failles de sécurité qui pourraient en résulter.</w:t>
            </w:r>
          </w:p>
          <w:p w14:paraId="5AF77632" w14:textId="77777777" w:rsidR="00DA5B66" w:rsidRDefault="00DA5B66" w:rsidP="003D4537">
            <w:pPr>
              <w:pStyle w:val="Contenu"/>
              <w:jc w:val="both"/>
            </w:pPr>
          </w:p>
          <w:p w14:paraId="183422EB" w14:textId="79BD7EC9" w:rsidR="001D45E4" w:rsidRDefault="001D45E4" w:rsidP="003D4537">
            <w:pPr>
              <w:pStyle w:val="Titre4"/>
              <w:jc w:val="both"/>
            </w:pPr>
            <w:r>
              <w:t>Définition de la fonction</w:t>
            </w:r>
          </w:p>
          <w:p w14:paraId="74EDCCCB" w14:textId="77777777" w:rsidR="001D45E4" w:rsidRDefault="001D45E4" w:rsidP="003D4537">
            <w:pPr>
              <w:pStyle w:val="Contenu"/>
              <w:jc w:val="both"/>
            </w:pPr>
            <w:proofErr w:type="spellStart"/>
            <w:r>
              <w:t>function</w:t>
            </w:r>
            <w:proofErr w:type="spellEnd"/>
            <w:r>
              <w:t xml:space="preserve"> </w:t>
            </w:r>
            <w:proofErr w:type="spellStart"/>
            <w:r>
              <w:t>checkAccess</w:t>
            </w:r>
            <w:proofErr w:type="spellEnd"/>
            <w:r>
              <w:t>($</w:t>
            </w:r>
            <w:proofErr w:type="spellStart"/>
            <w:r>
              <w:t>role</w:t>
            </w:r>
            <w:proofErr w:type="spellEnd"/>
            <w:r>
              <w:t>, $</w:t>
            </w:r>
            <w:proofErr w:type="spellStart"/>
            <w:r>
              <w:t>requiredRole</w:t>
            </w:r>
            <w:proofErr w:type="spellEnd"/>
            <w:r>
              <w:t>) {</w:t>
            </w:r>
          </w:p>
          <w:p w14:paraId="61D6718B" w14:textId="77777777" w:rsidR="001D45E4" w:rsidRDefault="001D45E4" w:rsidP="003D4537">
            <w:pPr>
              <w:pStyle w:val="Contenu"/>
              <w:jc w:val="both"/>
            </w:pPr>
            <w:r>
              <w:t xml:space="preserve">    if ($</w:t>
            </w:r>
            <w:proofErr w:type="spellStart"/>
            <w:r>
              <w:t>role</w:t>
            </w:r>
            <w:proofErr w:type="spellEnd"/>
            <w:r>
              <w:t xml:space="preserve"> !== $</w:t>
            </w:r>
            <w:proofErr w:type="spellStart"/>
            <w:r>
              <w:t>requiredRole</w:t>
            </w:r>
            <w:proofErr w:type="spellEnd"/>
            <w:r>
              <w:t>) {</w:t>
            </w:r>
          </w:p>
          <w:p w14:paraId="7ACECD9D" w14:textId="77777777" w:rsidR="001D45E4" w:rsidRDefault="001D45E4" w:rsidP="003D4537">
            <w:pPr>
              <w:pStyle w:val="Contenu"/>
              <w:jc w:val="both"/>
            </w:pPr>
            <w:r>
              <w:t xml:space="preserve">        </w:t>
            </w:r>
            <w:proofErr w:type="spellStart"/>
            <w:r>
              <w:t>echo</w:t>
            </w:r>
            <w:proofErr w:type="spellEnd"/>
            <w:r>
              <w:t xml:space="preserve"> "Accès refusé";</w:t>
            </w:r>
          </w:p>
          <w:p w14:paraId="6AB3045B" w14:textId="77777777" w:rsidR="001D45E4" w:rsidRDefault="001D45E4" w:rsidP="003D4537">
            <w:pPr>
              <w:pStyle w:val="Contenu"/>
              <w:jc w:val="both"/>
            </w:pPr>
            <w:r>
              <w:t xml:space="preserve">        exit();</w:t>
            </w:r>
          </w:p>
          <w:p w14:paraId="70BB0EDE" w14:textId="77777777" w:rsidR="001D45E4" w:rsidRDefault="001D45E4" w:rsidP="003D4537">
            <w:pPr>
              <w:pStyle w:val="Contenu"/>
              <w:jc w:val="both"/>
            </w:pPr>
            <w:r>
              <w:t xml:space="preserve">    }</w:t>
            </w:r>
          </w:p>
          <w:p w14:paraId="7DC61F15" w14:textId="5336457F" w:rsidR="001D45E4" w:rsidRDefault="001D45E4" w:rsidP="003D4537">
            <w:pPr>
              <w:pStyle w:val="Contenu"/>
              <w:jc w:val="both"/>
            </w:pPr>
            <w:r>
              <w:t>}</w:t>
            </w:r>
          </w:p>
          <w:p w14:paraId="5EFB5B3A" w14:textId="77777777" w:rsidR="001D45E4" w:rsidRDefault="001D45E4" w:rsidP="003D4537">
            <w:pPr>
              <w:pStyle w:val="Contenu"/>
              <w:jc w:val="both"/>
            </w:pPr>
          </w:p>
          <w:p w14:paraId="6A934CCE" w14:textId="77777777" w:rsidR="001D45E4" w:rsidRDefault="001D45E4" w:rsidP="003D4537">
            <w:pPr>
              <w:pStyle w:val="Titre4"/>
              <w:jc w:val="both"/>
            </w:pPr>
            <w:r>
              <w:t>Paramètres</w:t>
            </w:r>
          </w:p>
          <w:p w14:paraId="2FF66D07" w14:textId="77777777" w:rsidR="001D45E4" w:rsidRDefault="001D45E4" w:rsidP="00C94231">
            <w:pPr>
              <w:pStyle w:val="Contenu"/>
              <w:numPr>
                <w:ilvl w:val="0"/>
                <w:numId w:val="16"/>
              </w:numPr>
              <w:jc w:val="both"/>
            </w:pPr>
            <w:r>
              <w:t>$</w:t>
            </w:r>
            <w:proofErr w:type="spellStart"/>
            <w:r>
              <w:t>role</w:t>
            </w:r>
            <w:proofErr w:type="spellEnd"/>
            <w:r>
              <w:t xml:space="preserve"> : Le rôle actuel de l'utilisateur, qui est récupéré de la session utilisateur. Ce rôle est utilisé pour vérifier si l'utilisateur a le droit d'accéder à une fonctionnalité donnée.</w:t>
            </w:r>
          </w:p>
          <w:p w14:paraId="1BC1787E" w14:textId="77777777" w:rsidR="001D45E4" w:rsidRDefault="001D45E4" w:rsidP="00C94231">
            <w:pPr>
              <w:pStyle w:val="Contenu"/>
              <w:numPr>
                <w:ilvl w:val="0"/>
                <w:numId w:val="16"/>
              </w:numPr>
              <w:jc w:val="both"/>
            </w:pPr>
            <w:r>
              <w:t>$</w:t>
            </w:r>
            <w:proofErr w:type="spellStart"/>
            <w:r>
              <w:t>requiredRole</w:t>
            </w:r>
            <w:proofErr w:type="spellEnd"/>
            <w:r>
              <w:t xml:space="preserve"> : Le rôle requis pour accéder à une fonctionnalité spécifique. Ce rôle est défini statiquement dans le code pour chaque action qui nécessite une vérification d'accès.</w:t>
            </w:r>
          </w:p>
          <w:p w14:paraId="2C10C704" w14:textId="77777777" w:rsidR="00C94231" w:rsidRDefault="00C94231" w:rsidP="00C94231">
            <w:pPr>
              <w:pStyle w:val="Contenu"/>
              <w:ind w:left="340"/>
              <w:jc w:val="both"/>
            </w:pPr>
          </w:p>
          <w:p w14:paraId="6838302B" w14:textId="77777777" w:rsidR="001D45E4" w:rsidRDefault="001D45E4" w:rsidP="00C94231">
            <w:pPr>
              <w:pStyle w:val="Titre3"/>
            </w:pPr>
            <w:r>
              <w:t>Fonctionnalité</w:t>
            </w:r>
          </w:p>
          <w:p w14:paraId="772B54AF" w14:textId="77777777" w:rsidR="001D45E4" w:rsidRDefault="001D45E4" w:rsidP="003D4537">
            <w:pPr>
              <w:pStyle w:val="Contenu"/>
              <w:jc w:val="both"/>
            </w:pPr>
          </w:p>
          <w:p w14:paraId="4E9CDCE1" w14:textId="061FBF14" w:rsidR="001D45E4" w:rsidRDefault="001D45E4" w:rsidP="003D4537">
            <w:pPr>
              <w:pStyle w:val="Titre4"/>
              <w:jc w:val="both"/>
            </w:pPr>
            <w:r>
              <w:t>Comparaison des rôles</w:t>
            </w:r>
          </w:p>
          <w:p w14:paraId="0F0055C3" w14:textId="77777777" w:rsidR="001D45E4" w:rsidRDefault="001D45E4" w:rsidP="003D4537">
            <w:pPr>
              <w:pStyle w:val="Contenu"/>
              <w:jc w:val="both"/>
            </w:pPr>
            <w:r>
              <w:t>La fonction compare le rôle actuel de l'utilisateur ($</w:t>
            </w:r>
            <w:proofErr w:type="spellStart"/>
            <w:r>
              <w:t>role</w:t>
            </w:r>
            <w:proofErr w:type="spellEnd"/>
            <w:r>
              <w:t>) au rôle requis ($</w:t>
            </w:r>
            <w:proofErr w:type="spellStart"/>
            <w:r>
              <w:t>requiredRole</w:t>
            </w:r>
            <w:proofErr w:type="spellEnd"/>
            <w:r>
              <w:t>).</w:t>
            </w:r>
          </w:p>
          <w:p w14:paraId="1AE6CF6B" w14:textId="4496F190" w:rsidR="001D45E4" w:rsidRDefault="001D45E4" w:rsidP="003D4537">
            <w:pPr>
              <w:pStyle w:val="Contenu"/>
              <w:jc w:val="both"/>
            </w:pPr>
            <w:r>
              <w:t>Si les rôles ne correspondent pas, l'accès à la fonctionnalité demandée est refusé</w:t>
            </w:r>
            <w:r>
              <w:t>.</w:t>
            </w:r>
          </w:p>
          <w:p w14:paraId="29D50432" w14:textId="77777777" w:rsidR="001D45E4" w:rsidRDefault="001D45E4" w:rsidP="003D4537">
            <w:pPr>
              <w:pStyle w:val="Contenu"/>
              <w:jc w:val="both"/>
            </w:pPr>
          </w:p>
          <w:p w14:paraId="23AFEA7B" w14:textId="0E4D98B2" w:rsidR="001D45E4" w:rsidRDefault="001D45E4" w:rsidP="003D4537">
            <w:pPr>
              <w:pStyle w:val="Titre4"/>
              <w:jc w:val="both"/>
            </w:pPr>
            <w:r>
              <w:t>Gestion de l'accès refusé</w:t>
            </w:r>
          </w:p>
          <w:p w14:paraId="0F324BDD" w14:textId="77777777" w:rsidR="001D45E4" w:rsidRDefault="001D45E4" w:rsidP="003D4537">
            <w:pPr>
              <w:pStyle w:val="Contenu"/>
              <w:jc w:val="both"/>
            </w:pPr>
            <w:r>
              <w:t>Si un utilisateur tente d'accéder à une fonctionnalité pour laquelle il n'a pas le bon rôle, un message "Accès refusé" est affiché.</w:t>
            </w:r>
          </w:p>
          <w:p w14:paraId="17951329" w14:textId="77777777" w:rsidR="001D45E4" w:rsidRDefault="001D45E4" w:rsidP="00C94231">
            <w:pPr>
              <w:pStyle w:val="Contenu"/>
              <w:numPr>
                <w:ilvl w:val="0"/>
                <w:numId w:val="17"/>
              </w:numPr>
              <w:jc w:val="both"/>
            </w:pPr>
            <w:r>
              <w:t>La fonction exit() est appelée immédiatement après pour arrêter l'exécution du script. Cela empêche toute exécution ultérieure de code qui pourrait compromettre la sécurité de l'application ou accéder à des données sensibles.</w:t>
            </w:r>
          </w:p>
          <w:p w14:paraId="33A2BAF3" w14:textId="77777777" w:rsidR="00C94231" w:rsidRDefault="00C94231" w:rsidP="00C94231">
            <w:pPr>
              <w:pStyle w:val="Contenu"/>
              <w:ind w:left="340"/>
              <w:jc w:val="both"/>
            </w:pPr>
          </w:p>
          <w:p w14:paraId="4D0CD65F" w14:textId="77777777" w:rsidR="001D45E4" w:rsidRDefault="001D45E4" w:rsidP="00C94231">
            <w:pPr>
              <w:pStyle w:val="Titre4"/>
            </w:pPr>
            <w:r>
              <w:t>Utilisation dans le routeur</w:t>
            </w:r>
          </w:p>
          <w:p w14:paraId="6F6F6857" w14:textId="155B3CF7" w:rsidR="001D45E4" w:rsidRDefault="001D45E4" w:rsidP="003D4537">
            <w:pPr>
              <w:pStyle w:val="Contenu"/>
              <w:jc w:val="both"/>
            </w:pPr>
            <w:r>
              <w:t xml:space="preserve">La fonction </w:t>
            </w:r>
            <w:proofErr w:type="spellStart"/>
            <w:r>
              <w:t>checkAccess</w:t>
            </w:r>
            <w:proofErr w:type="spellEnd"/>
            <w:r>
              <w:t xml:space="preserve"> est utilisée dans le routeur frontal (</w:t>
            </w:r>
            <w:proofErr w:type="spellStart"/>
            <w:r>
              <w:t>index.php</w:t>
            </w:r>
            <w:proofErr w:type="spellEnd"/>
            <w:r>
              <w:t xml:space="preserve">) pour sécuriser les routes qui nécessitent une certaine autorisation basée sur le rôle de l'utilisateur. </w:t>
            </w:r>
          </w:p>
          <w:p w14:paraId="7B9FA6D5" w14:textId="77777777" w:rsidR="002F085B" w:rsidRPr="002E1A17" w:rsidRDefault="002F085B" w:rsidP="003D4537">
            <w:pPr>
              <w:pStyle w:val="Titre2"/>
              <w:jc w:val="both"/>
            </w:pPr>
            <w:bookmarkStart w:id="29" w:name="_Toc169418672"/>
            <w:proofErr w:type="spellStart"/>
            <w:r w:rsidRPr="002E1A17">
              <w:lastRenderedPageBreak/>
              <w:t>Controllers</w:t>
            </w:r>
            <w:bookmarkEnd w:id="29"/>
            <w:proofErr w:type="spellEnd"/>
          </w:p>
          <w:p w14:paraId="5B97F2E6" w14:textId="77777777" w:rsidR="001D45E4" w:rsidRDefault="001D45E4" w:rsidP="003D4537">
            <w:pPr>
              <w:pStyle w:val="Titre3"/>
              <w:numPr>
                <w:ilvl w:val="0"/>
                <w:numId w:val="0"/>
              </w:numPr>
              <w:ind w:left="720"/>
              <w:jc w:val="both"/>
            </w:pPr>
          </w:p>
          <w:p w14:paraId="356DE26A" w14:textId="2923C060" w:rsidR="00BD0D90" w:rsidRDefault="00BD0D90" w:rsidP="003D4537">
            <w:pPr>
              <w:pStyle w:val="Titre3"/>
              <w:jc w:val="both"/>
            </w:pPr>
            <w:bookmarkStart w:id="30" w:name="_Toc169418673"/>
            <w:proofErr w:type="spellStart"/>
            <w:r>
              <w:t>AdminController</w:t>
            </w:r>
            <w:bookmarkEnd w:id="30"/>
            <w:proofErr w:type="spellEnd"/>
          </w:p>
          <w:p w14:paraId="0709ECE8" w14:textId="77777777" w:rsidR="00185405" w:rsidRPr="00185405" w:rsidRDefault="00185405" w:rsidP="003D4537">
            <w:pPr>
              <w:jc w:val="both"/>
            </w:pPr>
          </w:p>
          <w:p w14:paraId="77C9FDAE" w14:textId="20471895" w:rsidR="002E1A17" w:rsidRDefault="00185405" w:rsidP="003D4537">
            <w:pPr>
              <w:pStyle w:val="Titre4"/>
              <w:jc w:val="both"/>
            </w:pPr>
            <w:r>
              <w:t>Rôle</w:t>
            </w:r>
          </w:p>
          <w:p w14:paraId="7CB8281F" w14:textId="77E31A2B" w:rsidR="00185405" w:rsidRDefault="00185405" w:rsidP="003D4537">
            <w:pPr>
              <w:pStyle w:val="Contenu"/>
              <w:jc w:val="both"/>
            </w:pPr>
            <w:r>
              <w:t>Ce contrôleur agit comme le cerveau de la partie administrateur de votre application, coordonnant les interactions entre les données stockées (modèles) et leur représentation (vues), tout en s'assurant que seuls les utilisateurs autorisés peuvent effectuer certaines opérations.</w:t>
            </w:r>
          </w:p>
          <w:p w14:paraId="6D5D5758" w14:textId="77777777" w:rsidR="002E1A17" w:rsidRDefault="002E1A17" w:rsidP="003D4537">
            <w:pPr>
              <w:pStyle w:val="Contenu"/>
              <w:jc w:val="both"/>
            </w:pPr>
          </w:p>
          <w:p w14:paraId="30ECAA81" w14:textId="77777777" w:rsidR="002E1A17" w:rsidRDefault="002E1A17" w:rsidP="003D4537">
            <w:pPr>
              <w:pStyle w:val="Titre4"/>
              <w:jc w:val="both"/>
            </w:pPr>
            <w:r>
              <w:t>Initialisation et Construction (__</w:t>
            </w:r>
            <w:proofErr w:type="spellStart"/>
            <w:r>
              <w:t>construct</w:t>
            </w:r>
            <w:proofErr w:type="spellEnd"/>
            <w:r>
              <w:t>)</w:t>
            </w:r>
          </w:p>
          <w:p w14:paraId="0255E11F" w14:textId="77777777" w:rsidR="002E1A17" w:rsidRDefault="002E1A17" w:rsidP="003D4537">
            <w:pPr>
              <w:pStyle w:val="Contenu"/>
              <w:jc w:val="both"/>
            </w:pPr>
            <w:r>
              <w:t xml:space="preserve">Initialise les instances des modèles et de la vue : Chaque modèle spécifique à des entités comme </w:t>
            </w:r>
            <w:proofErr w:type="spellStart"/>
            <w:r>
              <w:t>UserModel</w:t>
            </w:r>
            <w:proofErr w:type="spellEnd"/>
            <w:r>
              <w:t xml:space="preserve">, </w:t>
            </w:r>
            <w:proofErr w:type="spellStart"/>
            <w:r>
              <w:t>MedecinModel</w:t>
            </w:r>
            <w:proofErr w:type="spellEnd"/>
            <w:r>
              <w:t xml:space="preserve">, </w:t>
            </w:r>
            <w:proofErr w:type="spellStart"/>
            <w:r>
              <w:t>PatientModel</w:t>
            </w:r>
            <w:proofErr w:type="spellEnd"/>
            <w:r>
              <w:t>, etc., est instancié. Cela permet au contrôleur d'interagir directement avec la base de données à travers ces modèles pour manipuler les données.</w:t>
            </w:r>
          </w:p>
          <w:p w14:paraId="33AA15F7" w14:textId="77777777" w:rsidR="002E1A17" w:rsidRDefault="002E1A17" w:rsidP="003D4537">
            <w:pPr>
              <w:pStyle w:val="Contenu"/>
              <w:jc w:val="both"/>
            </w:pPr>
            <w:r>
              <w:t>Création de la vue administrative (</w:t>
            </w:r>
            <w:proofErr w:type="spellStart"/>
            <w:r>
              <w:t>AdminView</w:t>
            </w:r>
            <w:proofErr w:type="spellEnd"/>
            <w:r>
              <w:t>) : Permet de rendre les interfaces utilisateur spécifiques à l'administration.</w:t>
            </w:r>
          </w:p>
          <w:p w14:paraId="5B95D1A6" w14:textId="77777777" w:rsidR="00185405" w:rsidRDefault="00185405" w:rsidP="003D4537">
            <w:pPr>
              <w:pStyle w:val="Contenu"/>
              <w:jc w:val="both"/>
            </w:pPr>
          </w:p>
          <w:p w14:paraId="1F1964F3" w14:textId="77777777" w:rsidR="002E1A17" w:rsidRDefault="002E1A17" w:rsidP="003D4537">
            <w:pPr>
              <w:pStyle w:val="Titre4"/>
              <w:jc w:val="both"/>
            </w:pPr>
            <w:r>
              <w:t>Authentification et Accès (</w:t>
            </w:r>
            <w:proofErr w:type="spellStart"/>
            <w:r>
              <w:t>isUserAdmin</w:t>
            </w:r>
            <w:proofErr w:type="spellEnd"/>
            <w:r>
              <w:t>)</w:t>
            </w:r>
          </w:p>
          <w:p w14:paraId="2C427BF2" w14:textId="77777777" w:rsidR="002E1A17" w:rsidRDefault="002E1A17" w:rsidP="003D4537">
            <w:pPr>
              <w:pStyle w:val="Contenu"/>
              <w:jc w:val="both"/>
            </w:pPr>
            <w:r>
              <w:t>Vérifie le rôle de l'utilisateur : S'assure que l'utilisateur actuel a le rôle 'Admin' avant de permettre l'accès aux fonctions administratives.</w:t>
            </w:r>
          </w:p>
          <w:p w14:paraId="73970A47" w14:textId="77777777" w:rsidR="00185405" w:rsidRDefault="00185405" w:rsidP="003D4537">
            <w:pPr>
              <w:pStyle w:val="Contenu"/>
              <w:jc w:val="both"/>
            </w:pPr>
          </w:p>
          <w:p w14:paraId="0D99B933" w14:textId="77777777" w:rsidR="002E1A17" w:rsidRDefault="002E1A17" w:rsidP="003D4537">
            <w:pPr>
              <w:pStyle w:val="Titre4"/>
              <w:jc w:val="both"/>
            </w:pPr>
            <w:r>
              <w:t>Affichage des Tableaux de Bord</w:t>
            </w:r>
          </w:p>
          <w:p w14:paraId="5D629B8A" w14:textId="77777777" w:rsidR="002E1A17" w:rsidRDefault="002E1A17" w:rsidP="003D4537">
            <w:pPr>
              <w:pStyle w:val="Contenu"/>
              <w:jc w:val="both"/>
            </w:pPr>
            <w:r>
              <w:t xml:space="preserve">Gestion des tableaux de bord : Des méthodes comme </w:t>
            </w:r>
            <w:proofErr w:type="spellStart"/>
            <w:r>
              <w:t>dashboard</w:t>
            </w:r>
            <w:proofErr w:type="spellEnd"/>
            <w:r>
              <w:t xml:space="preserve">, </w:t>
            </w:r>
            <w:proofErr w:type="spellStart"/>
            <w:r>
              <w:t>dashboardUser</w:t>
            </w:r>
            <w:proofErr w:type="spellEnd"/>
            <w:r>
              <w:t xml:space="preserve">, </w:t>
            </w:r>
            <w:proofErr w:type="spellStart"/>
            <w:r>
              <w:t>dashboardMedecin</w:t>
            </w:r>
            <w:proofErr w:type="spellEnd"/>
            <w:r>
              <w:t xml:space="preserve">, etc., vérifient d'abord les privilèges de l'utilisateur avant de rendre les tableaux de bord respectifs. Ils utilisent les données récupérées via les modèles et les affichent en utilisant </w:t>
            </w:r>
            <w:proofErr w:type="spellStart"/>
            <w:r>
              <w:t>AdminView</w:t>
            </w:r>
            <w:proofErr w:type="spellEnd"/>
            <w:r>
              <w:t>.</w:t>
            </w:r>
          </w:p>
          <w:p w14:paraId="02A0A165" w14:textId="77777777" w:rsidR="00185405" w:rsidRDefault="00185405" w:rsidP="003D4537">
            <w:pPr>
              <w:pStyle w:val="Contenu"/>
              <w:jc w:val="both"/>
            </w:pPr>
          </w:p>
          <w:p w14:paraId="2AF5D7F3" w14:textId="77777777" w:rsidR="002E1A17" w:rsidRDefault="002E1A17" w:rsidP="003D4537">
            <w:pPr>
              <w:pStyle w:val="Titre4"/>
              <w:jc w:val="both"/>
            </w:pPr>
            <w:r>
              <w:t>Gestion CRUD (Créer, Lire, Mettre à jour, Supprimer)</w:t>
            </w:r>
          </w:p>
          <w:p w14:paraId="346A3E73" w14:textId="77777777" w:rsidR="002E1A17" w:rsidRDefault="002E1A17" w:rsidP="00477563">
            <w:pPr>
              <w:pStyle w:val="Contenu"/>
              <w:numPr>
                <w:ilvl w:val="0"/>
                <w:numId w:val="17"/>
              </w:numPr>
              <w:jc w:val="both"/>
            </w:pPr>
            <w:r>
              <w:t xml:space="preserve">Manipulation des entités : Les méthodes </w:t>
            </w:r>
            <w:proofErr w:type="spellStart"/>
            <w:r>
              <w:t>editUser</w:t>
            </w:r>
            <w:proofErr w:type="spellEnd"/>
            <w:r>
              <w:t xml:space="preserve">, </w:t>
            </w:r>
            <w:proofErr w:type="spellStart"/>
            <w:r>
              <w:t>updateUser</w:t>
            </w:r>
            <w:proofErr w:type="spellEnd"/>
            <w:r>
              <w:t xml:space="preserve">, </w:t>
            </w:r>
            <w:proofErr w:type="spellStart"/>
            <w:r>
              <w:t>deleteUser</w:t>
            </w:r>
            <w:proofErr w:type="spellEnd"/>
            <w:r>
              <w:t>, etc., gèrent les opérations CRUD pour différentes entités (utilisateurs, médecins, patients, etc.). Ces fonctions interagissent avec les modèles correspondants pour effectuer des opérations sur la base de données et refléter les changements dans l'interface utilisateur.</w:t>
            </w:r>
          </w:p>
          <w:p w14:paraId="6AEA8BF4" w14:textId="77777777" w:rsidR="002E1A17" w:rsidRDefault="002E1A17" w:rsidP="00477563">
            <w:pPr>
              <w:pStyle w:val="Contenu"/>
              <w:numPr>
                <w:ilvl w:val="0"/>
                <w:numId w:val="17"/>
              </w:numPr>
              <w:jc w:val="both"/>
            </w:pPr>
            <w:r>
              <w:t>Formulaires et Mise à jour : Les fonctions d'édition (</w:t>
            </w:r>
            <w:proofErr w:type="spellStart"/>
            <w:r>
              <w:t>editUser</w:t>
            </w:r>
            <w:proofErr w:type="spellEnd"/>
            <w:r>
              <w:t xml:space="preserve"> par exemple) préparent et affichent les formulaires pour la modification, qui sont ensuite traitées par des méthodes de mise à jour (</w:t>
            </w:r>
            <w:proofErr w:type="spellStart"/>
            <w:r>
              <w:t>updateUser</w:t>
            </w:r>
            <w:proofErr w:type="spellEnd"/>
            <w:r>
              <w:t>) qui appliquent les modifications dans la base de données.</w:t>
            </w:r>
          </w:p>
          <w:p w14:paraId="43080919" w14:textId="77777777" w:rsidR="002E1A17" w:rsidRDefault="002E1A17" w:rsidP="00477563">
            <w:pPr>
              <w:pStyle w:val="Contenu"/>
              <w:numPr>
                <w:ilvl w:val="0"/>
                <w:numId w:val="17"/>
              </w:numPr>
              <w:jc w:val="both"/>
            </w:pPr>
            <w:r>
              <w:t>Suppression : Les méthodes de suppression (</w:t>
            </w:r>
            <w:proofErr w:type="spellStart"/>
            <w:r>
              <w:t>deleteUser</w:t>
            </w:r>
            <w:proofErr w:type="spellEnd"/>
            <w:r>
              <w:t>) suppriment les entités de la base de données et redirigent vers le tableau de bord approprié.</w:t>
            </w:r>
          </w:p>
          <w:p w14:paraId="2D3F725B" w14:textId="77777777" w:rsidR="00185405" w:rsidRDefault="00185405" w:rsidP="003D4537">
            <w:pPr>
              <w:pStyle w:val="Contenu"/>
              <w:ind w:left="720"/>
              <w:jc w:val="both"/>
            </w:pPr>
          </w:p>
          <w:p w14:paraId="2651EEDB" w14:textId="77777777" w:rsidR="002E1A17" w:rsidRDefault="002E1A17" w:rsidP="003D4537">
            <w:pPr>
              <w:pStyle w:val="Titre4"/>
              <w:jc w:val="both"/>
            </w:pPr>
            <w:r>
              <w:lastRenderedPageBreak/>
              <w:t>Gestion Spécifique (Congés, Factures, Historique Médical, etc.)</w:t>
            </w:r>
          </w:p>
          <w:p w14:paraId="30451B2E" w14:textId="77777777" w:rsidR="002E1A17" w:rsidRDefault="002E1A17" w:rsidP="00477563">
            <w:pPr>
              <w:pStyle w:val="Contenu"/>
              <w:numPr>
                <w:ilvl w:val="0"/>
                <w:numId w:val="18"/>
              </w:numPr>
              <w:jc w:val="both"/>
            </w:pPr>
            <w:r>
              <w:t xml:space="preserve">Tableaux de bord spécifiques : Des méthodes comme </w:t>
            </w:r>
            <w:proofErr w:type="spellStart"/>
            <w:r>
              <w:t>dashboardConges</w:t>
            </w:r>
            <w:proofErr w:type="spellEnd"/>
            <w:r>
              <w:t xml:space="preserve">, </w:t>
            </w:r>
            <w:proofErr w:type="spellStart"/>
            <w:r>
              <w:t>dashboardFactures</w:t>
            </w:r>
            <w:proofErr w:type="spellEnd"/>
            <w:r>
              <w:t xml:space="preserve">, et </w:t>
            </w:r>
            <w:proofErr w:type="spellStart"/>
            <w:r>
              <w:t>dashboardHistorique</w:t>
            </w:r>
            <w:proofErr w:type="spellEnd"/>
            <w:r>
              <w:t xml:space="preserve"> affichent des informations spécifiques liées à des congés, des factures, et des historiques médicaux.</w:t>
            </w:r>
          </w:p>
          <w:p w14:paraId="66308275" w14:textId="77777777" w:rsidR="002E1A17" w:rsidRDefault="002E1A17" w:rsidP="00477563">
            <w:pPr>
              <w:pStyle w:val="Contenu"/>
              <w:numPr>
                <w:ilvl w:val="0"/>
                <w:numId w:val="18"/>
              </w:numPr>
              <w:jc w:val="both"/>
            </w:pPr>
            <w:r>
              <w:t>Fonctions de mise à jour spécialisées : Ces méthodes gèrent également l'édition, la mise à jour, et la suppression pour ces catégories spécifiques.</w:t>
            </w:r>
          </w:p>
          <w:p w14:paraId="42DD8EE0" w14:textId="77777777" w:rsidR="00185405" w:rsidRDefault="00185405" w:rsidP="003D4537">
            <w:pPr>
              <w:pStyle w:val="Contenu"/>
              <w:jc w:val="both"/>
            </w:pPr>
          </w:p>
          <w:p w14:paraId="6E09BF08" w14:textId="77777777" w:rsidR="002E1A17" w:rsidRDefault="002E1A17" w:rsidP="003D4537">
            <w:pPr>
              <w:pStyle w:val="Titre4"/>
              <w:jc w:val="both"/>
            </w:pPr>
            <w:r>
              <w:t>Redirection et Gestion des Erreurs</w:t>
            </w:r>
          </w:p>
          <w:p w14:paraId="06F291C4" w14:textId="77777777" w:rsidR="002E1A17" w:rsidRDefault="002E1A17" w:rsidP="00477563">
            <w:pPr>
              <w:pStyle w:val="Contenu"/>
              <w:numPr>
                <w:ilvl w:val="0"/>
                <w:numId w:val="19"/>
              </w:numPr>
              <w:jc w:val="both"/>
            </w:pPr>
            <w:r>
              <w:t>Redirections : Après une mise à jour ou une suppression, l'utilisateur est redirigé vers le tableau de bord approprié pour voir les résultats de l'opération.</w:t>
            </w:r>
          </w:p>
          <w:p w14:paraId="22CEC96C" w14:textId="77777777" w:rsidR="002E1A17" w:rsidRDefault="002E1A17" w:rsidP="00477563">
            <w:pPr>
              <w:pStyle w:val="Contenu"/>
              <w:numPr>
                <w:ilvl w:val="0"/>
                <w:numId w:val="19"/>
              </w:numPr>
              <w:jc w:val="both"/>
            </w:pPr>
            <w:r>
              <w:t>Gestion des erreurs : Si des erreurs surviennent lors de la récupération ou la modification des données, elles sont gérées et des messages d'erreur sont affichés.</w:t>
            </w:r>
          </w:p>
          <w:p w14:paraId="36404847" w14:textId="77777777" w:rsidR="002E1A17" w:rsidRDefault="002E1A17" w:rsidP="003D4537">
            <w:pPr>
              <w:pStyle w:val="Contenu"/>
              <w:jc w:val="both"/>
            </w:pPr>
          </w:p>
          <w:p w14:paraId="45ACE0F5" w14:textId="77777777" w:rsidR="00185405" w:rsidRDefault="00185405" w:rsidP="003D4537">
            <w:pPr>
              <w:pStyle w:val="Contenu"/>
              <w:jc w:val="both"/>
            </w:pPr>
          </w:p>
          <w:p w14:paraId="04437C6D" w14:textId="3A2E5F7F" w:rsidR="00185405" w:rsidRDefault="00185405" w:rsidP="003D4537">
            <w:pPr>
              <w:pStyle w:val="Titre3"/>
              <w:jc w:val="both"/>
            </w:pPr>
            <w:bookmarkStart w:id="31" w:name="_Toc169418674"/>
            <w:proofErr w:type="spellStart"/>
            <w:r>
              <w:t>BaseController</w:t>
            </w:r>
            <w:bookmarkEnd w:id="31"/>
            <w:proofErr w:type="spellEnd"/>
          </w:p>
          <w:p w14:paraId="600F4721" w14:textId="77777777" w:rsidR="00185405" w:rsidRPr="00185405" w:rsidRDefault="00185405" w:rsidP="003D4537">
            <w:pPr>
              <w:jc w:val="both"/>
            </w:pPr>
          </w:p>
          <w:p w14:paraId="58F2600F" w14:textId="77777777" w:rsidR="00185405" w:rsidRDefault="00185405" w:rsidP="003D4537">
            <w:pPr>
              <w:pStyle w:val="Titre4"/>
              <w:jc w:val="both"/>
            </w:pPr>
            <w:r>
              <w:t>Rôle </w:t>
            </w:r>
          </w:p>
          <w:p w14:paraId="5B21A46F" w14:textId="7A84B0B5" w:rsidR="002E1A17" w:rsidRDefault="00185405" w:rsidP="003D4537">
            <w:pPr>
              <w:pStyle w:val="Contenu"/>
              <w:jc w:val="both"/>
            </w:pPr>
            <w:r>
              <w:t>Simplifie la gestion des tâches communes telles que la vérification des permissions d'accès, la redirection des utilisateurs, le chargement des vues, et la gestion des erreurs. Par sa conception, il permet aux contrôleurs dérivés de se concentrer sur des tâches plus spécifiques sans se soucier des aspects répétitifs de la manipulation des sessions, des redirections, ou des erreurs, tout en assurant une cohérence à travers l'application.</w:t>
            </w:r>
          </w:p>
          <w:p w14:paraId="34AE0B98" w14:textId="77777777" w:rsidR="002E1A17" w:rsidRDefault="002E1A17" w:rsidP="003D4537">
            <w:pPr>
              <w:pStyle w:val="Contenu"/>
              <w:jc w:val="both"/>
            </w:pPr>
          </w:p>
          <w:p w14:paraId="2EF0F66E" w14:textId="77777777" w:rsidR="00185405" w:rsidRDefault="00185405" w:rsidP="003D4537">
            <w:pPr>
              <w:pStyle w:val="Titre4"/>
              <w:jc w:val="both"/>
            </w:pPr>
            <w:r>
              <w:t>Constructeur (__</w:t>
            </w:r>
            <w:proofErr w:type="spellStart"/>
            <w:r>
              <w:t>construct</w:t>
            </w:r>
            <w:proofErr w:type="spellEnd"/>
            <w:r>
              <w:t>)</w:t>
            </w:r>
          </w:p>
          <w:p w14:paraId="6D2A97C6" w14:textId="77777777" w:rsidR="00185405" w:rsidRDefault="00185405" w:rsidP="003D4537">
            <w:pPr>
              <w:pStyle w:val="Contenu"/>
              <w:jc w:val="both"/>
            </w:pPr>
            <w:r>
              <w:t>Initialisation de la connexion à la base de données : Prend une connexion à la base de données ($</w:t>
            </w:r>
            <w:proofErr w:type="spellStart"/>
            <w:r>
              <w:t>dbConnection</w:t>
            </w:r>
            <w:proofErr w:type="spellEnd"/>
            <w:r>
              <w:t>) comme paramètre et l'assigne à la propriété $</w:t>
            </w:r>
            <w:proofErr w:type="spellStart"/>
            <w:r>
              <w:t>db</w:t>
            </w:r>
            <w:proofErr w:type="spellEnd"/>
            <w:r>
              <w:t xml:space="preserve"> de la classe pour être utilisée par les classes héritées.</w:t>
            </w:r>
          </w:p>
          <w:p w14:paraId="54ADFA5B" w14:textId="77777777" w:rsidR="00185405" w:rsidRDefault="00185405" w:rsidP="003D4537">
            <w:pPr>
              <w:pStyle w:val="Contenu"/>
              <w:jc w:val="both"/>
            </w:pPr>
          </w:p>
          <w:p w14:paraId="160D8184" w14:textId="77777777" w:rsidR="00185405" w:rsidRDefault="00185405" w:rsidP="003D4537">
            <w:pPr>
              <w:pStyle w:val="Titre4"/>
              <w:jc w:val="both"/>
            </w:pPr>
            <w:r>
              <w:t>Gestion des Sessions et des Rôles</w:t>
            </w:r>
          </w:p>
          <w:p w14:paraId="1F2E5EBA" w14:textId="77777777" w:rsidR="00185405" w:rsidRDefault="00185405" w:rsidP="00477563">
            <w:pPr>
              <w:pStyle w:val="Contenu"/>
              <w:numPr>
                <w:ilvl w:val="0"/>
                <w:numId w:val="20"/>
              </w:numPr>
              <w:jc w:val="both"/>
            </w:pPr>
            <w:r>
              <w:t>Vérification de la connexion (</w:t>
            </w:r>
            <w:proofErr w:type="spellStart"/>
            <w:r>
              <w:t>isLoggedIn</w:t>
            </w:r>
            <w:proofErr w:type="spellEnd"/>
            <w:r>
              <w:t>) : Vérifie si l'utilisateur est actuellement connecté en consultant l'existence d'une variable de session spécifique (</w:t>
            </w:r>
            <w:proofErr w:type="spellStart"/>
            <w:r>
              <w:t>user_id</w:t>
            </w:r>
            <w:proofErr w:type="spellEnd"/>
            <w:r>
              <w:t>). Cette méthode est utilisée pour contrôler l'accès à certaines parties de l'application qui nécessitent une authentification.</w:t>
            </w:r>
          </w:p>
          <w:p w14:paraId="50F4BAC5" w14:textId="77777777" w:rsidR="00185405" w:rsidRDefault="00185405" w:rsidP="00477563">
            <w:pPr>
              <w:pStyle w:val="Contenu"/>
              <w:numPr>
                <w:ilvl w:val="0"/>
                <w:numId w:val="20"/>
              </w:numPr>
              <w:jc w:val="both"/>
            </w:pPr>
            <w:r>
              <w:t>Vérification du rôle administrateur (</w:t>
            </w:r>
            <w:proofErr w:type="spellStart"/>
            <w:r>
              <w:t>isAdmin</w:t>
            </w:r>
            <w:proofErr w:type="spellEnd"/>
            <w:r>
              <w:t>) : En plus de vérifier si l'utilisateur est connecté, cette méthode vérifie également si le rôle de l'utilisateur correspond à 'admin'. Cela est souvent utilisé pour restreindre l'accès aux fonctionnalités administratives.</w:t>
            </w:r>
          </w:p>
          <w:p w14:paraId="44C0FE6B" w14:textId="77777777" w:rsidR="00477563" w:rsidRDefault="00477563" w:rsidP="00477563">
            <w:pPr>
              <w:pStyle w:val="Contenu"/>
              <w:ind w:left="340"/>
              <w:jc w:val="both"/>
            </w:pPr>
          </w:p>
          <w:p w14:paraId="57ADF00E" w14:textId="77777777" w:rsidR="00185405" w:rsidRDefault="00185405" w:rsidP="003D4537">
            <w:pPr>
              <w:pStyle w:val="Titre4"/>
              <w:jc w:val="both"/>
            </w:pPr>
            <w:r>
              <w:t>Redirection</w:t>
            </w:r>
          </w:p>
          <w:p w14:paraId="46DF36C8" w14:textId="77777777" w:rsidR="00185405" w:rsidRDefault="00185405" w:rsidP="003D4537">
            <w:pPr>
              <w:pStyle w:val="Contenu"/>
              <w:jc w:val="both"/>
            </w:pPr>
            <w:r>
              <w:t>Redirection de l'utilisateur (</w:t>
            </w:r>
            <w:proofErr w:type="spellStart"/>
            <w:r>
              <w:t>redirect</w:t>
            </w:r>
            <w:proofErr w:type="spellEnd"/>
            <w:r>
              <w:t xml:space="preserve">) : Cette méthode prend un emplacement (URL) en paramètre et redirige l'utilisateur vers cet emplacement. C'est un outil utile pour la </w:t>
            </w:r>
            <w:r>
              <w:lastRenderedPageBreak/>
              <w:t>navigation post-action, comme après la soumission d'un formulaire ou une opération CRUD réussie.</w:t>
            </w:r>
          </w:p>
          <w:p w14:paraId="04530A7B" w14:textId="77777777" w:rsidR="00185405" w:rsidRDefault="00185405" w:rsidP="003D4537">
            <w:pPr>
              <w:pStyle w:val="Contenu"/>
              <w:jc w:val="both"/>
            </w:pPr>
          </w:p>
          <w:p w14:paraId="7C456D7F" w14:textId="77777777" w:rsidR="00185405" w:rsidRDefault="00185405" w:rsidP="003D4537">
            <w:pPr>
              <w:pStyle w:val="Titre4"/>
              <w:jc w:val="both"/>
            </w:pPr>
            <w:r>
              <w:t>Chargement des Vues</w:t>
            </w:r>
          </w:p>
          <w:p w14:paraId="0E868EFC" w14:textId="77777777" w:rsidR="00185405" w:rsidRDefault="00185405" w:rsidP="003D4537">
            <w:pPr>
              <w:pStyle w:val="Contenu"/>
              <w:jc w:val="both"/>
            </w:pPr>
            <w:r>
              <w:t>Chargement des vues (</w:t>
            </w:r>
            <w:proofErr w:type="spellStart"/>
            <w:r>
              <w:t>loadView</w:t>
            </w:r>
            <w:proofErr w:type="spellEnd"/>
            <w:r>
              <w:t xml:space="preserve">) : Charge un fichier de vue basé sur le nom de la vue donné et passe des données à cette vue. Utilise </w:t>
            </w:r>
            <w:proofErr w:type="spellStart"/>
            <w:r>
              <w:t>extract</w:t>
            </w:r>
            <w:proofErr w:type="spellEnd"/>
            <w:r>
              <w:t xml:space="preserve"> pour transformer les éléments de l'</w:t>
            </w:r>
            <w:proofErr w:type="spellStart"/>
            <w:r>
              <w:t>array</w:t>
            </w:r>
            <w:proofErr w:type="spellEnd"/>
            <w:r>
              <w:t xml:space="preserve"> $data en variables, rendant ces données accessibles dans la vue sous forme de variables individuelles.</w:t>
            </w:r>
          </w:p>
          <w:p w14:paraId="6EB87570" w14:textId="77777777" w:rsidR="00185405" w:rsidRDefault="00185405" w:rsidP="003D4537">
            <w:pPr>
              <w:pStyle w:val="Contenu"/>
              <w:jc w:val="both"/>
            </w:pPr>
          </w:p>
          <w:p w14:paraId="5B28181C" w14:textId="77777777" w:rsidR="00185405" w:rsidRDefault="00185405" w:rsidP="003D4537">
            <w:pPr>
              <w:pStyle w:val="Titre4"/>
              <w:jc w:val="both"/>
            </w:pPr>
            <w:r>
              <w:t>Gestion des Erreurs</w:t>
            </w:r>
          </w:p>
          <w:p w14:paraId="745D938D" w14:textId="2C31DDB6" w:rsidR="00185405" w:rsidRDefault="00185405" w:rsidP="003D4537">
            <w:pPr>
              <w:pStyle w:val="Contenu"/>
              <w:jc w:val="both"/>
            </w:pPr>
            <w:r>
              <w:t>Gestion des erreurs (</w:t>
            </w:r>
            <w:proofErr w:type="spellStart"/>
            <w:r>
              <w:t>handleError</w:t>
            </w:r>
            <w:proofErr w:type="spellEnd"/>
            <w:r>
              <w:t>) : Prend un message d'erreur en paramètre, puis redirige vers une page d'erreur ou log l'erreur, dépendant de l'implémentation souhaitée. Cette méthode est cruciale pour une gestion d'erreur cohérente à travers l'application.</w:t>
            </w:r>
          </w:p>
          <w:p w14:paraId="13FF94D2" w14:textId="77777777" w:rsidR="002E1A17" w:rsidRDefault="002E1A17" w:rsidP="003D4537">
            <w:pPr>
              <w:pStyle w:val="Contenu"/>
              <w:jc w:val="both"/>
            </w:pPr>
          </w:p>
          <w:p w14:paraId="41543158" w14:textId="25553377" w:rsidR="000763F8" w:rsidRDefault="000763F8" w:rsidP="003D4537">
            <w:pPr>
              <w:pStyle w:val="Titre3"/>
              <w:jc w:val="both"/>
            </w:pPr>
            <w:bookmarkStart w:id="32" w:name="_Toc169418675"/>
            <w:proofErr w:type="spellStart"/>
            <w:r w:rsidRPr="000763F8">
              <w:t>CategoryController</w:t>
            </w:r>
            <w:bookmarkEnd w:id="32"/>
            <w:proofErr w:type="spellEnd"/>
          </w:p>
          <w:p w14:paraId="5041F745" w14:textId="77777777" w:rsidR="000763F8" w:rsidRDefault="000763F8" w:rsidP="003D4537">
            <w:pPr>
              <w:pStyle w:val="Contenu"/>
              <w:jc w:val="both"/>
            </w:pPr>
          </w:p>
          <w:p w14:paraId="671DCFB5" w14:textId="0B94C25A" w:rsidR="000763F8" w:rsidRDefault="000763F8" w:rsidP="003D4537">
            <w:pPr>
              <w:pStyle w:val="Titre4"/>
              <w:jc w:val="both"/>
            </w:pPr>
            <w:r>
              <w:t>Rôle</w:t>
            </w:r>
          </w:p>
          <w:p w14:paraId="00A8E10E" w14:textId="186B30EB" w:rsidR="000763F8" w:rsidRDefault="000763F8" w:rsidP="003D4537">
            <w:pPr>
              <w:pStyle w:val="Contenu"/>
              <w:jc w:val="both"/>
            </w:pPr>
            <w:r>
              <w:t>E</w:t>
            </w:r>
            <w:r w:rsidRPr="000763F8">
              <w:t>ncapsule et sépare les préoccupations liées à la gestion des catégories. Il interagit avec le modèle pour obtenir ou modifier les données et avec la vue pour présenter ces données, suivant ainsi le principe de séparation des préoccupations du modèle MVC. Ce contrôleur facilite la maintenance et l'évolution de la partie catégorie de l'application, car il centralise la logique de gestion des catégories en un seul endroit, rendant le code plus organisé et facile à gérer</w:t>
            </w:r>
            <w:r>
              <w:t>.</w:t>
            </w:r>
          </w:p>
          <w:p w14:paraId="37854D06" w14:textId="77777777" w:rsidR="000763F8" w:rsidRDefault="000763F8" w:rsidP="003D4537">
            <w:pPr>
              <w:pStyle w:val="Contenu"/>
              <w:jc w:val="both"/>
            </w:pPr>
          </w:p>
          <w:p w14:paraId="5AAF0F2E" w14:textId="77777777" w:rsidR="000763F8" w:rsidRDefault="000763F8" w:rsidP="003D4537">
            <w:pPr>
              <w:pStyle w:val="Titre4"/>
              <w:jc w:val="both"/>
            </w:pPr>
            <w:r>
              <w:t>Initialisation (__</w:t>
            </w:r>
            <w:proofErr w:type="spellStart"/>
            <w:r>
              <w:t>construct</w:t>
            </w:r>
            <w:proofErr w:type="spellEnd"/>
            <w:r>
              <w:t>)</w:t>
            </w:r>
          </w:p>
          <w:p w14:paraId="08E63C6B" w14:textId="77777777" w:rsidR="000763F8" w:rsidRDefault="000763F8" w:rsidP="003D4537">
            <w:pPr>
              <w:pStyle w:val="Contenu"/>
              <w:jc w:val="both"/>
            </w:pPr>
            <w:r>
              <w:t xml:space="preserve">Initialisation des modèles et des vues : À la construction, le contrôleur initialise les instances de </w:t>
            </w:r>
            <w:proofErr w:type="spellStart"/>
            <w:r>
              <w:t>CategoryModel</w:t>
            </w:r>
            <w:proofErr w:type="spellEnd"/>
            <w:r>
              <w:t xml:space="preserve"> et </w:t>
            </w:r>
            <w:proofErr w:type="spellStart"/>
            <w:r>
              <w:t>CategoryView</w:t>
            </w:r>
            <w:proofErr w:type="spellEnd"/>
            <w:r>
              <w:t>. Cela permet au contrôleur de manipuler les données de catégorie et d'interagir avec la couche de présentation.</w:t>
            </w:r>
          </w:p>
          <w:p w14:paraId="612FFE55" w14:textId="77777777" w:rsidR="000763F8" w:rsidRDefault="000763F8" w:rsidP="003D4537">
            <w:pPr>
              <w:pStyle w:val="Contenu"/>
              <w:jc w:val="both"/>
            </w:pPr>
          </w:p>
          <w:p w14:paraId="03A88D25" w14:textId="77777777" w:rsidR="000763F8" w:rsidRDefault="000763F8" w:rsidP="003D4537">
            <w:pPr>
              <w:pStyle w:val="Titre4"/>
              <w:jc w:val="both"/>
            </w:pPr>
            <w:r>
              <w:t>Listage des Catégories (</w:t>
            </w:r>
            <w:proofErr w:type="spellStart"/>
            <w:r>
              <w:t>listCategories</w:t>
            </w:r>
            <w:proofErr w:type="spellEnd"/>
            <w:r>
              <w:t>)</w:t>
            </w:r>
          </w:p>
          <w:p w14:paraId="743B87B9" w14:textId="77777777" w:rsidR="000763F8" w:rsidRDefault="000763F8" w:rsidP="003D4537">
            <w:pPr>
              <w:pStyle w:val="Contenu"/>
              <w:jc w:val="both"/>
            </w:pPr>
            <w:r>
              <w:t xml:space="preserve">Récupération et Affichage des Catégories : Cette méthode fait appel à </w:t>
            </w:r>
            <w:proofErr w:type="spellStart"/>
            <w:r>
              <w:t>getAllCategories</w:t>
            </w:r>
            <w:proofErr w:type="spellEnd"/>
            <w:r>
              <w:t xml:space="preserve"> du modèle pour récupérer toutes les catégories disponibles. Les données récupérées sont ensuite passées à </w:t>
            </w:r>
            <w:proofErr w:type="spellStart"/>
            <w:r>
              <w:t>displayCategories</w:t>
            </w:r>
            <w:proofErr w:type="spellEnd"/>
            <w:r>
              <w:t xml:space="preserve"> de la vue pour être affichées à l'utilisateur.</w:t>
            </w:r>
          </w:p>
          <w:p w14:paraId="3390C5B7" w14:textId="77777777" w:rsidR="000763F8" w:rsidRDefault="000763F8" w:rsidP="003D4537">
            <w:pPr>
              <w:pStyle w:val="Contenu"/>
              <w:jc w:val="both"/>
            </w:pPr>
          </w:p>
          <w:p w14:paraId="2AD2C8C2" w14:textId="77777777" w:rsidR="000763F8" w:rsidRDefault="000763F8" w:rsidP="003D4537">
            <w:pPr>
              <w:pStyle w:val="Titre4"/>
              <w:jc w:val="both"/>
            </w:pPr>
            <w:r>
              <w:t>Visualisation d'une Catégorie (</w:t>
            </w:r>
            <w:proofErr w:type="spellStart"/>
            <w:r>
              <w:t>viewCategory</w:t>
            </w:r>
            <w:proofErr w:type="spellEnd"/>
            <w:r>
              <w:t>)</w:t>
            </w:r>
          </w:p>
          <w:p w14:paraId="736C7A63" w14:textId="77777777" w:rsidR="000763F8" w:rsidRDefault="000763F8" w:rsidP="003D4537">
            <w:pPr>
              <w:pStyle w:val="Contenu"/>
              <w:jc w:val="both"/>
            </w:pPr>
            <w:r>
              <w:t xml:space="preserve">Affichage Détail d'une Catégorie : Après avoir récupéré une catégorie spécifique par son ID via </w:t>
            </w:r>
            <w:proofErr w:type="spellStart"/>
            <w:r>
              <w:t>getCategoryById</w:t>
            </w:r>
            <w:proofErr w:type="spellEnd"/>
            <w:r>
              <w:t xml:space="preserve">, cette méthode vérifie si la catégorie existe. Si c'est le cas, </w:t>
            </w:r>
            <w:proofErr w:type="spellStart"/>
            <w:r>
              <w:t>displaySingleCategory</w:t>
            </w:r>
            <w:proofErr w:type="spellEnd"/>
            <w:r>
              <w:t xml:space="preserve"> de la vue est appelée pour afficher les détails de la catégorie. En cas d'échec, un message d'erreur est affiché.</w:t>
            </w:r>
          </w:p>
          <w:p w14:paraId="09DC6AB8" w14:textId="77777777" w:rsidR="000763F8" w:rsidRDefault="000763F8" w:rsidP="003D4537">
            <w:pPr>
              <w:pStyle w:val="Contenu"/>
              <w:jc w:val="both"/>
            </w:pPr>
          </w:p>
          <w:p w14:paraId="23A025D9" w14:textId="77777777" w:rsidR="000763F8" w:rsidRDefault="000763F8" w:rsidP="003D4537">
            <w:pPr>
              <w:pStyle w:val="Titre4"/>
              <w:jc w:val="both"/>
            </w:pPr>
            <w:r>
              <w:lastRenderedPageBreak/>
              <w:t>Création d'une Catégorie (</w:t>
            </w:r>
            <w:proofErr w:type="spellStart"/>
            <w:r>
              <w:t>createCategory</w:t>
            </w:r>
            <w:proofErr w:type="spellEnd"/>
            <w:r>
              <w:t>)</w:t>
            </w:r>
          </w:p>
          <w:p w14:paraId="6B938311" w14:textId="51D8AF4D" w:rsidR="000763F8" w:rsidRDefault="000763F8" w:rsidP="003D4537">
            <w:pPr>
              <w:pStyle w:val="Contenu"/>
              <w:jc w:val="both"/>
            </w:pPr>
            <w:r>
              <w:t xml:space="preserve">Création d'une Nouvelle Catégorie : Cette fonction prend en entrée un nom et une description pour créer une nouvelle catégorie. Elle fait appel à </w:t>
            </w:r>
            <w:proofErr w:type="spellStart"/>
            <w:r>
              <w:t>createCategory</w:t>
            </w:r>
            <w:proofErr w:type="spellEnd"/>
            <w:r>
              <w:t xml:space="preserve"> du modèle pour insérer les données dans la base. En cas de succès, un message de confirmation est affiché, sinon un message d'erreur.</w:t>
            </w:r>
          </w:p>
          <w:p w14:paraId="7ACA7F88" w14:textId="77777777" w:rsidR="000763F8" w:rsidRDefault="000763F8" w:rsidP="003D4537">
            <w:pPr>
              <w:pStyle w:val="Contenu"/>
              <w:jc w:val="both"/>
            </w:pPr>
          </w:p>
          <w:p w14:paraId="430A987D" w14:textId="7E689051" w:rsidR="00BD0D90" w:rsidRDefault="00BD0D90" w:rsidP="003D4537">
            <w:pPr>
              <w:pStyle w:val="Titre3"/>
              <w:jc w:val="both"/>
            </w:pPr>
            <w:bookmarkStart w:id="33" w:name="_Toc169418676"/>
            <w:proofErr w:type="spellStart"/>
            <w:r>
              <w:t>MedecinController</w:t>
            </w:r>
            <w:bookmarkEnd w:id="33"/>
            <w:proofErr w:type="spellEnd"/>
          </w:p>
          <w:p w14:paraId="44776727" w14:textId="77777777" w:rsidR="00527663" w:rsidRPr="00527663" w:rsidRDefault="00527663" w:rsidP="003D4537">
            <w:pPr>
              <w:jc w:val="both"/>
            </w:pPr>
          </w:p>
          <w:p w14:paraId="6DF482AF" w14:textId="5E5246B0" w:rsidR="00527663" w:rsidRDefault="00527663" w:rsidP="003D4537">
            <w:pPr>
              <w:pStyle w:val="Titre4"/>
              <w:jc w:val="both"/>
            </w:pPr>
            <w:r>
              <w:t>Rôle</w:t>
            </w:r>
          </w:p>
          <w:p w14:paraId="72AF1A96" w14:textId="35E8B417" w:rsidR="00527663" w:rsidRPr="00527663" w:rsidRDefault="00527663" w:rsidP="003D4537">
            <w:pPr>
              <w:jc w:val="both"/>
              <w:rPr>
                <w:b w:val="0"/>
              </w:rPr>
            </w:pPr>
            <w:r>
              <w:rPr>
                <w:b w:val="0"/>
              </w:rPr>
              <w:t>C</w:t>
            </w:r>
            <w:r w:rsidRPr="00527663">
              <w:rPr>
                <w:b w:val="0"/>
              </w:rPr>
              <w:t>entralise la gestion des activités des médecins, simplifiant ainsi l'interaction avec les données médicales, les congés, et les patients à travers des interfaces dédiées. Chaque méthode est conçue pour faciliter une interaction spécifique avec la base de données ou l'interface utilisateur, en maintenant une séparation claire entre la logique métier et la présentation, ce qui est au cœur de l'architecture MVC. Ce contrôleur assure également que les données sensibles sont manipulées de manière sécurisée et que les médecins ont un accès facile à toutes les fonctionnalités nécessaires pour leur pratique quotidienne.</w:t>
            </w:r>
          </w:p>
          <w:p w14:paraId="429BEE58" w14:textId="77777777" w:rsidR="00527663" w:rsidRDefault="00527663" w:rsidP="003D4537">
            <w:pPr>
              <w:jc w:val="both"/>
            </w:pPr>
          </w:p>
          <w:p w14:paraId="3974FA92" w14:textId="77777777" w:rsidR="00527663" w:rsidRPr="00527663" w:rsidRDefault="00527663" w:rsidP="003D4537">
            <w:pPr>
              <w:pStyle w:val="Titre4"/>
              <w:jc w:val="both"/>
            </w:pPr>
            <w:r w:rsidRPr="00527663">
              <w:t>Initialisation (__</w:t>
            </w:r>
            <w:proofErr w:type="spellStart"/>
            <w:r w:rsidRPr="00527663">
              <w:t>construct</w:t>
            </w:r>
            <w:proofErr w:type="spellEnd"/>
            <w:r w:rsidRPr="00527663">
              <w:t>)</w:t>
            </w:r>
          </w:p>
          <w:p w14:paraId="57BD8FB9" w14:textId="77777777" w:rsidR="00527663" w:rsidRDefault="00527663" w:rsidP="003D4537">
            <w:pPr>
              <w:jc w:val="both"/>
              <w:rPr>
                <w:b w:val="0"/>
              </w:rPr>
            </w:pPr>
            <w:r w:rsidRPr="00527663">
              <w:rPr>
                <w:b w:val="0"/>
              </w:rPr>
              <w:t xml:space="preserve">Initialise les modèles et la vue : Crée des instances pour divers modèles comme </w:t>
            </w:r>
            <w:proofErr w:type="spellStart"/>
            <w:r w:rsidRPr="00527663">
              <w:rPr>
                <w:b w:val="0"/>
              </w:rPr>
              <w:t>MedecinModel</w:t>
            </w:r>
            <w:proofErr w:type="spellEnd"/>
            <w:r w:rsidRPr="00527663">
              <w:rPr>
                <w:b w:val="0"/>
              </w:rPr>
              <w:t xml:space="preserve">, </w:t>
            </w:r>
            <w:proofErr w:type="spellStart"/>
            <w:r w:rsidRPr="00527663">
              <w:rPr>
                <w:b w:val="0"/>
              </w:rPr>
              <w:t>PatientModel</w:t>
            </w:r>
            <w:proofErr w:type="spellEnd"/>
            <w:r w:rsidRPr="00527663">
              <w:rPr>
                <w:b w:val="0"/>
              </w:rPr>
              <w:t xml:space="preserve">, </w:t>
            </w:r>
            <w:proofErr w:type="spellStart"/>
            <w:r w:rsidRPr="00527663">
              <w:rPr>
                <w:b w:val="0"/>
              </w:rPr>
              <w:t>CongesMedecinsModel</w:t>
            </w:r>
            <w:proofErr w:type="spellEnd"/>
            <w:r w:rsidRPr="00527663">
              <w:rPr>
                <w:b w:val="0"/>
              </w:rPr>
              <w:t xml:space="preserve">, etc., ainsi que pour </w:t>
            </w:r>
            <w:proofErr w:type="spellStart"/>
            <w:r w:rsidRPr="00527663">
              <w:rPr>
                <w:b w:val="0"/>
              </w:rPr>
              <w:t>MedecinView</w:t>
            </w:r>
            <w:proofErr w:type="spellEnd"/>
            <w:r w:rsidRPr="00527663">
              <w:rPr>
                <w:b w:val="0"/>
              </w:rPr>
              <w:t>. Cela permet au contrôleur de manipuler des données spécifiques aux médecins et d'interagir avec la vue pour la présentation.</w:t>
            </w:r>
          </w:p>
          <w:p w14:paraId="17F39E86" w14:textId="77777777" w:rsidR="00527663" w:rsidRPr="00527663" w:rsidRDefault="00527663" w:rsidP="003D4537">
            <w:pPr>
              <w:jc w:val="both"/>
              <w:rPr>
                <w:b w:val="0"/>
              </w:rPr>
            </w:pPr>
          </w:p>
          <w:p w14:paraId="1E3FA080" w14:textId="77777777" w:rsidR="00527663" w:rsidRPr="00527663" w:rsidRDefault="00527663" w:rsidP="003D4537">
            <w:pPr>
              <w:pStyle w:val="Titre4"/>
              <w:jc w:val="both"/>
            </w:pPr>
            <w:r w:rsidRPr="00527663">
              <w:t>Gestion des Médecins</w:t>
            </w:r>
          </w:p>
          <w:p w14:paraId="09FCFE62" w14:textId="77777777" w:rsidR="00527663" w:rsidRPr="00527663" w:rsidRDefault="00527663" w:rsidP="003D4537">
            <w:pPr>
              <w:jc w:val="both"/>
              <w:rPr>
                <w:b w:val="0"/>
              </w:rPr>
            </w:pPr>
            <w:r w:rsidRPr="00527663">
              <w:rPr>
                <w:b w:val="0"/>
              </w:rPr>
              <w:t>Liste des médecins (</w:t>
            </w:r>
            <w:proofErr w:type="spellStart"/>
            <w:r w:rsidRPr="00527663">
              <w:rPr>
                <w:b w:val="0"/>
              </w:rPr>
              <w:t>listMedecins</w:t>
            </w:r>
            <w:proofErr w:type="spellEnd"/>
            <w:r w:rsidRPr="00527663">
              <w:rPr>
                <w:b w:val="0"/>
              </w:rPr>
              <w:t>) : Récupère et affiche la liste de tous les médecins.</w:t>
            </w:r>
          </w:p>
          <w:p w14:paraId="49B7ABB3" w14:textId="77777777" w:rsidR="00527663" w:rsidRDefault="00527663" w:rsidP="003D4537">
            <w:pPr>
              <w:jc w:val="both"/>
              <w:rPr>
                <w:b w:val="0"/>
              </w:rPr>
            </w:pPr>
            <w:r w:rsidRPr="00527663">
              <w:rPr>
                <w:b w:val="0"/>
              </w:rPr>
              <w:t>Affichage d'un médecin (</w:t>
            </w:r>
            <w:proofErr w:type="spellStart"/>
            <w:r w:rsidRPr="00527663">
              <w:rPr>
                <w:b w:val="0"/>
              </w:rPr>
              <w:t>viewMedecin</w:t>
            </w:r>
            <w:proofErr w:type="spellEnd"/>
            <w:r w:rsidRPr="00527663">
              <w:rPr>
                <w:b w:val="0"/>
              </w:rPr>
              <w:t>) : Récupère les détails d'un médecin spécifique par son ID et les affiche, avec une gestion d'erreur si le médecin n'est pas trouvé.</w:t>
            </w:r>
          </w:p>
          <w:p w14:paraId="5E93C0CA" w14:textId="77777777" w:rsidR="00527663" w:rsidRPr="00527663" w:rsidRDefault="00527663" w:rsidP="003D4537">
            <w:pPr>
              <w:jc w:val="both"/>
              <w:rPr>
                <w:b w:val="0"/>
              </w:rPr>
            </w:pPr>
          </w:p>
          <w:p w14:paraId="2642D16A" w14:textId="77777777" w:rsidR="00527663" w:rsidRPr="00527663" w:rsidRDefault="00527663" w:rsidP="003D4537">
            <w:pPr>
              <w:pStyle w:val="Titre4"/>
              <w:jc w:val="both"/>
            </w:pPr>
            <w:r w:rsidRPr="00527663">
              <w:t>Gestion des Congés</w:t>
            </w:r>
          </w:p>
          <w:p w14:paraId="6C688BBF" w14:textId="77777777" w:rsidR="00527663" w:rsidRPr="00527663" w:rsidRDefault="00527663" w:rsidP="003D4537">
            <w:pPr>
              <w:jc w:val="both"/>
              <w:rPr>
                <w:b w:val="0"/>
              </w:rPr>
            </w:pPr>
            <w:r w:rsidRPr="00527663">
              <w:rPr>
                <w:b w:val="0"/>
              </w:rPr>
              <w:t>Affichage des congés (</w:t>
            </w:r>
            <w:proofErr w:type="spellStart"/>
            <w:r w:rsidRPr="00527663">
              <w:rPr>
                <w:b w:val="0"/>
              </w:rPr>
              <w:t>viewCongesMed</w:t>
            </w:r>
            <w:proofErr w:type="spellEnd"/>
            <w:r w:rsidRPr="00527663">
              <w:rPr>
                <w:b w:val="0"/>
              </w:rPr>
              <w:t>) : Affiche les congés d'un médecin spécifique, en utilisant l'ID du médecin stocké en session.</w:t>
            </w:r>
          </w:p>
          <w:p w14:paraId="01C62017" w14:textId="77777777" w:rsidR="00527663" w:rsidRPr="00527663" w:rsidRDefault="00527663" w:rsidP="003D4537">
            <w:pPr>
              <w:jc w:val="both"/>
              <w:rPr>
                <w:b w:val="0"/>
              </w:rPr>
            </w:pPr>
            <w:r w:rsidRPr="00527663">
              <w:rPr>
                <w:b w:val="0"/>
              </w:rPr>
              <w:t>Ajout de congé (</w:t>
            </w:r>
            <w:proofErr w:type="spellStart"/>
            <w:r w:rsidRPr="00527663">
              <w:rPr>
                <w:b w:val="0"/>
              </w:rPr>
              <w:t>addCongeMed</w:t>
            </w:r>
            <w:proofErr w:type="spellEnd"/>
            <w:r w:rsidRPr="00527663">
              <w:rPr>
                <w:b w:val="0"/>
              </w:rPr>
              <w:t>) : Crée un nouveau congé pour le médecin connecté, avec gestion des erreurs en cas d'échec de création.</w:t>
            </w:r>
          </w:p>
          <w:p w14:paraId="28C9D604" w14:textId="77777777" w:rsidR="00527663" w:rsidRPr="00527663" w:rsidRDefault="00527663" w:rsidP="003D4537">
            <w:pPr>
              <w:jc w:val="both"/>
              <w:rPr>
                <w:b w:val="0"/>
              </w:rPr>
            </w:pPr>
            <w:r w:rsidRPr="00527663">
              <w:rPr>
                <w:b w:val="0"/>
              </w:rPr>
              <w:t>Modification de congé (</w:t>
            </w:r>
            <w:proofErr w:type="spellStart"/>
            <w:r w:rsidRPr="00527663">
              <w:rPr>
                <w:b w:val="0"/>
              </w:rPr>
              <w:t>editCongeMed</w:t>
            </w:r>
            <w:proofErr w:type="spellEnd"/>
            <w:r w:rsidRPr="00527663">
              <w:rPr>
                <w:b w:val="0"/>
              </w:rPr>
              <w:t xml:space="preserve">, </w:t>
            </w:r>
            <w:proofErr w:type="spellStart"/>
            <w:r w:rsidRPr="00527663">
              <w:rPr>
                <w:b w:val="0"/>
              </w:rPr>
              <w:t>updateCongeMed</w:t>
            </w:r>
            <w:proofErr w:type="spellEnd"/>
            <w:r w:rsidRPr="00527663">
              <w:rPr>
                <w:b w:val="0"/>
              </w:rPr>
              <w:t>) : Permet d'éditer et de mettre à jour les informations d'un congé spécifique.</w:t>
            </w:r>
          </w:p>
          <w:p w14:paraId="6224321E" w14:textId="77777777" w:rsidR="00527663" w:rsidRPr="00527663" w:rsidRDefault="00527663" w:rsidP="003D4537">
            <w:pPr>
              <w:jc w:val="both"/>
              <w:rPr>
                <w:b w:val="0"/>
              </w:rPr>
            </w:pPr>
            <w:r w:rsidRPr="00527663">
              <w:rPr>
                <w:b w:val="0"/>
              </w:rPr>
              <w:t>Suppression de congé (</w:t>
            </w:r>
            <w:proofErr w:type="spellStart"/>
            <w:r w:rsidRPr="00527663">
              <w:rPr>
                <w:b w:val="0"/>
              </w:rPr>
              <w:t>deleteCongeMed</w:t>
            </w:r>
            <w:proofErr w:type="spellEnd"/>
            <w:r w:rsidRPr="00527663">
              <w:rPr>
                <w:b w:val="0"/>
              </w:rPr>
              <w:t>) : Supprime un congé spécifié par son ID.</w:t>
            </w:r>
          </w:p>
          <w:p w14:paraId="21A39180" w14:textId="77777777" w:rsidR="00527663" w:rsidRPr="00527663" w:rsidRDefault="00527663" w:rsidP="003D4537">
            <w:pPr>
              <w:jc w:val="both"/>
              <w:rPr>
                <w:b w:val="0"/>
              </w:rPr>
            </w:pPr>
            <w:r w:rsidRPr="00527663">
              <w:rPr>
                <w:b w:val="0"/>
              </w:rPr>
              <w:t>Gestion de l'Histoire Médicale</w:t>
            </w:r>
          </w:p>
          <w:p w14:paraId="1B11A4DB" w14:textId="77777777" w:rsidR="00527663" w:rsidRPr="00527663" w:rsidRDefault="00527663" w:rsidP="003D4537">
            <w:pPr>
              <w:jc w:val="both"/>
              <w:rPr>
                <w:b w:val="0"/>
              </w:rPr>
            </w:pPr>
            <w:r w:rsidRPr="00527663">
              <w:rPr>
                <w:b w:val="0"/>
              </w:rPr>
              <w:t>Affichage de l'historique médical (</w:t>
            </w:r>
            <w:proofErr w:type="spellStart"/>
            <w:r w:rsidRPr="00527663">
              <w:rPr>
                <w:b w:val="0"/>
              </w:rPr>
              <w:t>viewMedicalHistory</w:t>
            </w:r>
            <w:proofErr w:type="spellEnd"/>
            <w:r w:rsidRPr="00527663">
              <w:rPr>
                <w:b w:val="0"/>
              </w:rPr>
              <w:t>) : Affiche tous les historiques médicaux liés à un médecin.</w:t>
            </w:r>
          </w:p>
          <w:p w14:paraId="0EEE38BB" w14:textId="77777777" w:rsidR="00527663" w:rsidRDefault="00527663" w:rsidP="003D4537">
            <w:pPr>
              <w:jc w:val="both"/>
              <w:rPr>
                <w:b w:val="0"/>
              </w:rPr>
            </w:pPr>
            <w:r w:rsidRPr="00527663">
              <w:rPr>
                <w:b w:val="0"/>
              </w:rPr>
              <w:lastRenderedPageBreak/>
              <w:t>Ajout d'un historique médical (</w:t>
            </w:r>
            <w:proofErr w:type="spellStart"/>
            <w:r w:rsidRPr="00527663">
              <w:rPr>
                <w:b w:val="0"/>
              </w:rPr>
              <w:t>addMedicalHistory</w:t>
            </w:r>
            <w:proofErr w:type="spellEnd"/>
            <w:r w:rsidRPr="00527663">
              <w:rPr>
                <w:b w:val="0"/>
              </w:rPr>
              <w:t>) : Permet de créer un nouvel historique médical pour un patient spécifique.</w:t>
            </w:r>
          </w:p>
          <w:p w14:paraId="039FB731" w14:textId="77777777" w:rsidR="00527663" w:rsidRPr="00527663" w:rsidRDefault="00527663" w:rsidP="003D4537">
            <w:pPr>
              <w:jc w:val="both"/>
              <w:rPr>
                <w:b w:val="0"/>
              </w:rPr>
            </w:pPr>
          </w:p>
          <w:p w14:paraId="6403293C" w14:textId="77777777" w:rsidR="00527663" w:rsidRPr="00527663" w:rsidRDefault="00527663" w:rsidP="003D4537">
            <w:pPr>
              <w:pStyle w:val="Titre4"/>
              <w:jc w:val="both"/>
            </w:pPr>
            <w:r w:rsidRPr="00527663">
              <w:t>Gestion des Patients</w:t>
            </w:r>
          </w:p>
          <w:p w14:paraId="6851D1B0" w14:textId="77777777" w:rsidR="00527663" w:rsidRPr="00477563" w:rsidRDefault="00527663" w:rsidP="00477563">
            <w:pPr>
              <w:pStyle w:val="Paragraphedeliste"/>
              <w:numPr>
                <w:ilvl w:val="0"/>
                <w:numId w:val="21"/>
              </w:numPr>
              <w:jc w:val="both"/>
              <w:rPr>
                <w:b w:val="0"/>
              </w:rPr>
            </w:pPr>
            <w:r w:rsidRPr="00477563">
              <w:rPr>
                <w:b w:val="0"/>
              </w:rPr>
              <w:t>Liste des patients (</w:t>
            </w:r>
            <w:proofErr w:type="spellStart"/>
            <w:r w:rsidRPr="00477563">
              <w:rPr>
                <w:b w:val="0"/>
              </w:rPr>
              <w:t>listPatients</w:t>
            </w:r>
            <w:proofErr w:type="spellEnd"/>
            <w:r w:rsidRPr="00477563">
              <w:rPr>
                <w:b w:val="0"/>
              </w:rPr>
              <w:t>) : Affiche tous les patients d'un médecin.</w:t>
            </w:r>
          </w:p>
          <w:p w14:paraId="25E6468C" w14:textId="77777777" w:rsidR="00527663" w:rsidRPr="00477563" w:rsidRDefault="00527663" w:rsidP="00477563">
            <w:pPr>
              <w:pStyle w:val="Paragraphedeliste"/>
              <w:numPr>
                <w:ilvl w:val="0"/>
                <w:numId w:val="21"/>
              </w:numPr>
              <w:jc w:val="both"/>
              <w:rPr>
                <w:b w:val="0"/>
              </w:rPr>
            </w:pPr>
            <w:r w:rsidRPr="00477563">
              <w:rPr>
                <w:b w:val="0"/>
              </w:rPr>
              <w:t>Ajout de patient (</w:t>
            </w:r>
            <w:proofErr w:type="spellStart"/>
            <w:r w:rsidRPr="00477563">
              <w:rPr>
                <w:b w:val="0"/>
              </w:rPr>
              <w:t>addPatient</w:t>
            </w:r>
            <w:proofErr w:type="spellEnd"/>
            <w:r w:rsidRPr="00477563">
              <w:rPr>
                <w:b w:val="0"/>
              </w:rPr>
              <w:t>) : Permet de créer un nouveau patient avec les détails fournis par formulaire.</w:t>
            </w:r>
          </w:p>
          <w:p w14:paraId="329B0FB7" w14:textId="77777777" w:rsidR="00527663" w:rsidRPr="00527663" w:rsidRDefault="00527663" w:rsidP="003D4537">
            <w:pPr>
              <w:jc w:val="both"/>
              <w:rPr>
                <w:b w:val="0"/>
              </w:rPr>
            </w:pPr>
          </w:p>
          <w:p w14:paraId="0E2D3B22" w14:textId="77777777" w:rsidR="00527663" w:rsidRPr="00527663" w:rsidRDefault="00527663" w:rsidP="003D4537">
            <w:pPr>
              <w:pStyle w:val="Titre4"/>
              <w:jc w:val="both"/>
            </w:pPr>
            <w:r w:rsidRPr="00527663">
              <w:t>Gestion des Rendez-Vous</w:t>
            </w:r>
          </w:p>
          <w:p w14:paraId="78424BC2" w14:textId="77777777" w:rsidR="00527663" w:rsidRDefault="00527663" w:rsidP="003D4537">
            <w:pPr>
              <w:jc w:val="both"/>
              <w:rPr>
                <w:b w:val="0"/>
              </w:rPr>
            </w:pPr>
            <w:r w:rsidRPr="00527663">
              <w:rPr>
                <w:b w:val="0"/>
              </w:rPr>
              <w:t>Affichage des rendez-vous confirmés (</w:t>
            </w:r>
            <w:proofErr w:type="spellStart"/>
            <w:r w:rsidRPr="00527663">
              <w:rPr>
                <w:b w:val="0"/>
              </w:rPr>
              <w:t>viewConfirmedAppointments</w:t>
            </w:r>
            <w:proofErr w:type="spellEnd"/>
            <w:r w:rsidRPr="00527663">
              <w:rPr>
                <w:b w:val="0"/>
              </w:rPr>
              <w:t>) : Affiche les rendez-vous confirmés pour un médecin, ce qui est crucial pour la gestion quotidienne des activités médicales.</w:t>
            </w:r>
          </w:p>
          <w:p w14:paraId="2B08ED49" w14:textId="77777777" w:rsidR="00527663" w:rsidRPr="00527663" w:rsidRDefault="00527663" w:rsidP="003D4537">
            <w:pPr>
              <w:jc w:val="both"/>
              <w:rPr>
                <w:b w:val="0"/>
              </w:rPr>
            </w:pPr>
          </w:p>
          <w:p w14:paraId="22614B76" w14:textId="77777777" w:rsidR="00527663" w:rsidRPr="00527663" w:rsidRDefault="00527663" w:rsidP="003D4537">
            <w:pPr>
              <w:pStyle w:val="Titre4"/>
              <w:jc w:val="both"/>
            </w:pPr>
            <w:r w:rsidRPr="00527663">
              <w:t>Fonctions Diverses</w:t>
            </w:r>
          </w:p>
          <w:p w14:paraId="73137790" w14:textId="0998BC9F" w:rsidR="00527663" w:rsidRPr="00527663" w:rsidRDefault="00527663" w:rsidP="003D4537">
            <w:pPr>
              <w:jc w:val="both"/>
              <w:rPr>
                <w:b w:val="0"/>
              </w:rPr>
            </w:pPr>
            <w:r w:rsidRPr="00527663">
              <w:rPr>
                <w:b w:val="0"/>
              </w:rPr>
              <w:t>Formulaires de création (</w:t>
            </w:r>
            <w:proofErr w:type="spellStart"/>
            <w:r w:rsidRPr="00527663">
              <w:rPr>
                <w:b w:val="0"/>
              </w:rPr>
              <w:t>createCongeForm</w:t>
            </w:r>
            <w:proofErr w:type="spellEnd"/>
            <w:r w:rsidRPr="00527663">
              <w:rPr>
                <w:b w:val="0"/>
              </w:rPr>
              <w:t xml:space="preserve">, </w:t>
            </w:r>
            <w:proofErr w:type="spellStart"/>
            <w:r w:rsidRPr="00527663">
              <w:rPr>
                <w:b w:val="0"/>
              </w:rPr>
              <w:t>renderCreateMedicalHistoryForm</w:t>
            </w:r>
            <w:proofErr w:type="spellEnd"/>
            <w:r w:rsidRPr="00527663">
              <w:rPr>
                <w:b w:val="0"/>
              </w:rPr>
              <w:t xml:space="preserve">, </w:t>
            </w:r>
            <w:proofErr w:type="spellStart"/>
            <w:r w:rsidRPr="00527663">
              <w:rPr>
                <w:b w:val="0"/>
              </w:rPr>
              <w:t>CreatePatientForm</w:t>
            </w:r>
            <w:proofErr w:type="spellEnd"/>
            <w:r w:rsidRPr="00527663">
              <w:rPr>
                <w:b w:val="0"/>
              </w:rPr>
              <w:t>) : Ces méthodes génèrent des formulaires pour la création de nouveaux congés, historiques médicaux, ou patients, facilitant la saisie des données par les médecins.</w:t>
            </w:r>
          </w:p>
          <w:p w14:paraId="4CDEC819" w14:textId="77777777" w:rsidR="00527663" w:rsidRDefault="00527663" w:rsidP="003D4537">
            <w:pPr>
              <w:jc w:val="both"/>
            </w:pPr>
          </w:p>
          <w:p w14:paraId="0888B9EC" w14:textId="230B470A" w:rsidR="00BD0D90" w:rsidRDefault="008C6C7C" w:rsidP="003D4537">
            <w:pPr>
              <w:pStyle w:val="Titre3"/>
              <w:jc w:val="both"/>
            </w:pPr>
            <w:bookmarkStart w:id="34" w:name="_Toc169418677"/>
            <w:proofErr w:type="spellStart"/>
            <w:r>
              <w:t>Secretaire</w:t>
            </w:r>
            <w:r w:rsidR="00BD0D90">
              <w:t>Controller</w:t>
            </w:r>
            <w:bookmarkEnd w:id="34"/>
            <w:proofErr w:type="spellEnd"/>
          </w:p>
          <w:p w14:paraId="1A065350" w14:textId="77777777" w:rsidR="00477563" w:rsidRPr="00477563" w:rsidRDefault="00477563" w:rsidP="00477563"/>
          <w:p w14:paraId="357C8547" w14:textId="42DCF625" w:rsidR="00BD0D90" w:rsidRDefault="008C6C7C" w:rsidP="003D4537">
            <w:pPr>
              <w:pStyle w:val="Titre4"/>
              <w:jc w:val="both"/>
            </w:pPr>
            <w:r>
              <w:t>Rôle</w:t>
            </w:r>
          </w:p>
          <w:p w14:paraId="7668001F" w14:textId="21CEB25D" w:rsidR="008C6C7C" w:rsidRPr="008C6C7C" w:rsidRDefault="008C6C7C" w:rsidP="003D4537">
            <w:pPr>
              <w:jc w:val="both"/>
              <w:rPr>
                <w:b w:val="0"/>
              </w:rPr>
            </w:pPr>
            <w:r w:rsidRPr="008C6C7C">
              <w:rPr>
                <w:b w:val="0"/>
              </w:rPr>
              <w:t>Centralise la gestion des activités des secrétaires médicales, simplifiant ainsi l'interaction avec les données des patients, les rendez-vous, et les horaires de travail à travers des interfaces dédiées. Chaque méthode est conçue pour faciliter une interaction spécifique avec la base de données ou l'interface utilisateur, en maintenant une séparation claire entre la logique métier et la présentation, ce qui est au cœur de l'architecture MVC. Ce contrôleur assure également que les opérations sont menées de manière sécurisée et efficace, facilitant la gestion quotidienne des tâches administratives dans un environnement médical.</w:t>
            </w:r>
          </w:p>
          <w:p w14:paraId="5C813FCD" w14:textId="77777777" w:rsidR="008C6C7C" w:rsidRPr="008C6C7C" w:rsidRDefault="008C6C7C" w:rsidP="003D4537">
            <w:pPr>
              <w:jc w:val="both"/>
              <w:rPr>
                <w:b w:val="0"/>
              </w:rPr>
            </w:pPr>
          </w:p>
          <w:p w14:paraId="1FA43948" w14:textId="77777777" w:rsidR="008C6C7C" w:rsidRPr="008C6C7C" w:rsidRDefault="008C6C7C" w:rsidP="003D4537">
            <w:pPr>
              <w:pStyle w:val="Titre4"/>
              <w:jc w:val="both"/>
            </w:pPr>
            <w:r w:rsidRPr="008C6C7C">
              <w:t>Initialisation (__</w:t>
            </w:r>
            <w:proofErr w:type="spellStart"/>
            <w:r w:rsidRPr="008C6C7C">
              <w:t>construct</w:t>
            </w:r>
            <w:proofErr w:type="spellEnd"/>
            <w:r w:rsidRPr="008C6C7C">
              <w:t>)</w:t>
            </w:r>
          </w:p>
          <w:p w14:paraId="7A3630D5" w14:textId="77777777" w:rsidR="008C6C7C" w:rsidRDefault="008C6C7C" w:rsidP="003D4537">
            <w:pPr>
              <w:jc w:val="both"/>
              <w:rPr>
                <w:b w:val="0"/>
              </w:rPr>
            </w:pPr>
            <w:r w:rsidRPr="008C6C7C">
              <w:rPr>
                <w:b w:val="0"/>
              </w:rPr>
              <w:t xml:space="preserve">Initialise les modèles et la vue : Crée des instances pour </w:t>
            </w:r>
            <w:proofErr w:type="spellStart"/>
            <w:r w:rsidRPr="008C6C7C">
              <w:rPr>
                <w:b w:val="0"/>
              </w:rPr>
              <w:t>SecretaireModel</w:t>
            </w:r>
            <w:proofErr w:type="spellEnd"/>
            <w:r w:rsidRPr="008C6C7C">
              <w:rPr>
                <w:b w:val="0"/>
              </w:rPr>
              <w:t xml:space="preserve">, </w:t>
            </w:r>
            <w:proofErr w:type="spellStart"/>
            <w:r w:rsidRPr="008C6C7C">
              <w:rPr>
                <w:b w:val="0"/>
              </w:rPr>
              <w:t>PatientModel</w:t>
            </w:r>
            <w:proofErr w:type="spellEnd"/>
            <w:r w:rsidRPr="008C6C7C">
              <w:rPr>
                <w:b w:val="0"/>
              </w:rPr>
              <w:t xml:space="preserve">, </w:t>
            </w:r>
            <w:proofErr w:type="spellStart"/>
            <w:r w:rsidRPr="008C6C7C">
              <w:rPr>
                <w:b w:val="0"/>
              </w:rPr>
              <w:t>RendezVousModel</w:t>
            </w:r>
            <w:proofErr w:type="spellEnd"/>
            <w:r w:rsidRPr="008C6C7C">
              <w:rPr>
                <w:b w:val="0"/>
              </w:rPr>
              <w:t xml:space="preserve">, </w:t>
            </w:r>
            <w:proofErr w:type="spellStart"/>
            <w:r w:rsidRPr="008C6C7C">
              <w:rPr>
                <w:b w:val="0"/>
              </w:rPr>
              <w:t>HorairesTravailModel</w:t>
            </w:r>
            <w:proofErr w:type="spellEnd"/>
            <w:r w:rsidRPr="008C6C7C">
              <w:rPr>
                <w:b w:val="0"/>
              </w:rPr>
              <w:t xml:space="preserve">, et </w:t>
            </w:r>
            <w:proofErr w:type="spellStart"/>
            <w:r w:rsidRPr="008C6C7C">
              <w:rPr>
                <w:b w:val="0"/>
              </w:rPr>
              <w:t>SecretaireView</w:t>
            </w:r>
            <w:proofErr w:type="spellEnd"/>
            <w:r w:rsidRPr="008C6C7C">
              <w:rPr>
                <w:b w:val="0"/>
              </w:rPr>
              <w:t>. Cette structure permet de manipuler les données et d'interagir avec les vues associées.</w:t>
            </w:r>
          </w:p>
          <w:p w14:paraId="4BA1327F" w14:textId="77777777" w:rsidR="008C6C7C" w:rsidRPr="008C6C7C" w:rsidRDefault="008C6C7C" w:rsidP="003D4537">
            <w:pPr>
              <w:jc w:val="both"/>
              <w:rPr>
                <w:b w:val="0"/>
              </w:rPr>
            </w:pPr>
          </w:p>
          <w:p w14:paraId="0BFC45A1" w14:textId="77777777" w:rsidR="008C6C7C" w:rsidRPr="008C6C7C" w:rsidRDefault="008C6C7C" w:rsidP="003D4537">
            <w:pPr>
              <w:pStyle w:val="Titre4"/>
              <w:jc w:val="both"/>
            </w:pPr>
            <w:r w:rsidRPr="008C6C7C">
              <w:t>Gestion des Secrétaires</w:t>
            </w:r>
          </w:p>
          <w:p w14:paraId="6807FAD7" w14:textId="77777777" w:rsidR="008C6C7C" w:rsidRPr="00477563" w:rsidRDefault="008C6C7C" w:rsidP="00477563">
            <w:pPr>
              <w:pStyle w:val="Paragraphedeliste"/>
              <w:numPr>
                <w:ilvl w:val="0"/>
                <w:numId w:val="22"/>
              </w:numPr>
              <w:jc w:val="both"/>
              <w:rPr>
                <w:b w:val="0"/>
              </w:rPr>
            </w:pPr>
            <w:r w:rsidRPr="00477563">
              <w:rPr>
                <w:b w:val="0"/>
              </w:rPr>
              <w:t xml:space="preserve">Affichage et création de secrétaires : Des méthodes comme </w:t>
            </w:r>
            <w:proofErr w:type="spellStart"/>
            <w:r w:rsidRPr="00477563">
              <w:rPr>
                <w:b w:val="0"/>
              </w:rPr>
              <w:t>homeSecretaire</w:t>
            </w:r>
            <w:proofErr w:type="spellEnd"/>
            <w:r w:rsidRPr="00477563">
              <w:rPr>
                <w:b w:val="0"/>
              </w:rPr>
              <w:t xml:space="preserve">, </w:t>
            </w:r>
            <w:proofErr w:type="spellStart"/>
            <w:r w:rsidRPr="00477563">
              <w:rPr>
                <w:b w:val="0"/>
              </w:rPr>
              <w:t>listSecretaires</w:t>
            </w:r>
            <w:proofErr w:type="spellEnd"/>
            <w:r w:rsidRPr="00477563">
              <w:rPr>
                <w:b w:val="0"/>
              </w:rPr>
              <w:t xml:space="preserve">, et </w:t>
            </w:r>
            <w:proofErr w:type="spellStart"/>
            <w:r w:rsidRPr="00477563">
              <w:rPr>
                <w:b w:val="0"/>
              </w:rPr>
              <w:t>createSecretaire</w:t>
            </w:r>
            <w:proofErr w:type="spellEnd"/>
            <w:r w:rsidRPr="00477563">
              <w:rPr>
                <w:b w:val="0"/>
              </w:rPr>
              <w:t xml:space="preserve"> facilitent la visualisation et la gestion des secrétaires dans la base de données.</w:t>
            </w:r>
          </w:p>
          <w:p w14:paraId="152F03A4" w14:textId="77777777" w:rsidR="008C6C7C" w:rsidRPr="00477563" w:rsidRDefault="008C6C7C" w:rsidP="00477563">
            <w:pPr>
              <w:pStyle w:val="Paragraphedeliste"/>
              <w:numPr>
                <w:ilvl w:val="0"/>
                <w:numId w:val="22"/>
              </w:numPr>
              <w:jc w:val="both"/>
              <w:rPr>
                <w:b w:val="0"/>
              </w:rPr>
            </w:pPr>
            <w:r w:rsidRPr="00477563">
              <w:rPr>
                <w:b w:val="0"/>
              </w:rPr>
              <w:lastRenderedPageBreak/>
              <w:t xml:space="preserve">Modification et suppression : Les méthodes </w:t>
            </w:r>
            <w:proofErr w:type="spellStart"/>
            <w:r w:rsidRPr="00477563">
              <w:rPr>
                <w:b w:val="0"/>
              </w:rPr>
              <w:t>montrerFormulaireModification</w:t>
            </w:r>
            <w:proofErr w:type="spellEnd"/>
            <w:r w:rsidRPr="00477563">
              <w:rPr>
                <w:b w:val="0"/>
              </w:rPr>
              <w:t xml:space="preserve">, </w:t>
            </w:r>
            <w:proofErr w:type="spellStart"/>
            <w:r w:rsidRPr="00477563">
              <w:rPr>
                <w:b w:val="0"/>
              </w:rPr>
              <w:t>mettreAJourSecretaire</w:t>
            </w:r>
            <w:proofErr w:type="spellEnd"/>
            <w:r w:rsidRPr="00477563">
              <w:rPr>
                <w:b w:val="0"/>
              </w:rPr>
              <w:t xml:space="preserve">, et </w:t>
            </w:r>
            <w:proofErr w:type="spellStart"/>
            <w:r w:rsidRPr="00477563">
              <w:rPr>
                <w:b w:val="0"/>
              </w:rPr>
              <w:t>supprimerSecretaire</w:t>
            </w:r>
            <w:proofErr w:type="spellEnd"/>
            <w:r w:rsidRPr="00477563">
              <w:rPr>
                <w:b w:val="0"/>
              </w:rPr>
              <w:t xml:space="preserve"> permettent de modifier et de supprimer des entrées de secrétaires.</w:t>
            </w:r>
          </w:p>
          <w:p w14:paraId="0448C377" w14:textId="77777777" w:rsidR="008C6C7C" w:rsidRPr="008C6C7C" w:rsidRDefault="008C6C7C" w:rsidP="003D4537">
            <w:pPr>
              <w:jc w:val="both"/>
              <w:rPr>
                <w:b w:val="0"/>
              </w:rPr>
            </w:pPr>
          </w:p>
          <w:p w14:paraId="47AB75E2" w14:textId="77777777" w:rsidR="008C6C7C" w:rsidRPr="008C6C7C" w:rsidRDefault="008C6C7C" w:rsidP="003D4537">
            <w:pPr>
              <w:pStyle w:val="Titre4"/>
              <w:jc w:val="both"/>
            </w:pPr>
            <w:r w:rsidRPr="008C6C7C">
              <w:t>Gestion des Patients</w:t>
            </w:r>
          </w:p>
          <w:p w14:paraId="17D627A3" w14:textId="77777777" w:rsidR="008C6C7C" w:rsidRPr="00477563" w:rsidRDefault="008C6C7C" w:rsidP="00477563">
            <w:pPr>
              <w:pStyle w:val="Paragraphedeliste"/>
              <w:numPr>
                <w:ilvl w:val="0"/>
                <w:numId w:val="23"/>
              </w:numPr>
              <w:jc w:val="both"/>
              <w:rPr>
                <w:b w:val="0"/>
              </w:rPr>
            </w:pPr>
            <w:r w:rsidRPr="00477563">
              <w:rPr>
                <w:b w:val="0"/>
              </w:rPr>
              <w:t xml:space="preserve">Liste et création de patients : </w:t>
            </w:r>
            <w:proofErr w:type="spellStart"/>
            <w:r w:rsidRPr="00477563">
              <w:rPr>
                <w:b w:val="0"/>
              </w:rPr>
              <w:t>listePatients</w:t>
            </w:r>
            <w:proofErr w:type="spellEnd"/>
            <w:r w:rsidRPr="00477563">
              <w:rPr>
                <w:b w:val="0"/>
              </w:rPr>
              <w:t xml:space="preserve"> et </w:t>
            </w:r>
            <w:proofErr w:type="spellStart"/>
            <w:r w:rsidRPr="00477563">
              <w:rPr>
                <w:b w:val="0"/>
              </w:rPr>
              <w:t>CreePatientForm</w:t>
            </w:r>
            <w:proofErr w:type="spellEnd"/>
            <w:r w:rsidRPr="00477563">
              <w:rPr>
                <w:b w:val="0"/>
              </w:rPr>
              <w:t xml:space="preserve"> affichent les patients existants et permettent la création de nouveaux patients.</w:t>
            </w:r>
          </w:p>
          <w:p w14:paraId="0DBB451A" w14:textId="77777777" w:rsidR="008C6C7C" w:rsidRPr="00477563" w:rsidRDefault="008C6C7C" w:rsidP="00477563">
            <w:pPr>
              <w:pStyle w:val="Paragraphedeliste"/>
              <w:numPr>
                <w:ilvl w:val="0"/>
                <w:numId w:val="23"/>
              </w:numPr>
              <w:jc w:val="both"/>
              <w:rPr>
                <w:b w:val="0"/>
              </w:rPr>
            </w:pPr>
            <w:r w:rsidRPr="00477563">
              <w:rPr>
                <w:b w:val="0"/>
              </w:rPr>
              <w:t xml:space="preserve">Détails et mise à jour de patients : </w:t>
            </w:r>
            <w:proofErr w:type="spellStart"/>
            <w:r w:rsidRPr="00477563">
              <w:rPr>
                <w:b w:val="0"/>
              </w:rPr>
              <w:t>showPatientDetails</w:t>
            </w:r>
            <w:proofErr w:type="spellEnd"/>
            <w:r w:rsidRPr="00477563">
              <w:rPr>
                <w:b w:val="0"/>
              </w:rPr>
              <w:t xml:space="preserve"> et </w:t>
            </w:r>
            <w:proofErr w:type="spellStart"/>
            <w:r w:rsidRPr="00477563">
              <w:rPr>
                <w:b w:val="0"/>
              </w:rPr>
              <w:t>updatePatient</w:t>
            </w:r>
            <w:proofErr w:type="spellEnd"/>
            <w:r w:rsidRPr="00477563">
              <w:rPr>
                <w:b w:val="0"/>
              </w:rPr>
              <w:t xml:space="preserve"> permettent de visualiser et de mettre à jour les informations des patients.</w:t>
            </w:r>
          </w:p>
          <w:p w14:paraId="16601C28" w14:textId="77777777" w:rsidR="008C6C7C" w:rsidRPr="008C6C7C" w:rsidRDefault="008C6C7C" w:rsidP="003D4537">
            <w:pPr>
              <w:jc w:val="both"/>
              <w:rPr>
                <w:b w:val="0"/>
              </w:rPr>
            </w:pPr>
          </w:p>
          <w:p w14:paraId="6456A25A" w14:textId="77777777" w:rsidR="008C6C7C" w:rsidRPr="008C6C7C" w:rsidRDefault="008C6C7C" w:rsidP="003D4537">
            <w:pPr>
              <w:pStyle w:val="Titre4"/>
              <w:jc w:val="both"/>
            </w:pPr>
            <w:r w:rsidRPr="008C6C7C">
              <w:t>Gestion des Rendez-Vous</w:t>
            </w:r>
          </w:p>
          <w:p w14:paraId="6A9F4177" w14:textId="77777777" w:rsidR="008C6C7C" w:rsidRPr="00477563" w:rsidRDefault="008C6C7C" w:rsidP="00477563">
            <w:pPr>
              <w:pStyle w:val="Paragraphedeliste"/>
              <w:numPr>
                <w:ilvl w:val="0"/>
                <w:numId w:val="24"/>
              </w:numPr>
              <w:jc w:val="both"/>
              <w:rPr>
                <w:b w:val="0"/>
              </w:rPr>
            </w:pPr>
            <w:r w:rsidRPr="00477563">
              <w:rPr>
                <w:b w:val="0"/>
              </w:rPr>
              <w:t xml:space="preserve">Affichage et création de rendez-vous : </w:t>
            </w:r>
            <w:proofErr w:type="spellStart"/>
            <w:r w:rsidRPr="00477563">
              <w:rPr>
                <w:b w:val="0"/>
              </w:rPr>
              <w:t>montrerFormulaireRendezVous</w:t>
            </w:r>
            <w:proofErr w:type="spellEnd"/>
            <w:r w:rsidRPr="00477563">
              <w:rPr>
                <w:b w:val="0"/>
              </w:rPr>
              <w:t xml:space="preserve"> et </w:t>
            </w:r>
            <w:proofErr w:type="spellStart"/>
            <w:r w:rsidRPr="00477563">
              <w:rPr>
                <w:b w:val="0"/>
              </w:rPr>
              <w:t>ajouterRendezVous</w:t>
            </w:r>
            <w:proofErr w:type="spellEnd"/>
            <w:r w:rsidRPr="00477563">
              <w:rPr>
                <w:b w:val="0"/>
              </w:rPr>
              <w:t xml:space="preserve"> gèrent la planification des rendez-vous.</w:t>
            </w:r>
          </w:p>
          <w:p w14:paraId="7A9F6C36" w14:textId="77777777" w:rsidR="008C6C7C" w:rsidRPr="00477563" w:rsidRDefault="008C6C7C" w:rsidP="00477563">
            <w:pPr>
              <w:pStyle w:val="Paragraphedeliste"/>
              <w:numPr>
                <w:ilvl w:val="0"/>
                <w:numId w:val="24"/>
              </w:numPr>
              <w:jc w:val="both"/>
              <w:rPr>
                <w:b w:val="0"/>
              </w:rPr>
            </w:pPr>
            <w:r w:rsidRPr="00477563">
              <w:rPr>
                <w:b w:val="0"/>
              </w:rPr>
              <w:t xml:space="preserve">Visualisation des rendez-vous par statut : </w:t>
            </w:r>
            <w:proofErr w:type="spellStart"/>
            <w:r w:rsidRPr="00477563">
              <w:rPr>
                <w:b w:val="0"/>
              </w:rPr>
              <w:t>viewAllRdv</w:t>
            </w:r>
            <w:proofErr w:type="spellEnd"/>
            <w:r w:rsidRPr="00477563">
              <w:rPr>
                <w:b w:val="0"/>
              </w:rPr>
              <w:t xml:space="preserve">, </w:t>
            </w:r>
            <w:proofErr w:type="spellStart"/>
            <w:r w:rsidRPr="00477563">
              <w:rPr>
                <w:b w:val="0"/>
              </w:rPr>
              <w:t>viewConfirmedRdv</w:t>
            </w:r>
            <w:proofErr w:type="spellEnd"/>
            <w:r w:rsidRPr="00477563">
              <w:rPr>
                <w:b w:val="0"/>
              </w:rPr>
              <w:t xml:space="preserve">, </w:t>
            </w:r>
            <w:proofErr w:type="spellStart"/>
            <w:r w:rsidRPr="00477563">
              <w:rPr>
                <w:b w:val="0"/>
              </w:rPr>
              <w:t>viewPendingRdv</w:t>
            </w:r>
            <w:proofErr w:type="spellEnd"/>
            <w:r w:rsidRPr="00477563">
              <w:rPr>
                <w:b w:val="0"/>
              </w:rPr>
              <w:t xml:space="preserve">, et </w:t>
            </w:r>
            <w:proofErr w:type="spellStart"/>
            <w:r w:rsidRPr="00477563">
              <w:rPr>
                <w:b w:val="0"/>
              </w:rPr>
              <w:t>viewCancelledRdv</w:t>
            </w:r>
            <w:proofErr w:type="spellEnd"/>
            <w:r w:rsidRPr="00477563">
              <w:rPr>
                <w:b w:val="0"/>
              </w:rPr>
              <w:t xml:space="preserve"> affichent les rendez-vous selon différents statuts pour une gestion facile.</w:t>
            </w:r>
          </w:p>
          <w:p w14:paraId="510748BB" w14:textId="77777777" w:rsidR="008C6C7C" w:rsidRPr="00477563" w:rsidRDefault="008C6C7C" w:rsidP="00477563">
            <w:pPr>
              <w:pStyle w:val="Paragraphedeliste"/>
              <w:numPr>
                <w:ilvl w:val="0"/>
                <w:numId w:val="24"/>
              </w:numPr>
              <w:jc w:val="both"/>
              <w:rPr>
                <w:b w:val="0"/>
              </w:rPr>
            </w:pPr>
            <w:r w:rsidRPr="00477563">
              <w:rPr>
                <w:b w:val="0"/>
              </w:rPr>
              <w:t xml:space="preserve">Modification du statut des rendez-vous : </w:t>
            </w:r>
            <w:proofErr w:type="spellStart"/>
            <w:r w:rsidRPr="00477563">
              <w:rPr>
                <w:b w:val="0"/>
              </w:rPr>
              <w:t>changerStatutRendezVous</w:t>
            </w:r>
            <w:proofErr w:type="spellEnd"/>
            <w:r w:rsidRPr="00477563">
              <w:rPr>
                <w:b w:val="0"/>
              </w:rPr>
              <w:t xml:space="preserve"> permet de changer le statut des rendez-vous planifiés.</w:t>
            </w:r>
          </w:p>
          <w:p w14:paraId="0C0676EE" w14:textId="77777777" w:rsidR="008C6C7C" w:rsidRPr="008C6C7C" w:rsidRDefault="008C6C7C" w:rsidP="003D4537">
            <w:pPr>
              <w:jc w:val="both"/>
              <w:rPr>
                <w:b w:val="0"/>
              </w:rPr>
            </w:pPr>
          </w:p>
          <w:p w14:paraId="1F7E042E" w14:textId="77777777" w:rsidR="008C6C7C" w:rsidRPr="008C6C7C" w:rsidRDefault="008C6C7C" w:rsidP="003D4537">
            <w:pPr>
              <w:pStyle w:val="Titre4"/>
              <w:jc w:val="both"/>
            </w:pPr>
            <w:r w:rsidRPr="008C6C7C">
              <w:t>Gestion des Horaires de Travail</w:t>
            </w:r>
          </w:p>
          <w:p w14:paraId="40730ECF" w14:textId="77777777" w:rsidR="008C6C7C" w:rsidRPr="00477563" w:rsidRDefault="008C6C7C" w:rsidP="00477563">
            <w:pPr>
              <w:pStyle w:val="Paragraphedeliste"/>
              <w:numPr>
                <w:ilvl w:val="0"/>
                <w:numId w:val="25"/>
              </w:numPr>
              <w:jc w:val="both"/>
              <w:rPr>
                <w:b w:val="0"/>
              </w:rPr>
            </w:pPr>
            <w:r w:rsidRPr="00477563">
              <w:rPr>
                <w:b w:val="0"/>
              </w:rPr>
              <w:t xml:space="preserve">Visualisation et modification des horaires : </w:t>
            </w:r>
            <w:proofErr w:type="spellStart"/>
            <w:r w:rsidRPr="00477563">
              <w:rPr>
                <w:b w:val="0"/>
              </w:rPr>
              <w:t>secretaireHoraires</w:t>
            </w:r>
            <w:proofErr w:type="spellEnd"/>
            <w:r w:rsidRPr="00477563">
              <w:rPr>
                <w:b w:val="0"/>
              </w:rPr>
              <w:t xml:space="preserve">, </w:t>
            </w:r>
            <w:proofErr w:type="spellStart"/>
            <w:r w:rsidRPr="00477563">
              <w:rPr>
                <w:b w:val="0"/>
              </w:rPr>
              <w:t>modifHoraires</w:t>
            </w:r>
            <w:proofErr w:type="spellEnd"/>
            <w:r w:rsidRPr="00477563">
              <w:rPr>
                <w:b w:val="0"/>
              </w:rPr>
              <w:t xml:space="preserve">, et </w:t>
            </w:r>
            <w:proofErr w:type="spellStart"/>
            <w:r w:rsidRPr="00477563">
              <w:rPr>
                <w:b w:val="0"/>
              </w:rPr>
              <w:t>changeHoraires</w:t>
            </w:r>
            <w:proofErr w:type="spellEnd"/>
            <w:r w:rsidRPr="00477563">
              <w:rPr>
                <w:b w:val="0"/>
              </w:rPr>
              <w:t xml:space="preserve"> facilitent la visualisation et la modification des horaires de travail des secrétaires ou des médecins.</w:t>
            </w:r>
          </w:p>
          <w:p w14:paraId="01B8772B" w14:textId="190BFA96" w:rsidR="008C6C7C" w:rsidRPr="00477563" w:rsidRDefault="008C6C7C" w:rsidP="00477563">
            <w:pPr>
              <w:pStyle w:val="Paragraphedeliste"/>
              <w:numPr>
                <w:ilvl w:val="0"/>
                <w:numId w:val="25"/>
              </w:numPr>
              <w:jc w:val="both"/>
              <w:rPr>
                <w:b w:val="0"/>
              </w:rPr>
            </w:pPr>
            <w:r w:rsidRPr="00477563">
              <w:rPr>
                <w:b w:val="0"/>
              </w:rPr>
              <w:t xml:space="preserve">Suppression des horaires : </w:t>
            </w:r>
            <w:proofErr w:type="spellStart"/>
            <w:r w:rsidRPr="00477563">
              <w:rPr>
                <w:b w:val="0"/>
              </w:rPr>
              <w:t>supprimeHoraires</w:t>
            </w:r>
            <w:proofErr w:type="spellEnd"/>
            <w:r w:rsidRPr="00477563">
              <w:rPr>
                <w:b w:val="0"/>
              </w:rPr>
              <w:t xml:space="preserve"> permet de supprimer des horaires de travail spécifiques.</w:t>
            </w:r>
          </w:p>
          <w:p w14:paraId="586C20FB" w14:textId="77777777" w:rsidR="008C6C7C" w:rsidRDefault="008C6C7C" w:rsidP="003D4537">
            <w:pPr>
              <w:pStyle w:val="Contenu"/>
              <w:jc w:val="both"/>
            </w:pPr>
          </w:p>
          <w:p w14:paraId="0511CFFC" w14:textId="0CFCF4F7" w:rsidR="00BD0D90" w:rsidRDefault="00BD0D90" w:rsidP="003D4537">
            <w:pPr>
              <w:pStyle w:val="Titre3"/>
              <w:jc w:val="both"/>
            </w:pPr>
            <w:bookmarkStart w:id="35" w:name="_Toc169418678"/>
            <w:proofErr w:type="spellStart"/>
            <w:r>
              <w:t>UserController</w:t>
            </w:r>
            <w:bookmarkEnd w:id="35"/>
            <w:proofErr w:type="spellEnd"/>
          </w:p>
          <w:p w14:paraId="63121C13" w14:textId="77777777" w:rsidR="008C6C7C" w:rsidRPr="008C6C7C" w:rsidRDefault="008C6C7C" w:rsidP="003D4537">
            <w:pPr>
              <w:jc w:val="both"/>
            </w:pPr>
          </w:p>
          <w:p w14:paraId="59E02B04" w14:textId="2CF5F849" w:rsidR="008C6C7C" w:rsidRDefault="008C6C7C" w:rsidP="003D4537">
            <w:pPr>
              <w:pStyle w:val="Titre4"/>
              <w:jc w:val="both"/>
            </w:pPr>
            <w:r>
              <w:t>Rôle</w:t>
            </w:r>
          </w:p>
          <w:p w14:paraId="12D0A44D" w14:textId="295F14D4" w:rsidR="008C6C7C" w:rsidRDefault="008C6C7C" w:rsidP="003D4537">
            <w:pPr>
              <w:pStyle w:val="Contenu"/>
              <w:jc w:val="both"/>
            </w:pPr>
            <w:r>
              <w:t>C</w:t>
            </w:r>
            <w:r w:rsidRPr="008C6C7C">
              <w:t>entralise la gestion des utilisateurs, offrant une interface claire pour l'authentification, l'inscription, et la gestion de session. Il facilite l'interaction sécurisée avec les données des utilisateurs et assure une expérience utilisateur cohérente et sécurisée à travers l'application. Chaque méthode est conçue pour faciliter une interaction spécifique avec la base de données ou l'interface utilisateur, en respectant les principes de l'architecture MVC. Ce contrôleur joue donc un rôle crucial dans la gestion des accès et des identités au sein de l'application.</w:t>
            </w:r>
          </w:p>
          <w:p w14:paraId="39689D39" w14:textId="77777777" w:rsidR="008C6C7C" w:rsidRDefault="008C6C7C" w:rsidP="003D4537">
            <w:pPr>
              <w:pStyle w:val="Contenu"/>
              <w:jc w:val="both"/>
            </w:pPr>
          </w:p>
          <w:p w14:paraId="5EAE7F7D" w14:textId="77777777" w:rsidR="008C6C7C" w:rsidRDefault="008C6C7C" w:rsidP="003D4537">
            <w:pPr>
              <w:pStyle w:val="Titre4"/>
              <w:jc w:val="both"/>
            </w:pPr>
            <w:r>
              <w:lastRenderedPageBreak/>
              <w:t>Initialisation (__</w:t>
            </w:r>
            <w:proofErr w:type="spellStart"/>
            <w:r>
              <w:t>construct</w:t>
            </w:r>
            <w:proofErr w:type="spellEnd"/>
            <w:r>
              <w:t>)</w:t>
            </w:r>
          </w:p>
          <w:p w14:paraId="675DB6AC" w14:textId="77777777" w:rsidR="008C6C7C" w:rsidRDefault="008C6C7C" w:rsidP="003D4537">
            <w:pPr>
              <w:pStyle w:val="Contenu"/>
              <w:jc w:val="both"/>
            </w:pPr>
            <w:r>
              <w:t xml:space="preserve">Initialise les modèles et les vues : Crée des instances de </w:t>
            </w:r>
            <w:proofErr w:type="spellStart"/>
            <w:r>
              <w:t>UserModel</w:t>
            </w:r>
            <w:proofErr w:type="spellEnd"/>
            <w:r>
              <w:t xml:space="preserve">, </w:t>
            </w:r>
            <w:proofErr w:type="spellStart"/>
            <w:r>
              <w:t>UserView</w:t>
            </w:r>
            <w:proofErr w:type="spellEnd"/>
            <w:r>
              <w:t xml:space="preserve">, </w:t>
            </w:r>
            <w:proofErr w:type="spellStart"/>
            <w:r>
              <w:t>MedecinView</w:t>
            </w:r>
            <w:proofErr w:type="spellEnd"/>
            <w:r>
              <w:t xml:space="preserve">, et </w:t>
            </w:r>
            <w:proofErr w:type="spellStart"/>
            <w:r>
              <w:t>ContactView</w:t>
            </w:r>
            <w:proofErr w:type="spellEnd"/>
            <w:r>
              <w:t>. Ce setup permet une gestion flexible des différents aspects des interactions utilisateur, incluant l'affichage et la gestion des données utilisateur.</w:t>
            </w:r>
          </w:p>
          <w:p w14:paraId="5BD16F78" w14:textId="77777777" w:rsidR="008C6C7C" w:rsidRDefault="008C6C7C" w:rsidP="003D4537">
            <w:pPr>
              <w:pStyle w:val="Contenu"/>
              <w:jc w:val="both"/>
            </w:pPr>
          </w:p>
          <w:p w14:paraId="1135E3A4" w14:textId="77777777" w:rsidR="008C6C7C" w:rsidRDefault="008C6C7C" w:rsidP="003D4537">
            <w:pPr>
              <w:pStyle w:val="Titre4"/>
              <w:jc w:val="both"/>
            </w:pPr>
            <w:r>
              <w:t>Fonctionnalités de Base</w:t>
            </w:r>
          </w:p>
          <w:p w14:paraId="5B6AC76B" w14:textId="77777777" w:rsidR="008C6C7C" w:rsidRDefault="008C6C7C" w:rsidP="00477563">
            <w:pPr>
              <w:pStyle w:val="Contenu"/>
              <w:numPr>
                <w:ilvl w:val="0"/>
                <w:numId w:val="26"/>
              </w:numPr>
              <w:jc w:val="both"/>
            </w:pPr>
            <w:r>
              <w:t xml:space="preserve">Contact (contact) : Affiche la page de contact en utilisant </w:t>
            </w:r>
            <w:proofErr w:type="spellStart"/>
            <w:r>
              <w:t>ContactView</w:t>
            </w:r>
            <w:proofErr w:type="spellEnd"/>
            <w:r>
              <w:t>.</w:t>
            </w:r>
          </w:p>
          <w:p w14:paraId="2A714098" w14:textId="77777777" w:rsidR="008C6C7C" w:rsidRDefault="008C6C7C" w:rsidP="00477563">
            <w:pPr>
              <w:pStyle w:val="Contenu"/>
              <w:numPr>
                <w:ilvl w:val="0"/>
                <w:numId w:val="26"/>
              </w:numPr>
              <w:jc w:val="both"/>
            </w:pPr>
            <w:r>
              <w:t xml:space="preserve">Accueil (home) : Affiche la page d'accueil via </w:t>
            </w:r>
            <w:proofErr w:type="spellStart"/>
            <w:r>
              <w:t>UserView</w:t>
            </w:r>
            <w:proofErr w:type="spellEnd"/>
            <w:r>
              <w:t>.</w:t>
            </w:r>
          </w:p>
          <w:p w14:paraId="4A9C166D" w14:textId="77777777" w:rsidR="008C6C7C" w:rsidRDefault="008C6C7C" w:rsidP="003D4537">
            <w:pPr>
              <w:pStyle w:val="Contenu"/>
              <w:jc w:val="both"/>
            </w:pPr>
          </w:p>
          <w:p w14:paraId="55C7D033" w14:textId="77777777" w:rsidR="008C6C7C" w:rsidRDefault="008C6C7C" w:rsidP="003D4537">
            <w:pPr>
              <w:pStyle w:val="Titre4"/>
              <w:jc w:val="both"/>
            </w:pPr>
            <w:r>
              <w:t>Authentification et Gestion de Session</w:t>
            </w:r>
          </w:p>
          <w:p w14:paraId="6D8B0B38" w14:textId="77777777" w:rsidR="008C6C7C" w:rsidRDefault="008C6C7C" w:rsidP="00477563">
            <w:pPr>
              <w:pStyle w:val="Contenu"/>
              <w:numPr>
                <w:ilvl w:val="0"/>
                <w:numId w:val="27"/>
              </w:numPr>
              <w:jc w:val="both"/>
            </w:pPr>
            <w:r>
              <w:t>Formulaire de Connexion et Connexion (</w:t>
            </w:r>
            <w:proofErr w:type="spellStart"/>
            <w:r>
              <w:t>showLoginForm</w:t>
            </w:r>
            <w:proofErr w:type="spellEnd"/>
            <w:r>
              <w:t>, login) : Affiche le formulaire de connexion et gère la vérification des identifiants de l'utilisateur. En cas de succès, il stocke les informations de l'utilisateur en session et redirige en fonction de son rôle.</w:t>
            </w:r>
          </w:p>
          <w:p w14:paraId="0A3A4341" w14:textId="77777777" w:rsidR="008C6C7C" w:rsidRDefault="008C6C7C" w:rsidP="00477563">
            <w:pPr>
              <w:pStyle w:val="Contenu"/>
              <w:numPr>
                <w:ilvl w:val="0"/>
                <w:numId w:val="27"/>
              </w:numPr>
              <w:jc w:val="both"/>
            </w:pPr>
            <w:r>
              <w:t>Formulaire d'Inscription et Inscription (</w:t>
            </w:r>
            <w:proofErr w:type="spellStart"/>
            <w:r>
              <w:t>showRegistrationForm</w:t>
            </w:r>
            <w:proofErr w:type="spellEnd"/>
            <w:r>
              <w:t xml:space="preserve">, </w:t>
            </w:r>
            <w:proofErr w:type="spellStart"/>
            <w:r>
              <w:t>register</w:t>
            </w:r>
            <w:proofErr w:type="spellEnd"/>
            <w:r>
              <w:t xml:space="preserve">) : Affiche le formulaire d'inscription et enregistre un nouvel utilisateur avec les informations fournies. Les mots de passe sont sécurisés via </w:t>
            </w:r>
            <w:proofErr w:type="spellStart"/>
            <w:r>
              <w:t>hashing</w:t>
            </w:r>
            <w:proofErr w:type="spellEnd"/>
            <w:r>
              <w:t>.</w:t>
            </w:r>
          </w:p>
          <w:p w14:paraId="7832DB44" w14:textId="77777777" w:rsidR="008C6C7C" w:rsidRDefault="008C6C7C" w:rsidP="00477563">
            <w:pPr>
              <w:pStyle w:val="Contenu"/>
              <w:numPr>
                <w:ilvl w:val="0"/>
                <w:numId w:val="27"/>
              </w:numPr>
              <w:jc w:val="both"/>
            </w:pPr>
            <w:r>
              <w:t>Déconnexion (</w:t>
            </w:r>
            <w:proofErr w:type="spellStart"/>
            <w:r>
              <w:t>logout</w:t>
            </w:r>
            <w:proofErr w:type="spellEnd"/>
            <w:r>
              <w:t>) : Termine la session utilisateur et redirige vers la page d'accueil.</w:t>
            </w:r>
          </w:p>
          <w:p w14:paraId="682EB46A" w14:textId="77777777" w:rsidR="008C6C7C" w:rsidRDefault="008C6C7C" w:rsidP="003D4537">
            <w:pPr>
              <w:pStyle w:val="Contenu"/>
              <w:jc w:val="both"/>
            </w:pPr>
          </w:p>
          <w:p w14:paraId="5212CAEB" w14:textId="77777777" w:rsidR="008C6C7C" w:rsidRDefault="008C6C7C" w:rsidP="003D4537">
            <w:pPr>
              <w:pStyle w:val="Titre4"/>
              <w:jc w:val="both"/>
            </w:pPr>
            <w:r>
              <w:t>Gestion des Rôles et Redirections</w:t>
            </w:r>
          </w:p>
          <w:p w14:paraId="35FF8618" w14:textId="77777777" w:rsidR="008C6C7C" w:rsidRDefault="008C6C7C" w:rsidP="003D4537">
            <w:pPr>
              <w:pStyle w:val="Contenu"/>
              <w:jc w:val="both"/>
            </w:pPr>
            <w:r>
              <w:t>Gestion dynamique des rôles : Après la connexion, le système vérifie le rôle de l'utilisateur (médecin, secrétaire, admin) pour charger des informations spécifiques et diriger l'utilisateur vers des tableaux de bord appropriés.</w:t>
            </w:r>
          </w:p>
          <w:p w14:paraId="29C07B1A" w14:textId="77777777" w:rsidR="008C6C7C" w:rsidRDefault="008C6C7C" w:rsidP="003D4537">
            <w:pPr>
              <w:pStyle w:val="Contenu"/>
              <w:jc w:val="both"/>
            </w:pPr>
          </w:p>
          <w:p w14:paraId="26C80FB3" w14:textId="77777777" w:rsidR="008C6C7C" w:rsidRDefault="008C6C7C" w:rsidP="003D4537">
            <w:pPr>
              <w:pStyle w:val="Titre4"/>
              <w:jc w:val="both"/>
            </w:pPr>
            <w:r>
              <w:t>Fonctionnement Détail des Méthodes</w:t>
            </w:r>
          </w:p>
          <w:p w14:paraId="640F1CB8" w14:textId="77777777" w:rsidR="008C6C7C" w:rsidRDefault="008C6C7C" w:rsidP="00477563">
            <w:pPr>
              <w:pStyle w:val="Contenu"/>
              <w:numPr>
                <w:ilvl w:val="0"/>
                <w:numId w:val="28"/>
              </w:numPr>
              <w:jc w:val="both"/>
            </w:pPr>
            <w:r>
              <w:t xml:space="preserve">Connexion (login) : Vérifie l'existence de l'email et du mot de passe. Utilise </w:t>
            </w:r>
            <w:proofErr w:type="spellStart"/>
            <w:r>
              <w:t>authenticateUser</w:t>
            </w:r>
            <w:proofErr w:type="spellEnd"/>
            <w:r>
              <w:t xml:space="preserve"> pour valider les identifiants. En cas de réussite, il initialise des variables de session spécifiques et redirige l'utilisateur en fonction de son rôle.</w:t>
            </w:r>
          </w:p>
          <w:p w14:paraId="32CD9EC1" w14:textId="77777777" w:rsidR="008C6C7C" w:rsidRDefault="008C6C7C" w:rsidP="00477563">
            <w:pPr>
              <w:pStyle w:val="Contenu"/>
              <w:numPr>
                <w:ilvl w:val="0"/>
                <w:numId w:val="28"/>
              </w:numPr>
              <w:jc w:val="both"/>
            </w:pPr>
            <w:r>
              <w:t>Inscription (</w:t>
            </w:r>
            <w:proofErr w:type="spellStart"/>
            <w:r>
              <w:t>register</w:t>
            </w:r>
            <w:proofErr w:type="spellEnd"/>
            <w:r>
              <w:t>) : Vérifie que tous les champs nécessaires sont remplis, crypte le mot de passe et tente d'enregistrer l'utilisateur. En cas de succès, redirige vers la page d'accueil.</w:t>
            </w:r>
          </w:p>
          <w:p w14:paraId="2F568A5E" w14:textId="155018C6" w:rsidR="008C6C7C" w:rsidRDefault="008C6C7C" w:rsidP="00477563">
            <w:pPr>
              <w:pStyle w:val="Contenu"/>
              <w:numPr>
                <w:ilvl w:val="0"/>
                <w:numId w:val="28"/>
              </w:numPr>
              <w:jc w:val="both"/>
            </w:pPr>
            <w:r>
              <w:t>Déconnexion (</w:t>
            </w:r>
            <w:proofErr w:type="spellStart"/>
            <w:r>
              <w:t>logout</w:t>
            </w:r>
            <w:proofErr w:type="spellEnd"/>
            <w:r>
              <w:t>) : Efface les variables de session et détruit la session, puis redirige vers la page d'accueil.</w:t>
            </w:r>
          </w:p>
          <w:p w14:paraId="55A1F1D8" w14:textId="77777777" w:rsidR="008C6C7C" w:rsidRDefault="008C6C7C" w:rsidP="003D4537">
            <w:pPr>
              <w:pStyle w:val="Contenu"/>
              <w:jc w:val="both"/>
            </w:pPr>
          </w:p>
          <w:p w14:paraId="1B04BD58" w14:textId="77777777" w:rsidR="002F085B" w:rsidRDefault="002F085B" w:rsidP="003D4537">
            <w:pPr>
              <w:pStyle w:val="Contenu"/>
              <w:jc w:val="both"/>
            </w:pPr>
          </w:p>
          <w:p w14:paraId="49A747DB" w14:textId="565E2218" w:rsidR="008C6C7C" w:rsidRDefault="008C6C7C" w:rsidP="003D4537">
            <w:pPr>
              <w:pStyle w:val="Titre2"/>
              <w:jc w:val="both"/>
            </w:pPr>
            <w:bookmarkStart w:id="36" w:name="_Toc169418679"/>
            <w:proofErr w:type="spellStart"/>
            <w:r>
              <w:t>Models</w:t>
            </w:r>
            <w:bookmarkEnd w:id="36"/>
            <w:proofErr w:type="spellEnd"/>
            <w:r>
              <w:t xml:space="preserve"> </w:t>
            </w:r>
          </w:p>
          <w:p w14:paraId="05813731" w14:textId="77777777" w:rsidR="002F085B" w:rsidRDefault="002F085B" w:rsidP="003D4537">
            <w:pPr>
              <w:pStyle w:val="Titre3"/>
              <w:numPr>
                <w:ilvl w:val="0"/>
                <w:numId w:val="0"/>
              </w:numPr>
              <w:ind w:left="720"/>
              <w:jc w:val="both"/>
            </w:pPr>
          </w:p>
          <w:p w14:paraId="016E60A2" w14:textId="1FE09357" w:rsidR="002F085B" w:rsidRDefault="002F085B" w:rsidP="003D4537">
            <w:pPr>
              <w:pStyle w:val="Titre3"/>
              <w:jc w:val="both"/>
            </w:pPr>
            <w:bookmarkStart w:id="37" w:name="_Toc169418680"/>
            <w:proofErr w:type="spellStart"/>
            <w:r>
              <w:t>BaseModel</w:t>
            </w:r>
            <w:bookmarkEnd w:id="37"/>
            <w:proofErr w:type="spellEnd"/>
          </w:p>
          <w:p w14:paraId="2AD86E8A" w14:textId="77777777" w:rsidR="002F085B" w:rsidRPr="002F085B" w:rsidRDefault="002F085B" w:rsidP="003D4537">
            <w:pPr>
              <w:jc w:val="both"/>
            </w:pPr>
          </w:p>
          <w:p w14:paraId="0EF3B770" w14:textId="05718D7F" w:rsidR="008C6C7C" w:rsidRDefault="002F085B" w:rsidP="003D4537">
            <w:pPr>
              <w:pStyle w:val="Titre4"/>
              <w:jc w:val="both"/>
            </w:pPr>
            <w:r>
              <w:t>Rôle :</w:t>
            </w:r>
          </w:p>
          <w:p w14:paraId="78EA6D2B" w14:textId="094EB847" w:rsidR="008C6C7C" w:rsidRDefault="002F085B" w:rsidP="003D4537">
            <w:pPr>
              <w:pStyle w:val="Contenu"/>
              <w:jc w:val="both"/>
            </w:pPr>
            <w:r>
              <w:lastRenderedPageBreak/>
              <w:t>F</w:t>
            </w:r>
            <w:r w:rsidRPr="002F085B">
              <w:t>ournit un cadre</w:t>
            </w:r>
            <w:r w:rsidR="00906417">
              <w:t xml:space="preserve"> </w:t>
            </w:r>
            <w:r w:rsidRPr="002F085B">
              <w:t>pour la gestion des connexions à la base de données et l'exécution de requêtes SQL dans votre application. En centralisant la connexion à la base de données et les fonctionnalités de base pour l'exécution des requêtes, il facilite la réutilisation du code et la maintenance. Ce modèle assure également que toutes les interactions avec la base de données sont gérées de manière sécurisée, prévenant les injections SQL et gérant les erreurs de connexion ou de requête de manière efficace.</w:t>
            </w:r>
          </w:p>
          <w:p w14:paraId="369A1F58" w14:textId="77777777" w:rsidR="002F085B" w:rsidRDefault="002F085B" w:rsidP="003D4537">
            <w:pPr>
              <w:pStyle w:val="Contenu"/>
              <w:jc w:val="both"/>
            </w:pPr>
          </w:p>
          <w:p w14:paraId="1EED196D" w14:textId="77777777" w:rsidR="002F085B" w:rsidRDefault="002F085B" w:rsidP="003D4537">
            <w:pPr>
              <w:pStyle w:val="Titre4"/>
              <w:jc w:val="both"/>
            </w:pPr>
            <w:r>
              <w:t>Initialisation (__</w:t>
            </w:r>
            <w:proofErr w:type="spellStart"/>
            <w:r>
              <w:t>construct</w:t>
            </w:r>
            <w:proofErr w:type="spellEnd"/>
            <w:r>
              <w:t>)</w:t>
            </w:r>
          </w:p>
          <w:p w14:paraId="08F52665" w14:textId="77777777" w:rsidR="002F085B" w:rsidRDefault="002F085B" w:rsidP="003D4537">
            <w:pPr>
              <w:pStyle w:val="Contenu"/>
              <w:jc w:val="both"/>
            </w:pPr>
            <w:r>
              <w:t>Connexion à la base de données : Établit une connexion au serveur de base de données MySQL en utilisant les paramètres spécifiés (hôte, utilisateur, mot de passe, nom de la base). Gère également les erreurs de connexion pour éviter des problèmes d'exécution ultérieurs sans gestion appropriée des erreurs.</w:t>
            </w:r>
          </w:p>
          <w:p w14:paraId="2CABDC7C" w14:textId="77777777" w:rsidR="002F085B" w:rsidRDefault="002F085B" w:rsidP="003D4537">
            <w:pPr>
              <w:pStyle w:val="Contenu"/>
              <w:jc w:val="both"/>
            </w:pPr>
          </w:p>
          <w:p w14:paraId="3FCEA238" w14:textId="77777777" w:rsidR="002F085B" w:rsidRDefault="002F085B" w:rsidP="003D4537">
            <w:pPr>
              <w:pStyle w:val="Titre4"/>
              <w:jc w:val="both"/>
            </w:pPr>
            <w:r>
              <w:t>Fonctionnalité de Requête</w:t>
            </w:r>
          </w:p>
          <w:p w14:paraId="75321AA7" w14:textId="77777777" w:rsidR="002F085B" w:rsidRDefault="002F085B" w:rsidP="00477563">
            <w:pPr>
              <w:pStyle w:val="Contenu"/>
              <w:jc w:val="both"/>
            </w:pPr>
            <w:r>
              <w:t>Exécution de requêtes avec jointures et conditions (</w:t>
            </w:r>
            <w:proofErr w:type="spellStart"/>
            <w:r>
              <w:t>lireAvecJointure</w:t>
            </w:r>
            <w:proofErr w:type="spellEnd"/>
            <w:r>
              <w:t>) :</w:t>
            </w:r>
          </w:p>
          <w:p w14:paraId="1E35707B" w14:textId="77777777" w:rsidR="002F085B" w:rsidRDefault="002F085B" w:rsidP="00477563">
            <w:pPr>
              <w:pStyle w:val="Contenu"/>
              <w:numPr>
                <w:ilvl w:val="0"/>
                <w:numId w:val="30"/>
              </w:numPr>
              <w:jc w:val="both"/>
            </w:pPr>
            <w:r>
              <w:t>Construction de la requête : Commence par une requête de base pour sélectionner toutes les colonnes d'une table spécifique. Des jointures sont ajoutées si elles sont fournies, permettant la combinaison de plusieurs tables dans une seule requête.</w:t>
            </w:r>
          </w:p>
          <w:p w14:paraId="0328E33F" w14:textId="77777777" w:rsidR="002F085B" w:rsidRDefault="002F085B" w:rsidP="00477563">
            <w:pPr>
              <w:pStyle w:val="Contenu"/>
              <w:numPr>
                <w:ilvl w:val="0"/>
                <w:numId w:val="30"/>
              </w:numPr>
              <w:jc w:val="both"/>
            </w:pPr>
            <w:r>
              <w:t>Gestion des conditions : Ajoute des conditions à la requête pour filtrer les résultats, si des conditions sont spécifiées.</w:t>
            </w:r>
          </w:p>
          <w:p w14:paraId="52A2A314" w14:textId="77777777" w:rsidR="002F085B" w:rsidRDefault="002F085B" w:rsidP="00477563">
            <w:pPr>
              <w:pStyle w:val="Contenu"/>
              <w:numPr>
                <w:ilvl w:val="0"/>
                <w:numId w:val="30"/>
              </w:numPr>
              <w:jc w:val="both"/>
            </w:pPr>
            <w:r>
              <w:t>Préparation et exécution de la requête : La requête est préparée pour éviter les injections SQL et exécutée. Les paramètres sont liés à la requête si nécessaires, ce qui est crucial pour la sécurité des données.</w:t>
            </w:r>
          </w:p>
          <w:p w14:paraId="03DF5CF0" w14:textId="44572324" w:rsidR="002F085B" w:rsidRDefault="002F085B" w:rsidP="00477563">
            <w:pPr>
              <w:pStyle w:val="Contenu"/>
              <w:numPr>
                <w:ilvl w:val="0"/>
                <w:numId w:val="30"/>
              </w:numPr>
              <w:jc w:val="both"/>
            </w:pPr>
            <w:r>
              <w:t>Récupération des résultats : Les résultats sont obtenus et retournés pour être utilisés par les modèles dérivés.</w:t>
            </w:r>
          </w:p>
          <w:p w14:paraId="26B0F340" w14:textId="77777777" w:rsidR="008C6C7C" w:rsidRDefault="008C6C7C" w:rsidP="003D4537">
            <w:pPr>
              <w:pStyle w:val="Contenu"/>
              <w:jc w:val="both"/>
            </w:pPr>
          </w:p>
          <w:p w14:paraId="3C1638B8" w14:textId="372E5446" w:rsidR="00BD0D90" w:rsidRDefault="00BD0D90" w:rsidP="003D4537">
            <w:pPr>
              <w:pStyle w:val="Titre3"/>
              <w:jc w:val="both"/>
            </w:pPr>
            <w:bookmarkStart w:id="38" w:name="_Toc169418681"/>
            <w:proofErr w:type="spellStart"/>
            <w:r>
              <w:t>CongesMedecinsModel</w:t>
            </w:r>
            <w:bookmarkEnd w:id="38"/>
            <w:proofErr w:type="spellEnd"/>
            <w:r>
              <w:t xml:space="preserve"> </w:t>
            </w:r>
          </w:p>
          <w:p w14:paraId="6105C19B" w14:textId="77777777" w:rsidR="002F085B" w:rsidRPr="002F085B" w:rsidRDefault="002F085B" w:rsidP="003D4537">
            <w:pPr>
              <w:jc w:val="both"/>
            </w:pPr>
          </w:p>
          <w:p w14:paraId="2B6552F2" w14:textId="092475BB" w:rsidR="002F085B" w:rsidRDefault="002F085B" w:rsidP="003D4537">
            <w:pPr>
              <w:pStyle w:val="Titre4"/>
              <w:jc w:val="both"/>
            </w:pPr>
            <w:r>
              <w:t>Rôle</w:t>
            </w:r>
          </w:p>
          <w:p w14:paraId="6A3B9ED6" w14:textId="1C451135" w:rsidR="002F085B" w:rsidRDefault="002F085B" w:rsidP="003D4537">
            <w:pPr>
              <w:pStyle w:val="Contenu"/>
              <w:jc w:val="both"/>
            </w:pPr>
            <w:r>
              <w:t>O</w:t>
            </w:r>
            <w:r w:rsidRPr="002F085B">
              <w:t>ffre une interface</w:t>
            </w:r>
            <w:r w:rsidR="00906417">
              <w:t xml:space="preserve"> </w:t>
            </w:r>
            <w:r w:rsidRPr="002F085B">
              <w:t>pour la gestion des congés des médecins, en utilisant des méthodes de base de données sécurisées et efficaces pour manipuler les données. En encapsulant les opérations de base de données dans des méthodes bien définies, il facilite la maintenance et l'évolutivité de l'application, tout en garantissant que les interactions avec la base de données sont sécurisées et optimisées.</w:t>
            </w:r>
          </w:p>
          <w:p w14:paraId="50B7D334" w14:textId="77777777" w:rsidR="002F085B" w:rsidRDefault="002F085B" w:rsidP="003D4537">
            <w:pPr>
              <w:pStyle w:val="Contenu"/>
              <w:jc w:val="both"/>
            </w:pPr>
          </w:p>
          <w:p w14:paraId="7AA5AFC1" w14:textId="77777777" w:rsidR="002F085B" w:rsidRDefault="002F085B" w:rsidP="003D4537">
            <w:pPr>
              <w:pStyle w:val="Titre4"/>
              <w:jc w:val="both"/>
            </w:pPr>
            <w:r>
              <w:t>Initialisation (__</w:t>
            </w:r>
            <w:proofErr w:type="spellStart"/>
            <w:r>
              <w:t>construct</w:t>
            </w:r>
            <w:proofErr w:type="spellEnd"/>
            <w:r>
              <w:t>)</w:t>
            </w:r>
          </w:p>
          <w:p w14:paraId="41548982" w14:textId="77777777" w:rsidR="002F085B" w:rsidRDefault="002F085B" w:rsidP="003D4537">
            <w:pPr>
              <w:pStyle w:val="Contenu"/>
              <w:jc w:val="both"/>
            </w:pPr>
            <w:r>
              <w:t xml:space="preserve">Hérite de </w:t>
            </w:r>
            <w:proofErr w:type="spellStart"/>
            <w:r>
              <w:t>BaseModel</w:t>
            </w:r>
            <w:proofErr w:type="spellEnd"/>
            <w:r>
              <w:t xml:space="preserve"> : En étendant </w:t>
            </w:r>
            <w:proofErr w:type="spellStart"/>
            <w:r>
              <w:t>BaseModel</w:t>
            </w:r>
            <w:proofErr w:type="spellEnd"/>
            <w:r>
              <w:t xml:space="preserve">, ce modèle utilise la connexion à la base de données établie dans </w:t>
            </w:r>
            <w:proofErr w:type="spellStart"/>
            <w:r>
              <w:t>BaseModel</w:t>
            </w:r>
            <w:proofErr w:type="spellEnd"/>
            <w:r>
              <w:t xml:space="preserve"> et bénéficie de toutes ses méthodes et propriétés utilitaires.</w:t>
            </w:r>
          </w:p>
          <w:p w14:paraId="6F70C287" w14:textId="77777777" w:rsidR="002F085B" w:rsidRDefault="002F085B" w:rsidP="003D4537">
            <w:pPr>
              <w:pStyle w:val="Contenu"/>
              <w:jc w:val="both"/>
            </w:pPr>
          </w:p>
          <w:p w14:paraId="632C0695" w14:textId="77777777" w:rsidR="002F085B" w:rsidRDefault="002F085B" w:rsidP="003D4537">
            <w:pPr>
              <w:pStyle w:val="Titre4"/>
              <w:jc w:val="both"/>
            </w:pPr>
            <w:r>
              <w:lastRenderedPageBreak/>
              <w:t>Gestion des Congés des Médecins</w:t>
            </w:r>
          </w:p>
          <w:p w14:paraId="2B057179" w14:textId="77777777" w:rsidR="002F085B" w:rsidRDefault="002F085B" w:rsidP="00477563">
            <w:pPr>
              <w:pStyle w:val="Contenu"/>
              <w:numPr>
                <w:ilvl w:val="0"/>
                <w:numId w:val="31"/>
              </w:numPr>
              <w:jc w:val="both"/>
            </w:pPr>
            <w:r>
              <w:t>Création de congé (</w:t>
            </w:r>
            <w:proofErr w:type="spellStart"/>
            <w:r>
              <w:t>creer</w:t>
            </w:r>
            <w:proofErr w:type="spellEnd"/>
            <w:r>
              <w:t>) : Insère un nouveau congé dans la base de données avec des détails tels que l'ID du médecin, les dates de début et de fin, et la raison du congé. Les données sont nettoyées et échappées pour prévenir les injections SQL.</w:t>
            </w:r>
          </w:p>
          <w:p w14:paraId="0ADF05A7" w14:textId="77777777" w:rsidR="002F085B" w:rsidRDefault="002F085B" w:rsidP="00477563">
            <w:pPr>
              <w:pStyle w:val="Contenu"/>
              <w:numPr>
                <w:ilvl w:val="0"/>
                <w:numId w:val="31"/>
              </w:numPr>
              <w:jc w:val="both"/>
            </w:pPr>
            <w:r>
              <w:t>Suppression de congé (supprimer) : Supprime un congé spécifié par son ID. Cela implique une opération directe de suppression dans la base de données après la préparation et la liaison des paramètres pour assurer la sécurité.</w:t>
            </w:r>
          </w:p>
          <w:p w14:paraId="28E89137" w14:textId="77777777" w:rsidR="002F085B" w:rsidRDefault="002F085B" w:rsidP="00477563">
            <w:pPr>
              <w:pStyle w:val="Contenu"/>
              <w:numPr>
                <w:ilvl w:val="0"/>
                <w:numId w:val="31"/>
              </w:numPr>
              <w:jc w:val="both"/>
            </w:pPr>
            <w:r>
              <w:t>Lecture de tous les congés (lire) : Récupère tous les enregistrements de congés depuis la base de données, utilisant une requête simple sans paramètres.</w:t>
            </w:r>
          </w:p>
          <w:p w14:paraId="7D17B1A2" w14:textId="77777777" w:rsidR="002F085B" w:rsidRDefault="002F085B" w:rsidP="00477563">
            <w:pPr>
              <w:pStyle w:val="Contenu"/>
              <w:numPr>
                <w:ilvl w:val="0"/>
                <w:numId w:val="31"/>
              </w:numPr>
              <w:jc w:val="both"/>
            </w:pPr>
            <w:r>
              <w:t>Lecture d'un congé par ID (</w:t>
            </w:r>
            <w:proofErr w:type="spellStart"/>
            <w:r>
              <w:t>lireUn</w:t>
            </w:r>
            <w:proofErr w:type="spellEnd"/>
            <w:r>
              <w:t>) : Récupère les détails d'un congé spécifique en utilisant son ID. Cela nécessite la préparation de la requête pour éviter les injections SQL et pour assurer que le bon enregistrement est retourné.</w:t>
            </w:r>
          </w:p>
          <w:p w14:paraId="11069F12" w14:textId="77777777" w:rsidR="002F085B" w:rsidRDefault="002F085B" w:rsidP="00477563">
            <w:pPr>
              <w:pStyle w:val="Contenu"/>
              <w:numPr>
                <w:ilvl w:val="0"/>
                <w:numId w:val="31"/>
              </w:numPr>
              <w:jc w:val="both"/>
            </w:pPr>
            <w:r>
              <w:t>Lecture des congés par ID de médecin (</w:t>
            </w:r>
            <w:proofErr w:type="spellStart"/>
            <w:r>
              <w:t>getByMedecinId</w:t>
            </w:r>
            <w:proofErr w:type="spellEnd"/>
            <w:r>
              <w:t>) : Récupère tous les congés associés à un médecin spécifique, permettant de visualiser facilement tous les congés d'un médecin particulier.</w:t>
            </w:r>
          </w:p>
          <w:p w14:paraId="46113BE6" w14:textId="77777777" w:rsidR="002F085B" w:rsidRDefault="002F085B" w:rsidP="00477563">
            <w:pPr>
              <w:pStyle w:val="Contenu"/>
              <w:numPr>
                <w:ilvl w:val="0"/>
                <w:numId w:val="31"/>
              </w:numPr>
              <w:jc w:val="both"/>
            </w:pPr>
            <w:r>
              <w:t>Mise à jour d'un congé (</w:t>
            </w:r>
            <w:proofErr w:type="spellStart"/>
            <w:r>
              <w:t>mettreAJour</w:t>
            </w:r>
            <w:proofErr w:type="spellEnd"/>
            <w:r>
              <w:t>) : Met à jour les détails d'un congé existant. Comme pour l'insertion, les données sont nettoyées et liées à la requête préparée pour empêcher les erreurs et les injections SQL.</w:t>
            </w:r>
          </w:p>
          <w:p w14:paraId="1E33AF8A" w14:textId="77777777" w:rsidR="002F085B" w:rsidRDefault="002F085B" w:rsidP="003D4537">
            <w:pPr>
              <w:pStyle w:val="Contenu"/>
              <w:jc w:val="both"/>
            </w:pPr>
            <w:r>
              <w:t>Sécurité et Nettoyage des Données</w:t>
            </w:r>
          </w:p>
          <w:p w14:paraId="3FE1F176" w14:textId="77777777" w:rsidR="002F085B" w:rsidRDefault="002F085B" w:rsidP="00477563">
            <w:pPr>
              <w:pStyle w:val="Contenu"/>
              <w:numPr>
                <w:ilvl w:val="0"/>
                <w:numId w:val="32"/>
              </w:numPr>
              <w:jc w:val="both"/>
            </w:pPr>
            <w:r>
              <w:t xml:space="preserve">Nettoyage des données d'entrée : Chaque méthode qui interagit avec la base de données utilise </w:t>
            </w:r>
            <w:proofErr w:type="spellStart"/>
            <w:r>
              <w:t>htmlspecialchars</w:t>
            </w:r>
            <w:proofErr w:type="spellEnd"/>
            <w:r>
              <w:t xml:space="preserve"> et </w:t>
            </w:r>
            <w:proofErr w:type="spellStart"/>
            <w:r>
              <w:t>strip_tags</w:t>
            </w:r>
            <w:proofErr w:type="spellEnd"/>
            <w:r>
              <w:t xml:space="preserve"> pour nettoyer les données d'entrée et éviter les injections XSS et SQL. Cela est crucial pour la sécurité de l'application.</w:t>
            </w:r>
          </w:p>
          <w:p w14:paraId="619A8B98" w14:textId="59F91BC6" w:rsidR="002F085B" w:rsidRDefault="002F085B" w:rsidP="00477563">
            <w:pPr>
              <w:pStyle w:val="Contenu"/>
              <w:numPr>
                <w:ilvl w:val="0"/>
                <w:numId w:val="32"/>
              </w:numPr>
              <w:jc w:val="both"/>
            </w:pPr>
            <w:r>
              <w:t xml:space="preserve">Préparation et liaison des requêtes : L'utilisation de requêtes préparées avec </w:t>
            </w:r>
            <w:proofErr w:type="spellStart"/>
            <w:r>
              <w:t>bind_param</w:t>
            </w:r>
            <w:proofErr w:type="spellEnd"/>
            <w:r>
              <w:t xml:space="preserve"> pour lier dynamiquement les paramètres à la requête SQL est une pratique de sécurité essentielle, minimisant le risque d'injection SQL.</w:t>
            </w:r>
          </w:p>
          <w:p w14:paraId="32EAB975" w14:textId="77777777" w:rsidR="002F085B" w:rsidRDefault="002F085B" w:rsidP="003D4537">
            <w:pPr>
              <w:pStyle w:val="Contenu"/>
              <w:jc w:val="both"/>
            </w:pPr>
          </w:p>
          <w:p w14:paraId="3B8AB134" w14:textId="0763C7DE" w:rsidR="00BD0D90" w:rsidRDefault="00BD0D90" w:rsidP="003D4537">
            <w:pPr>
              <w:pStyle w:val="Titre3"/>
              <w:jc w:val="both"/>
            </w:pPr>
            <w:bookmarkStart w:id="39" w:name="_Toc169418682"/>
            <w:proofErr w:type="spellStart"/>
            <w:r>
              <w:t>FacturesModel</w:t>
            </w:r>
            <w:bookmarkEnd w:id="39"/>
            <w:proofErr w:type="spellEnd"/>
            <w:r>
              <w:t xml:space="preserve"> </w:t>
            </w:r>
          </w:p>
          <w:p w14:paraId="24345555" w14:textId="77777777" w:rsidR="00906417" w:rsidRPr="00906417" w:rsidRDefault="00906417" w:rsidP="003D4537">
            <w:pPr>
              <w:jc w:val="both"/>
            </w:pPr>
          </w:p>
          <w:p w14:paraId="5844EF1D" w14:textId="192288EF" w:rsidR="002F085B" w:rsidRDefault="002F085B" w:rsidP="003D4537">
            <w:pPr>
              <w:pStyle w:val="Titre4"/>
              <w:jc w:val="both"/>
            </w:pPr>
            <w:proofErr w:type="spellStart"/>
            <w:r>
              <w:t>Role</w:t>
            </w:r>
            <w:proofErr w:type="spellEnd"/>
          </w:p>
          <w:p w14:paraId="2FD6BD34" w14:textId="657F0E49" w:rsidR="002F085B" w:rsidRDefault="00906417" w:rsidP="003D4537">
            <w:pPr>
              <w:jc w:val="both"/>
              <w:rPr>
                <w:b w:val="0"/>
              </w:rPr>
            </w:pPr>
            <w:r>
              <w:rPr>
                <w:b w:val="0"/>
              </w:rPr>
              <w:t>O</w:t>
            </w:r>
            <w:r w:rsidRPr="00906417">
              <w:rPr>
                <w:b w:val="0"/>
              </w:rPr>
              <w:t>ffre une interface</w:t>
            </w:r>
            <w:r>
              <w:rPr>
                <w:b w:val="0"/>
              </w:rPr>
              <w:t xml:space="preserve"> </w:t>
            </w:r>
            <w:r w:rsidRPr="00906417">
              <w:rPr>
                <w:b w:val="0"/>
              </w:rPr>
              <w:t>et sécurisée pour la gestion des factures dans votre application. En intégrant la sécurité et la gestion des erreurs directement dans les méthodes de manipulation de données, il garantit que les opérations sur les factures sont à la fois sûres et efficaces, permettant une gestion précise des transactions financières dans le contexte médical. Ce modèle facilite également l'audit et le suivi des paiements pour les services médicaux rendus, jouant un rôle crucial dans l'administration financière de l'établissement médical.</w:t>
            </w:r>
          </w:p>
          <w:p w14:paraId="089D2DEB" w14:textId="77777777" w:rsidR="00906417" w:rsidRDefault="00906417" w:rsidP="003D4537">
            <w:pPr>
              <w:jc w:val="both"/>
              <w:rPr>
                <w:b w:val="0"/>
              </w:rPr>
            </w:pPr>
          </w:p>
          <w:p w14:paraId="1D715D86" w14:textId="77777777" w:rsidR="00906417" w:rsidRPr="00906417" w:rsidRDefault="00906417" w:rsidP="003D4537">
            <w:pPr>
              <w:pStyle w:val="Titre4"/>
              <w:jc w:val="both"/>
            </w:pPr>
            <w:r w:rsidRPr="00906417">
              <w:t>Initialisation (__</w:t>
            </w:r>
            <w:proofErr w:type="spellStart"/>
            <w:r w:rsidRPr="00906417">
              <w:t>construct</w:t>
            </w:r>
            <w:proofErr w:type="spellEnd"/>
            <w:r w:rsidRPr="00906417">
              <w:t>)</w:t>
            </w:r>
          </w:p>
          <w:p w14:paraId="211D9355" w14:textId="77777777" w:rsidR="00906417" w:rsidRDefault="00906417" w:rsidP="003D4537">
            <w:pPr>
              <w:jc w:val="both"/>
              <w:rPr>
                <w:b w:val="0"/>
              </w:rPr>
            </w:pPr>
            <w:r w:rsidRPr="00906417">
              <w:rPr>
                <w:b w:val="0"/>
              </w:rPr>
              <w:t xml:space="preserve">Héritage de </w:t>
            </w:r>
            <w:proofErr w:type="spellStart"/>
            <w:r w:rsidRPr="00906417">
              <w:rPr>
                <w:b w:val="0"/>
              </w:rPr>
              <w:t>BaseModel</w:t>
            </w:r>
            <w:proofErr w:type="spellEnd"/>
            <w:r w:rsidRPr="00906417">
              <w:rPr>
                <w:b w:val="0"/>
              </w:rPr>
              <w:t xml:space="preserve"> : Utilise la connexion à la base de données et les fonctionnalités de gestion de la base de données de </w:t>
            </w:r>
            <w:proofErr w:type="spellStart"/>
            <w:r w:rsidRPr="00906417">
              <w:rPr>
                <w:b w:val="0"/>
              </w:rPr>
              <w:t>BaseModel</w:t>
            </w:r>
            <w:proofErr w:type="spellEnd"/>
            <w:r w:rsidRPr="00906417">
              <w:rPr>
                <w:b w:val="0"/>
              </w:rPr>
              <w:t>, ce qui simplifie la gestion des requêtes et assure la cohérence des opérations de base de données à travers l'application.</w:t>
            </w:r>
          </w:p>
          <w:p w14:paraId="5BFCA959" w14:textId="77777777" w:rsidR="00906417" w:rsidRPr="00906417" w:rsidRDefault="00906417" w:rsidP="003D4537">
            <w:pPr>
              <w:jc w:val="both"/>
              <w:rPr>
                <w:b w:val="0"/>
              </w:rPr>
            </w:pPr>
          </w:p>
          <w:p w14:paraId="06A9D975" w14:textId="77777777" w:rsidR="00906417" w:rsidRPr="00906417" w:rsidRDefault="00906417" w:rsidP="003D4537">
            <w:pPr>
              <w:pStyle w:val="Titre4"/>
              <w:jc w:val="both"/>
            </w:pPr>
            <w:r w:rsidRPr="00906417">
              <w:t>Gestion des Factures</w:t>
            </w:r>
          </w:p>
          <w:p w14:paraId="3D080C1C" w14:textId="77777777" w:rsidR="00906417" w:rsidRPr="00477563" w:rsidRDefault="00906417" w:rsidP="00477563">
            <w:pPr>
              <w:pStyle w:val="Paragraphedeliste"/>
              <w:numPr>
                <w:ilvl w:val="0"/>
                <w:numId w:val="33"/>
              </w:numPr>
              <w:jc w:val="both"/>
              <w:rPr>
                <w:b w:val="0"/>
              </w:rPr>
            </w:pPr>
            <w:r w:rsidRPr="00477563">
              <w:rPr>
                <w:b w:val="0"/>
              </w:rPr>
              <w:t>Lecture des factures (lire) : Récupère toutes les factures enregistrées dans la base de données, en utilisant une requête simple qui extrait tous les éléments de la table des factures.</w:t>
            </w:r>
          </w:p>
          <w:p w14:paraId="78C56742" w14:textId="77777777" w:rsidR="00906417" w:rsidRPr="00477563" w:rsidRDefault="00906417" w:rsidP="00477563">
            <w:pPr>
              <w:pStyle w:val="Paragraphedeliste"/>
              <w:numPr>
                <w:ilvl w:val="0"/>
                <w:numId w:val="33"/>
              </w:numPr>
              <w:jc w:val="both"/>
              <w:rPr>
                <w:b w:val="0"/>
              </w:rPr>
            </w:pPr>
            <w:r w:rsidRPr="00477563">
              <w:rPr>
                <w:b w:val="0"/>
              </w:rPr>
              <w:t>Lecture d'une facture par ID (</w:t>
            </w:r>
            <w:proofErr w:type="spellStart"/>
            <w:r w:rsidRPr="00477563">
              <w:rPr>
                <w:b w:val="0"/>
              </w:rPr>
              <w:t>lireUn</w:t>
            </w:r>
            <w:proofErr w:type="spellEnd"/>
            <w:r w:rsidRPr="00477563">
              <w:rPr>
                <w:b w:val="0"/>
              </w:rPr>
              <w:t>) : Récupère les détails spécifiques d'une facture en utilisant son ID. Cela inclut la préparation de la requête pour éviter les injections SQL, et l'utilisation de paramètres liés pour la requête.</w:t>
            </w:r>
          </w:p>
          <w:p w14:paraId="48174E0E" w14:textId="77777777" w:rsidR="00906417" w:rsidRPr="00477563" w:rsidRDefault="00906417" w:rsidP="00477563">
            <w:pPr>
              <w:pStyle w:val="Paragraphedeliste"/>
              <w:numPr>
                <w:ilvl w:val="0"/>
                <w:numId w:val="33"/>
              </w:numPr>
              <w:jc w:val="both"/>
              <w:rPr>
                <w:b w:val="0"/>
              </w:rPr>
            </w:pPr>
            <w:r w:rsidRPr="00477563">
              <w:rPr>
                <w:b w:val="0"/>
              </w:rPr>
              <w:t>Création d'une nouvelle facture (</w:t>
            </w:r>
            <w:proofErr w:type="spellStart"/>
            <w:r w:rsidRPr="00477563">
              <w:rPr>
                <w:b w:val="0"/>
              </w:rPr>
              <w:t>creer</w:t>
            </w:r>
            <w:proofErr w:type="spellEnd"/>
            <w:r w:rsidRPr="00477563">
              <w:rPr>
                <w:b w:val="0"/>
              </w:rPr>
              <w:t>) : Ajoute une nouvelle entrée dans la table des factures avec des détails tels que l'ID du rendez-vous, le montant, le statut du paiement, et la date de la facture. Les données sont nettoyées et échappées pour assurer la sécurité.</w:t>
            </w:r>
          </w:p>
          <w:p w14:paraId="411A4B53" w14:textId="77777777" w:rsidR="00906417" w:rsidRPr="00477563" w:rsidRDefault="00906417" w:rsidP="00477563">
            <w:pPr>
              <w:pStyle w:val="Paragraphedeliste"/>
              <w:numPr>
                <w:ilvl w:val="0"/>
                <w:numId w:val="33"/>
              </w:numPr>
              <w:jc w:val="both"/>
              <w:rPr>
                <w:b w:val="0"/>
              </w:rPr>
            </w:pPr>
            <w:r w:rsidRPr="00477563">
              <w:rPr>
                <w:b w:val="0"/>
              </w:rPr>
              <w:t>Mise à jour d'une facture (</w:t>
            </w:r>
            <w:proofErr w:type="spellStart"/>
            <w:r w:rsidRPr="00477563">
              <w:rPr>
                <w:b w:val="0"/>
              </w:rPr>
              <w:t>mettreAJour</w:t>
            </w:r>
            <w:proofErr w:type="spellEnd"/>
            <w:r w:rsidRPr="00477563">
              <w:rPr>
                <w:b w:val="0"/>
              </w:rPr>
              <w:t>) : Met à jour les détails d'une facture existante. Les champs pouvant être mis à jour comprennent le montant, le statut de paiement, et potentiellement la date de la facture, selon que cette dernière est fournie ou non.</w:t>
            </w:r>
          </w:p>
          <w:p w14:paraId="28C879A2" w14:textId="77777777" w:rsidR="00906417" w:rsidRPr="00477563" w:rsidRDefault="00906417" w:rsidP="00477563">
            <w:pPr>
              <w:pStyle w:val="Paragraphedeliste"/>
              <w:numPr>
                <w:ilvl w:val="0"/>
                <w:numId w:val="33"/>
              </w:numPr>
              <w:jc w:val="both"/>
              <w:rPr>
                <w:b w:val="0"/>
              </w:rPr>
            </w:pPr>
            <w:r w:rsidRPr="00477563">
              <w:rPr>
                <w:b w:val="0"/>
              </w:rPr>
              <w:t>Suppression d'une facture (supprimer) : Efface une facture de la base de données en utilisant son ID. Cette méthode prépare la requête, lie l'ID et exécute l'opération, gérant également les erreurs potentielles lors de chaque étape.</w:t>
            </w:r>
          </w:p>
          <w:p w14:paraId="717015C3" w14:textId="77777777" w:rsidR="00906417" w:rsidRPr="00906417" w:rsidRDefault="00906417" w:rsidP="003D4537">
            <w:pPr>
              <w:jc w:val="both"/>
              <w:rPr>
                <w:b w:val="0"/>
              </w:rPr>
            </w:pPr>
          </w:p>
          <w:p w14:paraId="2DEF0475" w14:textId="77777777" w:rsidR="00906417" w:rsidRPr="00906417" w:rsidRDefault="00906417" w:rsidP="003D4537">
            <w:pPr>
              <w:pStyle w:val="Titre4"/>
              <w:jc w:val="both"/>
            </w:pPr>
            <w:r w:rsidRPr="00906417">
              <w:t>Sécurité et Gestion des Erreurs</w:t>
            </w:r>
          </w:p>
          <w:p w14:paraId="458AD6B8" w14:textId="77777777" w:rsidR="00906417" w:rsidRPr="00477563" w:rsidRDefault="00906417" w:rsidP="00477563">
            <w:pPr>
              <w:pStyle w:val="Paragraphedeliste"/>
              <w:numPr>
                <w:ilvl w:val="0"/>
                <w:numId w:val="34"/>
              </w:numPr>
              <w:jc w:val="both"/>
              <w:rPr>
                <w:b w:val="0"/>
              </w:rPr>
            </w:pPr>
            <w:r w:rsidRPr="00477563">
              <w:rPr>
                <w:b w:val="0"/>
              </w:rPr>
              <w:t xml:space="preserve">Préparation et exécution des requêtes : Toutes les requêtes sont préparées pour éviter les injections SQL. Les données sont nettoyées via </w:t>
            </w:r>
            <w:proofErr w:type="spellStart"/>
            <w:r w:rsidRPr="00477563">
              <w:rPr>
                <w:b w:val="0"/>
              </w:rPr>
              <w:t>htmlspecialchars</w:t>
            </w:r>
            <w:proofErr w:type="spellEnd"/>
            <w:r w:rsidRPr="00477563">
              <w:rPr>
                <w:b w:val="0"/>
              </w:rPr>
              <w:t xml:space="preserve"> et </w:t>
            </w:r>
            <w:proofErr w:type="spellStart"/>
            <w:r w:rsidRPr="00477563">
              <w:rPr>
                <w:b w:val="0"/>
              </w:rPr>
              <w:t>strip_tags</w:t>
            </w:r>
            <w:proofErr w:type="spellEnd"/>
            <w:r w:rsidRPr="00477563">
              <w:rPr>
                <w:b w:val="0"/>
              </w:rPr>
              <w:t xml:space="preserve"> avant d'être liées à la requête, ce qui prévient les attaques XSS et les manipulations malveillantes des données.</w:t>
            </w:r>
          </w:p>
          <w:p w14:paraId="7B797067" w14:textId="7A5C1EFE" w:rsidR="00906417" w:rsidRPr="00477563" w:rsidRDefault="00906417" w:rsidP="00477563">
            <w:pPr>
              <w:pStyle w:val="Paragraphedeliste"/>
              <w:numPr>
                <w:ilvl w:val="0"/>
                <w:numId w:val="34"/>
              </w:numPr>
              <w:jc w:val="both"/>
              <w:rPr>
                <w:b w:val="0"/>
              </w:rPr>
            </w:pPr>
            <w:r w:rsidRPr="00477563">
              <w:rPr>
                <w:b w:val="0"/>
              </w:rPr>
              <w:t>Gestion des erreurs : Les erreurs de préparation, de liaison des paramètres, et d'exécution des requêtes sont capturées et traitées immédiatement, ce qui empêche l'exécution de requêtes erronées et informe l'utilisateur ou le système d'éventuelles défaillances.</w:t>
            </w:r>
          </w:p>
          <w:p w14:paraId="3E9A4524" w14:textId="77777777" w:rsidR="00906417" w:rsidRPr="00906417" w:rsidRDefault="00906417" w:rsidP="003D4537">
            <w:pPr>
              <w:jc w:val="both"/>
              <w:rPr>
                <w:b w:val="0"/>
              </w:rPr>
            </w:pPr>
          </w:p>
          <w:p w14:paraId="52BCE0DF" w14:textId="046F81FC" w:rsidR="00BD0D90" w:rsidRDefault="00BD0D90" w:rsidP="003D4537">
            <w:pPr>
              <w:pStyle w:val="Titre3"/>
              <w:jc w:val="both"/>
            </w:pPr>
            <w:bookmarkStart w:id="40" w:name="_Toc169418683"/>
            <w:proofErr w:type="spellStart"/>
            <w:r>
              <w:t>HistoriqueMedicalModel</w:t>
            </w:r>
            <w:bookmarkEnd w:id="40"/>
            <w:proofErr w:type="spellEnd"/>
          </w:p>
          <w:p w14:paraId="5CE62037" w14:textId="77777777" w:rsidR="00906417" w:rsidRPr="00906417" w:rsidRDefault="00906417" w:rsidP="003D4537">
            <w:pPr>
              <w:jc w:val="both"/>
            </w:pPr>
          </w:p>
          <w:p w14:paraId="0537A798" w14:textId="77777777" w:rsidR="002F085B" w:rsidRDefault="002F085B" w:rsidP="003D4537">
            <w:pPr>
              <w:pStyle w:val="Titre4"/>
              <w:jc w:val="both"/>
            </w:pPr>
            <w:proofErr w:type="spellStart"/>
            <w:r>
              <w:t>Role</w:t>
            </w:r>
            <w:proofErr w:type="spellEnd"/>
          </w:p>
          <w:p w14:paraId="7CFA2A54" w14:textId="6FD50169" w:rsidR="00906417" w:rsidRDefault="00906417" w:rsidP="003D4537">
            <w:pPr>
              <w:jc w:val="both"/>
              <w:rPr>
                <w:b w:val="0"/>
              </w:rPr>
            </w:pPr>
            <w:r>
              <w:rPr>
                <w:b w:val="0"/>
              </w:rPr>
              <w:t>O</w:t>
            </w:r>
            <w:r w:rsidRPr="00906417">
              <w:rPr>
                <w:b w:val="0"/>
              </w:rPr>
              <w:t>ffre une interface</w:t>
            </w:r>
            <w:r>
              <w:rPr>
                <w:b w:val="0"/>
              </w:rPr>
              <w:t xml:space="preserve"> </w:t>
            </w:r>
            <w:r w:rsidRPr="00906417">
              <w:rPr>
                <w:b w:val="0"/>
              </w:rPr>
              <w:t>pour la gestion des dossiers médicaux des patients, assurant une manipulation sécurisée et efficace des données sensibles. Il simplifie les interactions complexes avec la base de données et assure que les données médicales sont gérées de manière conforme aux normes de sécurité et d'efficacité. Ce modèle est essentiel pour maintenir une trace précise et accessible de l'historique médical des patients, facilitant ainsi les diagnostics et les suivis médicaux.</w:t>
            </w:r>
          </w:p>
          <w:p w14:paraId="0B4DAE1F" w14:textId="77777777" w:rsidR="00906417" w:rsidRDefault="00906417" w:rsidP="003D4537">
            <w:pPr>
              <w:jc w:val="both"/>
              <w:rPr>
                <w:b w:val="0"/>
              </w:rPr>
            </w:pPr>
          </w:p>
          <w:p w14:paraId="2FB332EE" w14:textId="77777777" w:rsidR="00906417" w:rsidRPr="00906417" w:rsidRDefault="00906417" w:rsidP="003D4537">
            <w:pPr>
              <w:pStyle w:val="Titre4"/>
              <w:jc w:val="both"/>
            </w:pPr>
            <w:r w:rsidRPr="00906417">
              <w:lastRenderedPageBreak/>
              <w:t>Initialisation (__</w:t>
            </w:r>
            <w:proofErr w:type="spellStart"/>
            <w:r w:rsidRPr="00906417">
              <w:t>construct</w:t>
            </w:r>
            <w:proofErr w:type="spellEnd"/>
            <w:r w:rsidRPr="00906417">
              <w:t>)</w:t>
            </w:r>
          </w:p>
          <w:p w14:paraId="08B5A10B" w14:textId="77777777" w:rsidR="00906417" w:rsidRDefault="00906417" w:rsidP="003D4537">
            <w:pPr>
              <w:jc w:val="both"/>
              <w:rPr>
                <w:b w:val="0"/>
              </w:rPr>
            </w:pPr>
            <w:r w:rsidRPr="00906417">
              <w:rPr>
                <w:b w:val="0"/>
              </w:rPr>
              <w:t xml:space="preserve">Héritage de </w:t>
            </w:r>
            <w:proofErr w:type="spellStart"/>
            <w:r w:rsidRPr="00906417">
              <w:rPr>
                <w:b w:val="0"/>
              </w:rPr>
              <w:t>BaseModel</w:t>
            </w:r>
            <w:proofErr w:type="spellEnd"/>
            <w:r w:rsidRPr="00906417">
              <w:rPr>
                <w:b w:val="0"/>
              </w:rPr>
              <w:t xml:space="preserve"> : Ce modèle étend </w:t>
            </w:r>
            <w:proofErr w:type="spellStart"/>
            <w:r w:rsidRPr="00906417">
              <w:rPr>
                <w:b w:val="0"/>
              </w:rPr>
              <w:t>BaseModel</w:t>
            </w:r>
            <w:proofErr w:type="spellEnd"/>
            <w:r w:rsidRPr="00906417">
              <w:rPr>
                <w:b w:val="0"/>
              </w:rPr>
              <w:t>, utilisant ainsi la connexion à la base de données établie pour exécuter les requêtes nécessaires.</w:t>
            </w:r>
          </w:p>
          <w:p w14:paraId="4B5990CA" w14:textId="77777777" w:rsidR="0030563C" w:rsidRPr="00906417" w:rsidRDefault="0030563C" w:rsidP="003D4537">
            <w:pPr>
              <w:jc w:val="both"/>
              <w:rPr>
                <w:b w:val="0"/>
              </w:rPr>
            </w:pPr>
          </w:p>
          <w:p w14:paraId="3AEFC889" w14:textId="77777777" w:rsidR="00906417" w:rsidRPr="00906417" w:rsidRDefault="00906417" w:rsidP="003D4537">
            <w:pPr>
              <w:pStyle w:val="Titre4"/>
              <w:jc w:val="both"/>
            </w:pPr>
            <w:r w:rsidRPr="00906417">
              <w:t>Gestion des Données d'Historique Médical</w:t>
            </w:r>
          </w:p>
          <w:p w14:paraId="1BED09B0" w14:textId="77777777" w:rsidR="00906417" w:rsidRPr="00432EAF" w:rsidRDefault="00906417" w:rsidP="00432EAF">
            <w:pPr>
              <w:pStyle w:val="Paragraphedeliste"/>
              <w:numPr>
                <w:ilvl w:val="0"/>
                <w:numId w:val="35"/>
              </w:numPr>
              <w:jc w:val="both"/>
              <w:rPr>
                <w:b w:val="0"/>
              </w:rPr>
            </w:pPr>
            <w:r w:rsidRPr="00432EAF">
              <w:rPr>
                <w:b w:val="0"/>
              </w:rPr>
              <w:t>Lecture de toutes les entrées (lire) : Récupère toutes les entrées d'historique médical enregistrées dans la base de données.</w:t>
            </w:r>
          </w:p>
          <w:p w14:paraId="6F995736" w14:textId="77777777" w:rsidR="00906417" w:rsidRPr="00432EAF" w:rsidRDefault="00906417" w:rsidP="00432EAF">
            <w:pPr>
              <w:pStyle w:val="Paragraphedeliste"/>
              <w:numPr>
                <w:ilvl w:val="0"/>
                <w:numId w:val="35"/>
              </w:numPr>
              <w:jc w:val="both"/>
              <w:rPr>
                <w:b w:val="0"/>
              </w:rPr>
            </w:pPr>
            <w:r w:rsidRPr="00432EAF">
              <w:rPr>
                <w:b w:val="0"/>
              </w:rPr>
              <w:t>Lecture par ID (</w:t>
            </w:r>
            <w:proofErr w:type="spellStart"/>
            <w:r w:rsidRPr="00432EAF">
              <w:rPr>
                <w:b w:val="0"/>
              </w:rPr>
              <w:t>lireUn</w:t>
            </w:r>
            <w:proofErr w:type="spellEnd"/>
            <w:r w:rsidRPr="00432EAF">
              <w:rPr>
                <w:b w:val="0"/>
              </w:rPr>
              <w:t>) : Obtient les détails spécifiques d'une entrée d'historique médical en utilisant son ID.</w:t>
            </w:r>
          </w:p>
          <w:p w14:paraId="68B3AE3F" w14:textId="77777777" w:rsidR="00906417" w:rsidRPr="00432EAF" w:rsidRDefault="00906417" w:rsidP="00432EAF">
            <w:pPr>
              <w:pStyle w:val="Paragraphedeliste"/>
              <w:numPr>
                <w:ilvl w:val="0"/>
                <w:numId w:val="35"/>
              </w:numPr>
              <w:jc w:val="both"/>
              <w:rPr>
                <w:b w:val="0"/>
              </w:rPr>
            </w:pPr>
            <w:r w:rsidRPr="00432EAF">
              <w:rPr>
                <w:b w:val="0"/>
              </w:rPr>
              <w:t>Création d'une nouvelle entrée (</w:t>
            </w:r>
            <w:proofErr w:type="spellStart"/>
            <w:r w:rsidRPr="00432EAF">
              <w:rPr>
                <w:b w:val="0"/>
              </w:rPr>
              <w:t>creer</w:t>
            </w:r>
            <w:proofErr w:type="spellEnd"/>
            <w:r w:rsidRPr="00432EAF">
              <w:rPr>
                <w:b w:val="0"/>
              </w:rPr>
              <w:t>) : Ajoute un nouvel historique médical avec les informations détaillées du patient, du médecin, de la visite, du diagnostic, du traitement, et des commentaires associés.</w:t>
            </w:r>
          </w:p>
          <w:p w14:paraId="50309C00" w14:textId="77777777" w:rsidR="00906417" w:rsidRPr="00432EAF" w:rsidRDefault="00906417" w:rsidP="00432EAF">
            <w:pPr>
              <w:pStyle w:val="Paragraphedeliste"/>
              <w:numPr>
                <w:ilvl w:val="0"/>
                <w:numId w:val="35"/>
              </w:numPr>
              <w:jc w:val="both"/>
              <w:rPr>
                <w:b w:val="0"/>
              </w:rPr>
            </w:pPr>
            <w:r w:rsidRPr="00432EAF">
              <w:rPr>
                <w:b w:val="0"/>
              </w:rPr>
              <w:t>Mise à jour d'une entrée (</w:t>
            </w:r>
            <w:proofErr w:type="spellStart"/>
            <w:r w:rsidRPr="00432EAF">
              <w:rPr>
                <w:b w:val="0"/>
              </w:rPr>
              <w:t>mettreAJour</w:t>
            </w:r>
            <w:proofErr w:type="spellEnd"/>
            <w:r w:rsidRPr="00432EAF">
              <w:rPr>
                <w:b w:val="0"/>
              </w:rPr>
              <w:t>) : Met à jour les informations d'une entrée d'historique médical existante en modifiant les détails pertinents comme le médecin, le diagnostic, et le traitement.</w:t>
            </w:r>
          </w:p>
          <w:p w14:paraId="73DD822A" w14:textId="77777777" w:rsidR="00906417" w:rsidRPr="00432EAF" w:rsidRDefault="00906417" w:rsidP="00432EAF">
            <w:pPr>
              <w:pStyle w:val="Paragraphedeliste"/>
              <w:numPr>
                <w:ilvl w:val="0"/>
                <w:numId w:val="35"/>
              </w:numPr>
              <w:jc w:val="both"/>
              <w:rPr>
                <w:b w:val="0"/>
              </w:rPr>
            </w:pPr>
            <w:r w:rsidRPr="00432EAF">
              <w:rPr>
                <w:b w:val="0"/>
              </w:rPr>
              <w:t>Suppression d'une entrée (supprimer) : Efface une entrée d'historique médical spécifiée par son ID.</w:t>
            </w:r>
          </w:p>
          <w:p w14:paraId="46CD956A" w14:textId="77777777" w:rsidR="00906417" w:rsidRPr="00906417" w:rsidRDefault="00906417" w:rsidP="003D4537">
            <w:pPr>
              <w:jc w:val="both"/>
              <w:rPr>
                <w:b w:val="0"/>
              </w:rPr>
            </w:pPr>
          </w:p>
          <w:p w14:paraId="13D7811E" w14:textId="77777777" w:rsidR="00906417" w:rsidRPr="00906417" w:rsidRDefault="00906417" w:rsidP="003D4537">
            <w:pPr>
              <w:pStyle w:val="Titre4"/>
              <w:jc w:val="both"/>
            </w:pPr>
            <w:r w:rsidRPr="00906417">
              <w:t>Méthodes Supplémentaires</w:t>
            </w:r>
          </w:p>
          <w:p w14:paraId="4D81191D" w14:textId="77777777" w:rsidR="00906417" w:rsidRPr="00432EAF" w:rsidRDefault="00906417" w:rsidP="00432EAF">
            <w:pPr>
              <w:pStyle w:val="Paragraphedeliste"/>
              <w:numPr>
                <w:ilvl w:val="0"/>
                <w:numId w:val="36"/>
              </w:numPr>
              <w:jc w:val="both"/>
              <w:rPr>
                <w:b w:val="0"/>
              </w:rPr>
            </w:pPr>
            <w:r w:rsidRPr="00432EAF">
              <w:rPr>
                <w:b w:val="0"/>
              </w:rPr>
              <w:t>Recherche par médecin (</w:t>
            </w:r>
            <w:proofErr w:type="spellStart"/>
            <w:r w:rsidRPr="00432EAF">
              <w:rPr>
                <w:b w:val="0"/>
              </w:rPr>
              <w:t>getByMedecinId</w:t>
            </w:r>
            <w:proofErr w:type="spellEnd"/>
            <w:r w:rsidRPr="00432EAF">
              <w:rPr>
                <w:b w:val="0"/>
              </w:rPr>
              <w:t>) : Récupère toutes les entrées d'historique médical associées à un médecin particulier.</w:t>
            </w:r>
          </w:p>
          <w:p w14:paraId="6CAD56BB" w14:textId="77777777" w:rsidR="00906417" w:rsidRPr="00432EAF" w:rsidRDefault="00906417" w:rsidP="00432EAF">
            <w:pPr>
              <w:pStyle w:val="Paragraphedeliste"/>
              <w:numPr>
                <w:ilvl w:val="0"/>
                <w:numId w:val="36"/>
              </w:numPr>
              <w:jc w:val="both"/>
              <w:rPr>
                <w:b w:val="0"/>
              </w:rPr>
            </w:pPr>
            <w:r w:rsidRPr="00432EAF">
              <w:rPr>
                <w:b w:val="0"/>
              </w:rPr>
              <w:t>Recherche par patient (</w:t>
            </w:r>
            <w:proofErr w:type="spellStart"/>
            <w:r w:rsidRPr="00432EAF">
              <w:rPr>
                <w:b w:val="0"/>
              </w:rPr>
              <w:t>rechercherParPatient</w:t>
            </w:r>
            <w:proofErr w:type="spellEnd"/>
            <w:r w:rsidRPr="00432EAF">
              <w:rPr>
                <w:b w:val="0"/>
              </w:rPr>
              <w:t>) : Obtient toutes les entrées d'historique médical pour un patient donné, facilitant l'accès rapide aux dossiers médicaux du patient.</w:t>
            </w:r>
          </w:p>
          <w:p w14:paraId="5E02885C" w14:textId="77777777" w:rsidR="00906417" w:rsidRPr="00906417" w:rsidRDefault="00906417" w:rsidP="003D4537">
            <w:pPr>
              <w:jc w:val="both"/>
              <w:rPr>
                <w:b w:val="0"/>
              </w:rPr>
            </w:pPr>
          </w:p>
          <w:p w14:paraId="50E54509" w14:textId="77777777" w:rsidR="00906417" w:rsidRPr="00906417" w:rsidRDefault="00906417" w:rsidP="003D4537">
            <w:pPr>
              <w:pStyle w:val="Titre4"/>
              <w:jc w:val="both"/>
            </w:pPr>
            <w:r w:rsidRPr="00906417">
              <w:t>Sécurité et Gestion des Erreurs</w:t>
            </w:r>
          </w:p>
          <w:p w14:paraId="069642EA" w14:textId="77777777" w:rsidR="00906417" w:rsidRPr="00432EAF" w:rsidRDefault="00906417" w:rsidP="00432EAF">
            <w:pPr>
              <w:pStyle w:val="Paragraphedeliste"/>
              <w:numPr>
                <w:ilvl w:val="0"/>
                <w:numId w:val="37"/>
              </w:numPr>
              <w:jc w:val="both"/>
              <w:rPr>
                <w:b w:val="0"/>
              </w:rPr>
            </w:pPr>
            <w:r w:rsidRPr="00432EAF">
              <w:rPr>
                <w:b w:val="0"/>
              </w:rPr>
              <w:t>Préparation et exécution sécurisées des requêtes : Toutes les requêtes sont préparées pour éviter les injections SQL. Les paramètres sont nettoyés et échappés avant d'être liés à la requête.</w:t>
            </w:r>
          </w:p>
          <w:p w14:paraId="74BAC8D4" w14:textId="4D91B9EA" w:rsidR="00906417" w:rsidRPr="00432EAF" w:rsidRDefault="00906417" w:rsidP="00432EAF">
            <w:pPr>
              <w:pStyle w:val="Paragraphedeliste"/>
              <w:numPr>
                <w:ilvl w:val="0"/>
                <w:numId w:val="37"/>
              </w:numPr>
              <w:jc w:val="both"/>
              <w:rPr>
                <w:b w:val="0"/>
              </w:rPr>
            </w:pPr>
            <w:r w:rsidRPr="00432EAF">
              <w:rPr>
                <w:b w:val="0"/>
              </w:rPr>
              <w:t>Gestion des erreurs : Les erreurs de préparation de la requête, de liaison des paramètres, et d'exécution sont systématiquement gérées pour prévenir l'exécution de requêtes erronées et fournir des diagnostics clairs en cas de problème.</w:t>
            </w:r>
          </w:p>
          <w:p w14:paraId="2FE5039C" w14:textId="77777777" w:rsidR="00906417" w:rsidRPr="00906417" w:rsidRDefault="00906417" w:rsidP="003D4537">
            <w:pPr>
              <w:jc w:val="both"/>
              <w:rPr>
                <w:b w:val="0"/>
              </w:rPr>
            </w:pPr>
          </w:p>
          <w:p w14:paraId="330BA1B4" w14:textId="3C4B4E27" w:rsidR="00BD0D90" w:rsidRDefault="00BD0D90" w:rsidP="003D4537">
            <w:pPr>
              <w:pStyle w:val="Titre3"/>
              <w:jc w:val="both"/>
            </w:pPr>
            <w:bookmarkStart w:id="41" w:name="_Toc169418684"/>
            <w:proofErr w:type="spellStart"/>
            <w:r>
              <w:t>HorairesTravailModel</w:t>
            </w:r>
            <w:bookmarkEnd w:id="41"/>
            <w:proofErr w:type="spellEnd"/>
            <w:r>
              <w:t xml:space="preserve"> </w:t>
            </w:r>
          </w:p>
          <w:p w14:paraId="308B0F1B" w14:textId="77777777" w:rsidR="00906417" w:rsidRPr="00906417" w:rsidRDefault="00906417" w:rsidP="003D4537">
            <w:pPr>
              <w:jc w:val="both"/>
            </w:pPr>
          </w:p>
          <w:p w14:paraId="7D526A6F" w14:textId="77777777" w:rsidR="002F085B" w:rsidRDefault="002F085B" w:rsidP="003D4537">
            <w:pPr>
              <w:pStyle w:val="Titre4"/>
              <w:jc w:val="both"/>
            </w:pPr>
            <w:proofErr w:type="spellStart"/>
            <w:r>
              <w:t>Role</w:t>
            </w:r>
            <w:proofErr w:type="spellEnd"/>
          </w:p>
          <w:p w14:paraId="01358596" w14:textId="07E037E9" w:rsidR="002F085B" w:rsidRDefault="00906417" w:rsidP="003D4537">
            <w:pPr>
              <w:jc w:val="both"/>
              <w:rPr>
                <w:b w:val="0"/>
              </w:rPr>
            </w:pPr>
            <w:r>
              <w:rPr>
                <w:b w:val="0"/>
              </w:rPr>
              <w:t>O</w:t>
            </w:r>
            <w:r w:rsidRPr="00906417">
              <w:rPr>
                <w:b w:val="0"/>
              </w:rPr>
              <w:t>ffre une interface</w:t>
            </w:r>
            <w:r>
              <w:rPr>
                <w:b w:val="0"/>
              </w:rPr>
              <w:t xml:space="preserve"> </w:t>
            </w:r>
            <w:r w:rsidRPr="00906417">
              <w:rPr>
                <w:b w:val="0"/>
              </w:rPr>
              <w:t xml:space="preserve">pour la gestion des horaires des médecins dans votre application. En assurant une manipulation sécurisée et efficace des données, il facilite la gestion des plannings de travail et de congé, rendant les opérations quotidiennes plus fluides et moins susceptibles d'erreur. Ce modèle est essentiel pour la planification et la coordination au sein </w:t>
            </w:r>
            <w:r w:rsidRPr="00906417">
              <w:rPr>
                <w:b w:val="0"/>
              </w:rPr>
              <w:lastRenderedPageBreak/>
              <w:t>des établissements médicaux, permettant un suivi précis et accessible des horaires de travail des professionnels de santé.</w:t>
            </w:r>
          </w:p>
          <w:p w14:paraId="2D4C1422" w14:textId="77777777" w:rsidR="00906417" w:rsidRDefault="00906417" w:rsidP="003D4537">
            <w:pPr>
              <w:jc w:val="both"/>
              <w:rPr>
                <w:b w:val="0"/>
              </w:rPr>
            </w:pPr>
          </w:p>
          <w:p w14:paraId="464F3DB9" w14:textId="77777777" w:rsidR="00906417" w:rsidRPr="00906417" w:rsidRDefault="00906417" w:rsidP="003D4537">
            <w:pPr>
              <w:pStyle w:val="Titre4"/>
              <w:jc w:val="both"/>
            </w:pPr>
            <w:r w:rsidRPr="00906417">
              <w:t>Initialisation (__</w:t>
            </w:r>
            <w:proofErr w:type="spellStart"/>
            <w:r w:rsidRPr="00906417">
              <w:t>construct</w:t>
            </w:r>
            <w:proofErr w:type="spellEnd"/>
            <w:r w:rsidRPr="00906417">
              <w:t>)</w:t>
            </w:r>
          </w:p>
          <w:p w14:paraId="68FFAD22" w14:textId="77777777" w:rsidR="00906417" w:rsidRDefault="00906417" w:rsidP="003D4537">
            <w:pPr>
              <w:jc w:val="both"/>
              <w:rPr>
                <w:b w:val="0"/>
              </w:rPr>
            </w:pPr>
            <w:r w:rsidRPr="00906417">
              <w:rPr>
                <w:b w:val="0"/>
              </w:rPr>
              <w:t xml:space="preserve">Héritage de </w:t>
            </w:r>
            <w:proofErr w:type="spellStart"/>
            <w:r w:rsidRPr="00906417">
              <w:rPr>
                <w:b w:val="0"/>
              </w:rPr>
              <w:t>BaseModel</w:t>
            </w:r>
            <w:proofErr w:type="spellEnd"/>
            <w:r w:rsidRPr="00906417">
              <w:rPr>
                <w:b w:val="0"/>
              </w:rPr>
              <w:t xml:space="preserve"> : Utilise la connexion à la base de données établie par </w:t>
            </w:r>
            <w:proofErr w:type="spellStart"/>
            <w:r w:rsidRPr="00906417">
              <w:rPr>
                <w:b w:val="0"/>
              </w:rPr>
              <w:t>BaseModel</w:t>
            </w:r>
            <w:proofErr w:type="spellEnd"/>
            <w:r w:rsidRPr="00906417">
              <w:rPr>
                <w:b w:val="0"/>
              </w:rPr>
              <w:t>, permettant une intégration et une gestion efficace des requêtes SQL.</w:t>
            </w:r>
          </w:p>
          <w:p w14:paraId="5825E0C6" w14:textId="77777777" w:rsidR="00906417" w:rsidRPr="00906417" w:rsidRDefault="00906417" w:rsidP="003D4537">
            <w:pPr>
              <w:jc w:val="both"/>
              <w:rPr>
                <w:b w:val="0"/>
              </w:rPr>
            </w:pPr>
          </w:p>
          <w:p w14:paraId="33A1E3C5" w14:textId="77777777" w:rsidR="00906417" w:rsidRPr="00906417" w:rsidRDefault="00906417" w:rsidP="003D4537">
            <w:pPr>
              <w:pStyle w:val="Titre4"/>
              <w:jc w:val="both"/>
            </w:pPr>
            <w:r w:rsidRPr="00906417">
              <w:t>Gestion des Horaires de Travail</w:t>
            </w:r>
          </w:p>
          <w:p w14:paraId="64ABBE0D" w14:textId="77777777" w:rsidR="00906417" w:rsidRPr="00432EAF" w:rsidRDefault="00906417" w:rsidP="00432EAF">
            <w:pPr>
              <w:pStyle w:val="Paragraphedeliste"/>
              <w:numPr>
                <w:ilvl w:val="0"/>
                <w:numId w:val="38"/>
              </w:numPr>
              <w:jc w:val="both"/>
              <w:rPr>
                <w:b w:val="0"/>
              </w:rPr>
            </w:pPr>
            <w:r w:rsidRPr="00432EAF">
              <w:rPr>
                <w:b w:val="0"/>
              </w:rPr>
              <w:t>Lecture de tous les horaires (lire) : Récupère tous les horaires de travail enregistrés dans la base de données, permettant un accès facile à l'ensemble des horaires.</w:t>
            </w:r>
          </w:p>
          <w:p w14:paraId="2BA6EF7C" w14:textId="77777777" w:rsidR="00906417" w:rsidRPr="00432EAF" w:rsidRDefault="00906417" w:rsidP="00432EAF">
            <w:pPr>
              <w:pStyle w:val="Paragraphedeliste"/>
              <w:numPr>
                <w:ilvl w:val="0"/>
                <w:numId w:val="38"/>
              </w:numPr>
              <w:jc w:val="both"/>
              <w:rPr>
                <w:b w:val="0"/>
              </w:rPr>
            </w:pPr>
            <w:r w:rsidRPr="00432EAF">
              <w:rPr>
                <w:b w:val="0"/>
              </w:rPr>
              <w:t>Lecture par ID (</w:t>
            </w:r>
            <w:proofErr w:type="spellStart"/>
            <w:r w:rsidRPr="00432EAF">
              <w:rPr>
                <w:b w:val="0"/>
              </w:rPr>
              <w:t>lireUn</w:t>
            </w:r>
            <w:proofErr w:type="spellEnd"/>
            <w:r w:rsidRPr="00432EAF">
              <w:rPr>
                <w:b w:val="0"/>
              </w:rPr>
              <w:t>) : Obtient les détails spécifiques d'un horaire de travail en utilisant son ID, utile pour les consultations ou les mises à jour spécifiques.</w:t>
            </w:r>
          </w:p>
          <w:p w14:paraId="3E3E3E11" w14:textId="77777777" w:rsidR="00906417" w:rsidRPr="00432EAF" w:rsidRDefault="00906417" w:rsidP="00432EAF">
            <w:pPr>
              <w:pStyle w:val="Paragraphedeliste"/>
              <w:numPr>
                <w:ilvl w:val="0"/>
                <w:numId w:val="38"/>
              </w:numPr>
              <w:jc w:val="both"/>
              <w:rPr>
                <w:b w:val="0"/>
              </w:rPr>
            </w:pPr>
            <w:r w:rsidRPr="00432EAF">
              <w:rPr>
                <w:b w:val="0"/>
              </w:rPr>
              <w:t>Création d'un nouvel horaire (</w:t>
            </w:r>
            <w:proofErr w:type="spellStart"/>
            <w:r w:rsidRPr="00432EAF">
              <w:rPr>
                <w:b w:val="0"/>
              </w:rPr>
              <w:t>creer</w:t>
            </w:r>
            <w:proofErr w:type="spellEnd"/>
            <w:r w:rsidRPr="00432EAF">
              <w:rPr>
                <w:b w:val="0"/>
              </w:rPr>
              <w:t>) : Ajoute un nouvel horaire de travail avec des informations détaillées comme le jour de la semaine, les heures de début et de fin, le type (travail ou congé), et des commentaires éventuels.</w:t>
            </w:r>
          </w:p>
          <w:p w14:paraId="74DFD9BB" w14:textId="77777777" w:rsidR="00906417" w:rsidRPr="00432EAF" w:rsidRDefault="00906417" w:rsidP="00432EAF">
            <w:pPr>
              <w:pStyle w:val="Paragraphedeliste"/>
              <w:numPr>
                <w:ilvl w:val="0"/>
                <w:numId w:val="38"/>
              </w:numPr>
              <w:jc w:val="both"/>
              <w:rPr>
                <w:b w:val="0"/>
              </w:rPr>
            </w:pPr>
            <w:r w:rsidRPr="00432EAF">
              <w:rPr>
                <w:b w:val="0"/>
              </w:rPr>
              <w:t>Mise à jour d'un horaire (</w:t>
            </w:r>
            <w:proofErr w:type="spellStart"/>
            <w:r w:rsidRPr="00432EAF">
              <w:rPr>
                <w:b w:val="0"/>
              </w:rPr>
              <w:t>mettreAJour</w:t>
            </w:r>
            <w:proofErr w:type="spellEnd"/>
            <w:r w:rsidRPr="00432EAF">
              <w:rPr>
                <w:b w:val="0"/>
              </w:rPr>
              <w:t>) : Met à jour les informations d'un horaire de travail existant, modifiant des éléments comme les heures et les commentaires.</w:t>
            </w:r>
          </w:p>
          <w:p w14:paraId="4AB0C6AE" w14:textId="77777777" w:rsidR="00906417" w:rsidRPr="00432EAF" w:rsidRDefault="00906417" w:rsidP="00432EAF">
            <w:pPr>
              <w:pStyle w:val="Paragraphedeliste"/>
              <w:numPr>
                <w:ilvl w:val="0"/>
                <w:numId w:val="38"/>
              </w:numPr>
              <w:jc w:val="both"/>
              <w:rPr>
                <w:b w:val="0"/>
              </w:rPr>
            </w:pPr>
            <w:r w:rsidRPr="00432EAF">
              <w:rPr>
                <w:b w:val="0"/>
              </w:rPr>
              <w:t>Suppression d'un horaire (supprimer) : Efface un horaire de travail de la base de données en utilisant son ID, important pour la gestion des changements dans les plannings des médecins.</w:t>
            </w:r>
          </w:p>
          <w:p w14:paraId="66944E42" w14:textId="77777777" w:rsidR="00906417" w:rsidRPr="00906417" w:rsidRDefault="00906417" w:rsidP="003D4537">
            <w:pPr>
              <w:jc w:val="both"/>
              <w:rPr>
                <w:b w:val="0"/>
              </w:rPr>
            </w:pPr>
          </w:p>
          <w:p w14:paraId="7AC2E2D7" w14:textId="77777777" w:rsidR="00906417" w:rsidRPr="00906417" w:rsidRDefault="00906417" w:rsidP="003D4537">
            <w:pPr>
              <w:pStyle w:val="Titre4"/>
              <w:jc w:val="both"/>
            </w:pPr>
            <w:r w:rsidRPr="00906417">
              <w:t>Fonctionnalités Additionnelles</w:t>
            </w:r>
          </w:p>
          <w:p w14:paraId="218545F2" w14:textId="77777777" w:rsidR="00906417" w:rsidRDefault="00906417" w:rsidP="003D4537">
            <w:pPr>
              <w:jc w:val="both"/>
              <w:rPr>
                <w:b w:val="0"/>
              </w:rPr>
            </w:pPr>
            <w:r w:rsidRPr="00906417">
              <w:rPr>
                <w:b w:val="0"/>
              </w:rPr>
              <w:t>Recherche par médecin (</w:t>
            </w:r>
            <w:proofErr w:type="spellStart"/>
            <w:r w:rsidRPr="00906417">
              <w:rPr>
                <w:b w:val="0"/>
              </w:rPr>
              <w:t>rechercherParMedecin</w:t>
            </w:r>
            <w:proofErr w:type="spellEnd"/>
            <w:r w:rsidRPr="00906417">
              <w:rPr>
                <w:b w:val="0"/>
              </w:rPr>
              <w:t>) : Récupère tous les horaires associés à un médecin spécifique, ce qui est crucial pour visualiser ou ajuster les plannings individuels des médecins.</w:t>
            </w:r>
          </w:p>
          <w:p w14:paraId="3F48A69D" w14:textId="77777777" w:rsidR="00906417" w:rsidRPr="00906417" w:rsidRDefault="00906417" w:rsidP="003D4537">
            <w:pPr>
              <w:jc w:val="both"/>
              <w:rPr>
                <w:b w:val="0"/>
              </w:rPr>
            </w:pPr>
          </w:p>
          <w:p w14:paraId="10D927DD" w14:textId="77777777" w:rsidR="00906417" w:rsidRPr="00906417" w:rsidRDefault="00906417" w:rsidP="003D4537">
            <w:pPr>
              <w:pStyle w:val="Titre4"/>
              <w:jc w:val="both"/>
            </w:pPr>
            <w:r w:rsidRPr="00906417">
              <w:t>Sécurité et Gestion des Erreurs</w:t>
            </w:r>
          </w:p>
          <w:p w14:paraId="75DAFFAE" w14:textId="77777777" w:rsidR="00906417" w:rsidRPr="00432EAF" w:rsidRDefault="00906417" w:rsidP="00432EAF">
            <w:pPr>
              <w:pStyle w:val="Paragraphedeliste"/>
              <w:numPr>
                <w:ilvl w:val="0"/>
                <w:numId w:val="39"/>
              </w:numPr>
              <w:jc w:val="both"/>
              <w:rPr>
                <w:b w:val="0"/>
              </w:rPr>
            </w:pPr>
            <w:r w:rsidRPr="00432EAF">
              <w:rPr>
                <w:b w:val="0"/>
              </w:rPr>
              <w:t>Préparation et exécution des requêtes sécurisées : Les requêtes sont systématiquement préparées pour éviter les injections SQL. Les paramètres tels que les ID des médecins ou les détails des horaires sont nettoyés et échappés avant d'être liés aux requêtes.</w:t>
            </w:r>
          </w:p>
          <w:p w14:paraId="40473B85" w14:textId="6D8FB177" w:rsidR="00906417" w:rsidRPr="00432EAF" w:rsidRDefault="00906417" w:rsidP="00432EAF">
            <w:pPr>
              <w:pStyle w:val="Paragraphedeliste"/>
              <w:numPr>
                <w:ilvl w:val="0"/>
                <w:numId w:val="39"/>
              </w:numPr>
              <w:jc w:val="both"/>
              <w:rPr>
                <w:b w:val="0"/>
              </w:rPr>
            </w:pPr>
            <w:r w:rsidRPr="00432EAF">
              <w:rPr>
                <w:b w:val="0"/>
              </w:rPr>
              <w:t>Gestion des erreurs : Les erreurs potentielles dans la préparation des requêtes, la liaison des paramètres, ou l'exécution sont gérées immédiatement, empêchant les opérations erronées et fournissant des diagnostics précis en cas de problème.</w:t>
            </w:r>
          </w:p>
          <w:p w14:paraId="78FCD479" w14:textId="77777777" w:rsidR="002F085B" w:rsidRDefault="002F085B" w:rsidP="003D4537">
            <w:pPr>
              <w:pStyle w:val="Contenu"/>
              <w:jc w:val="both"/>
            </w:pPr>
          </w:p>
          <w:p w14:paraId="6047564C" w14:textId="7DCC9B49" w:rsidR="00BD0D90" w:rsidRDefault="00BD0D90" w:rsidP="003D4537">
            <w:pPr>
              <w:pStyle w:val="Titre3"/>
              <w:jc w:val="both"/>
            </w:pPr>
            <w:bookmarkStart w:id="42" w:name="_Toc169418685"/>
            <w:proofErr w:type="spellStart"/>
            <w:r>
              <w:t>MedecinModel</w:t>
            </w:r>
            <w:bookmarkEnd w:id="42"/>
            <w:proofErr w:type="spellEnd"/>
            <w:r>
              <w:t xml:space="preserve"> </w:t>
            </w:r>
          </w:p>
          <w:p w14:paraId="156A8A84" w14:textId="77777777" w:rsidR="00906417" w:rsidRPr="00906417" w:rsidRDefault="00906417" w:rsidP="003D4537">
            <w:pPr>
              <w:jc w:val="both"/>
            </w:pPr>
          </w:p>
          <w:p w14:paraId="7C704AF7" w14:textId="77777777" w:rsidR="002F085B" w:rsidRDefault="002F085B" w:rsidP="003D4537">
            <w:pPr>
              <w:pStyle w:val="Titre4"/>
              <w:jc w:val="both"/>
            </w:pPr>
            <w:proofErr w:type="spellStart"/>
            <w:r>
              <w:t>Role</w:t>
            </w:r>
            <w:proofErr w:type="spellEnd"/>
          </w:p>
          <w:p w14:paraId="2F020B17" w14:textId="4CBD3457" w:rsidR="002F085B" w:rsidRDefault="00906417" w:rsidP="003D4537">
            <w:pPr>
              <w:jc w:val="both"/>
              <w:rPr>
                <w:b w:val="0"/>
              </w:rPr>
            </w:pPr>
            <w:r>
              <w:rPr>
                <w:b w:val="0"/>
              </w:rPr>
              <w:t>O</w:t>
            </w:r>
            <w:r w:rsidRPr="00906417">
              <w:rPr>
                <w:b w:val="0"/>
              </w:rPr>
              <w:t>ffre une interface</w:t>
            </w:r>
            <w:r>
              <w:rPr>
                <w:b w:val="0"/>
              </w:rPr>
              <w:t xml:space="preserve"> </w:t>
            </w:r>
            <w:r w:rsidRPr="00906417">
              <w:rPr>
                <w:b w:val="0"/>
              </w:rPr>
              <w:t xml:space="preserve">pour la gestion des informations des médecins dans votre application, assurant une manipulation sécurisée et efficace des données médicales personnelles. En simplifiant les interactions complexes avec la base de données et en assurant que les </w:t>
            </w:r>
            <w:r w:rsidRPr="00906417">
              <w:rPr>
                <w:b w:val="0"/>
              </w:rPr>
              <w:lastRenderedPageBreak/>
              <w:t>données des médecins sont gérées de manière conforme aux normes de sécurité et d'efficacité, ce modèle joue un rôle crucial dans la gestion des ressources humaines médicales de l'établissement.</w:t>
            </w:r>
          </w:p>
          <w:p w14:paraId="385C12DB" w14:textId="77777777" w:rsidR="00906417" w:rsidRDefault="00906417" w:rsidP="003D4537">
            <w:pPr>
              <w:jc w:val="both"/>
              <w:rPr>
                <w:b w:val="0"/>
              </w:rPr>
            </w:pPr>
          </w:p>
          <w:p w14:paraId="7DE67C6B" w14:textId="4657E778" w:rsidR="00906417" w:rsidRPr="00906417" w:rsidRDefault="00906417" w:rsidP="003D4537">
            <w:pPr>
              <w:pStyle w:val="Titre4"/>
              <w:jc w:val="both"/>
            </w:pPr>
            <w:r>
              <w:t>I</w:t>
            </w:r>
            <w:r w:rsidRPr="00906417">
              <w:t>nitialisation (__</w:t>
            </w:r>
            <w:proofErr w:type="spellStart"/>
            <w:r w:rsidRPr="00906417">
              <w:t>construct</w:t>
            </w:r>
            <w:proofErr w:type="spellEnd"/>
            <w:r w:rsidRPr="00906417">
              <w:t>)</w:t>
            </w:r>
          </w:p>
          <w:p w14:paraId="0E4016CD" w14:textId="77777777" w:rsidR="00906417" w:rsidRDefault="00906417" w:rsidP="003D4537">
            <w:pPr>
              <w:jc w:val="both"/>
              <w:rPr>
                <w:b w:val="0"/>
              </w:rPr>
            </w:pPr>
            <w:r w:rsidRPr="00906417">
              <w:rPr>
                <w:b w:val="0"/>
              </w:rPr>
              <w:t xml:space="preserve">Héritage de </w:t>
            </w:r>
            <w:proofErr w:type="spellStart"/>
            <w:r w:rsidRPr="00906417">
              <w:rPr>
                <w:b w:val="0"/>
              </w:rPr>
              <w:t>BaseModel</w:t>
            </w:r>
            <w:proofErr w:type="spellEnd"/>
            <w:r w:rsidRPr="00906417">
              <w:rPr>
                <w:b w:val="0"/>
              </w:rPr>
              <w:t xml:space="preserve"> : Utilise la connexion à la base de données établie par </w:t>
            </w:r>
            <w:proofErr w:type="spellStart"/>
            <w:r w:rsidRPr="00906417">
              <w:rPr>
                <w:b w:val="0"/>
              </w:rPr>
              <w:t>BaseModel</w:t>
            </w:r>
            <w:proofErr w:type="spellEnd"/>
            <w:r w:rsidRPr="00906417">
              <w:rPr>
                <w:b w:val="0"/>
              </w:rPr>
              <w:t>, permettant une intégration et une gestion efficace des requêtes SQL.</w:t>
            </w:r>
          </w:p>
          <w:p w14:paraId="60E3656E" w14:textId="77777777" w:rsidR="00906417" w:rsidRPr="00906417" w:rsidRDefault="00906417" w:rsidP="003D4537">
            <w:pPr>
              <w:jc w:val="both"/>
              <w:rPr>
                <w:b w:val="0"/>
              </w:rPr>
            </w:pPr>
          </w:p>
          <w:p w14:paraId="4BB768C0" w14:textId="77777777" w:rsidR="00906417" w:rsidRPr="00906417" w:rsidRDefault="00906417" w:rsidP="003D4537">
            <w:pPr>
              <w:pStyle w:val="Titre4"/>
              <w:jc w:val="both"/>
            </w:pPr>
            <w:r w:rsidRPr="00906417">
              <w:t>Gestion des Informations des Médecins</w:t>
            </w:r>
          </w:p>
          <w:p w14:paraId="563A6304" w14:textId="77777777" w:rsidR="00906417" w:rsidRPr="00432EAF" w:rsidRDefault="00906417" w:rsidP="00432EAF">
            <w:pPr>
              <w:pStyle w:val="Paragraphedeliste"/>
              <w:numPr>
                <w:ilvl w:val="0"/>
                <w:numId w:val="40"/>
              </w:numPr>
              <w:jc w:val="both"/>
              <w:rPr>
                <w:b w:val="0"/>
              </w:rPr>
            </w:pPr>
            <w:r w:rsidRPr="00432EAF">
              <w:rPr>
                <w:b w:val="0"/>
              </w:rPr>
              <w:t>Lecture de tous les médecins (lire) : Récupère tous les médecins enregistrés dans la base de données. Utilise une requête simple pour extraire toutes les entrées de la table des médecins.</w:t>
            </w:r>
          </w:p>
          <w:p w14:paraId="18F5856B" w14:textId="77777777" w:rsidR="00906417" w:rsidRPr="00432EAF" w:rsidRDefault="00906417" w:rsidP="00432EAF">
            <w:pPr>
              <w:pStyle w:val="Paragraphedeliste"/>
              <w:numPr>
                <w:ilvl w:val="0"/>
                <w:numId w:val="40"/>
              </w:numPr>
              <w:jc w:val="both"/>
              <w:rPr>
                <w:b w:val="0"/>
              </w:rPr>
            </w:pPr>
            <w:r w:rsidRPr="00432EAF">
              <w:rPr>
                <w:b w:val="0"/>
              </w:rPr>
              <w:t>Lecture par ID (</w:t>
            </w:r>
            <w:proofErr w:type="spellStart"/>
            <w:r w:rsidRPr="00432EAF">
              <w:rPr>
                <w:b w:val="0"/>
              </w:rPr>
              <w:t>lireUn</w:t>
            </w:r>
            <w:proofErr w:type="spellEnd"/>
            <w:r w:rsidRPr="00432EAF">
              <w:rPr>
                <w:b w:val="0"/>
              </w:rPr>
              <w:t>) : Obtient les détails spécifiques d'un médecin en utilisant son ID. Cette méthode est utile pour des consultations ou des mises à jour spécifiques.</w:t>
            </w:r>
          </w:p>
          <w:p w14:paraId="1E0C221B" w14:textId="77777777" w:rsidR="00906417" w:rsidRPr="00432EAF" w:rsidRDefault="00906417" w:rsidP="00432EAF">
            <w:pPr>
              <w:pStyle w:val="Paragraphedeliste"/>
              <w:numPr>
                <w:ilvl w:val="0"/>
                <w:numId w:val="40"/>
              </w:numPr>
              <w:jc w:val="both"/>
              <w:rPr>
                <w:b w:val="0"/>
              </w:rPr>
            </w:pPr>
            <w:r w:rsidRPr="00432EAF">
              <w:rPr>
                <w:b w:val="0"/>
              </w:rPr>
              <w:t>Création d'un nouveau médecin (</w:t>
            </w:r>
            <w:proofErr w:type="spellStart"/>
            <w:r w:rsidRPr="00432EAF">
              <w:rPr>
                <w:b w:val="0"/>
              </w:rPr>
              <w:t>creer</w:t>
            </w:r>
            <w:proofErr w:type="spellEnd"/>
            <w:r w:rsidRPr="00432EAF">
              <w:rPr>
                <w:b w:val="0"/>
              </w:rPr>
              <w:t>) : Ajoute un nouveau médecin avec des informations détaillées telles que l'ID utilisateur, le nom, le prénom, la spécialité, et le téléphone.</w:t>
            </w:r>
          </w:p>
          <w:p w14:paraId="52851D2E" w14:textId="77777777" w:rsidR="00906417" w:rsidRPr="00432EAF" w:rsidRDefault="00906417" w:rsidP="00432EAF">
            <w:pPr>
              <w:pStyle w:val="Paragraphedeliste"/>
              <w:numPr>
                <w:ilvl w:val="0"/>
                <w:numId w:val="40"/>
              </w:numPr>
              <w:jc w:val="both"/>
              <w:rPr>
                <w:b w:val="0"/>
              </w:rPr>
            </w:pPr>
            <w:r w:rsidRPr="00432EAF">
              <w:rPr>
                <w:b w:val="0"/>
              </w:rPr>
              <w:t>Mise à jour d'un médecin (</w:t>
            </w:r>
            <w:proofErr w:type="spellStart"/>
            <w:r w:rsidRPr="00432EAF">
              <w:rPr>
                <w:b w:val="0"/>
              </w:rPr>
              <w:t>mettreAJour</w:t>
            </w:r>
            <w:proofErr w:type="spellEnd"/>
            <w:r w:rsidRPr="00432EAF">
              <w:rPr>
                <w:b w:val="0"/>
              </w:rPr>
              <w:t>) : Met à jour les informations d'un médecin existant, modifiant des éléments comme le nom, le prénom, la spécialité, et le téléphone.</w:t>
            </w:r>
          </w:p>
          <w:p w14:paraId="57BD5077" w14:textId="77777777" w:rsidR="00906417" w:rsidRPr="00432EAF" w:rsidRDefault="00906417" w:rsidP="00432EAF">
            <w:pPr>
              <w:pStyle w:val="Paragraphedeliste"/>
              <w:numPr>
                <w:ilvl w:val="0"/>
                <w:numId w:val="40"/>
              </w:numPr>
              <w:jc w:val="both"/>
              <w:rPr>
                <w:b w:val="0"/>
              </w:rPr>
            </w:pPr>
            <w:r w:rsidRPr="00432EAF">
              <w:rPr>
                <w:b w:val="0"/>
              </w:rPr>
              <w:t>Suppression d'un médecin (supprimer) : Efface un médecin de la base de données en utilisant son ID.</w:t>
            </w:r>
          </w:p>
          <w:p w14:paraId="494E3034" w14:textId="77777777" w:rsidR="00906417" w:rsidRPr="00906417" w:rsidRDefault="00906417" w:rsidP="003D4537">
            <w:pPr>
              <w:jc w:val="both"/>
              <w:rPr>
                <w:b w:val="0"/>
              </w:rPr>
            </w:pPr>
          </w:p>
          <w:p w14:paraId="14C4CE82" w14:textId="77777777" w:rsidR="00906417" w:rsidRPr="00906417" w:rsidRDefault="00906417" w:rsidP="003D4537">
            <w:pPr>
              <w:pStyle w:val="Titre4"/>
              <w:jc w:val="both"/>
            </w:pPr>
            <w:r w:rsidRPr="00906417">
              <w:t>Sécurité et Gestion des Erreurs</w:t>
            </w:r>
          </w:p>
          <w:p w14:paraId="5D330C91" w14:textId="77777777" w:rsidR="00906417" w:rsidRPr="00432EAF" w:rsidRDefault="00906417" w:rsidP="00432EAF">
            <w:pPr>
              <w:pStyle w:val="Paragraphedeliste"/>
              <w:numPr>
                <w:ilvl w:val="0"/>
                <w:numId w:val="41"/>
              </w:numPr>
              <w:jc w:val="both"/>
              <w:rPr>
                <w:b w:val="0"/>
              </w:rPr>
            </w:pPr>
            <w:r w:rsidRPr="00432EAF">
              <w:rPr>
                <w:b w:val="0"/>
              </w:rPr>
              <w:t>Préparation et exécution sécurisées des requêtes : Les requêtes sont systématiquement préparées pour éviter les injections SQL. Les paramètres tels que les ID des médecins ou les détails personnels sont nettoyés et échappés avant d'être liés aux requêtes.</w:t>
            </w:r>
          </w:p>
          <w:p w14:paraId="0A76117D" w14:textId="77777777" w:rsidR="00906417" w:rsidRPr="00432EAF" w:rsidRDefault="00906417" w:rsidP="00432EAF">
            <w:pPr>
              <w:pStyle w:val="Paragraphedeliste"/>
              <w:numPr>
                <w:ilvl w:val="0"/>
                <w:numId w:val="41"/>
              </w:numPr>
              <w:jc w:val="both"/>
              <w:rPr>
                <w:b w:val="0"/>
              </w:rPr>
            </w:pPr>
            <w:r w:rsidRPr="00432EAF">
              <w:rPr>
                <w:b w:val="0"/>
              </w:rPr>
              <w:t>Gestion des erreurs : Les erreurs potentielles dans la préparation des requêtes, la liaison des paramètres, ou l'exécution sont gérées immédiatement, empêchant les opérations erronées et fournissant des diagnostics précis en cas de problème.</w:t>
            </w:r>
          </w:p>
          <w:p w14:paraId="307D4763" w14:textId="77777777" w:rsidR="00906417" w:rsidRPr="00906417" w:rsidRDefault="00906417" w:rsidP="003D4537">
            <w:pPr>
              <w:jc w:val="both"/>
              <w:rPr>
                <w:b w:val="0"/>
              </w:rPr>
            </w:pPr>
          </w:p>
          <w:p w14:paraId="6E8990B8" w14:textId="77777777" w:rsidR="00906417" w:rsidRPr="00906417" w:rsidRDefault="00906417" w:rsidP="003D4537">
            <w:pPr>
              <w:pStyle w:val="Titre4"/>
              <w:jc w:val="both"/>
            </w:pPr>
            <w:r w:rsidRPr="00906417">
              <w:t>Fonctionnalités Additionnelles</w:t>
            </w:r>
          </w:p>
          <w:p w14:paraId="6A0277B7" w14:textId="2E81D868" w:rsidR="00906417" w:rsidRPr="00906417" w:rsidRDefault="00906417" w:rsidP="003D4537">
            <w:pPr>
              <w:jc w:val="both"/>
              <w:rPr>
                <w:b w:val="0"/>
              </w:rPr>
            </w:pPr>
            <w:r w:rsidRPr="00906417">
              <w:rPr>
                <w:b w:val="0"/>
              </w:rPr>
              <w:t>Recherche par médecin : Bien que non explicitement détaillée, des méthodes supplémentaires pourraient inclure la recherche de médecins par spécialité ou par nom, augmentant ainsi la flexibilité et l'utilité du modèle dans l'application.</w:t>
            </w:r>
          </w:p>
          <w:p w14:paraId="1C244ED4" w14:textId="77777777" w:rsidR="002F085B" w:rsidRDefault="002F085B" w:rsidP="003D4537">
            <w:pPr>
              <w:pStyle w:val="Contenu"/>
              <w:jc w:val="both"/>
            </w:pPr>
          </w:p>
          <w:p w14:paraId="2BC68EA2" w14:textId="60285E46" w:rsidR="00BD0D90" w:rsidRDefault="00BD0D90" w:rsidP="003D4537">
            <w:pPr>
              <w:pStyle w:val="Titre3"/>
              <w:jc w:val="both"/>
            </w:pPr>
            <w:bookmarkStart w:id="43" w:name="_Toc169418686"/>
            <w:proofErr w:type="spellStart"/>
            <w:r>
              <w:t>MedecinServicesModel</w:t>
            </w:r>
            <w:bookmarkEnd w:id="43"/>
            <w:proofErr w:type="spellEnd"/>
            <w:r>
              <w:t xml:space="preserve"> </w:t>
            </w:r>
          </w:p>
          <w:p w14:paraId="2E94AE50" w14:textId="77777777" w:rsidR="00906417" w:rsidRPr="00906417" w:rsidRDefault="00906417" w:rsidP="003D4537">
            <w:pPr>
              <w:jc w:val="both"/>
            </w:pPr>
          </w:p>
          <w:p w14:paraId="4771B2EA" w14:textId="77777777" w:rsidR="002F085B" w:rsidRDefault="002F085B" w:rsidP="003D4537">
            <w:pPr>
              <w:pStyle w:val="Titre4"/>
              <w:jc w:val="both"/>
            </w:pPr>
            <w:proofErr w:type="spellStart"/>
            <w:r>
              <w:t>Role</w:t>
            </w:r>
            <w:proofErr w:type="spellEnd"/>
          </w:p>
          <w:p w14:paraId="3AFE4389" w14:textId="06FE1408" w:rsidR="002F085B" w:rsidRPr="002F085B" w:rsidRDefault="00906417" w:rsidP="003D4537">
            <w:pPr>
              <w:pStyle w:val="Contenu"/>
              <w:jc w:val="both"/>
            </w:pPr>
            <w:r>
              <w:t>O</w:t>
            </w:r>
            <w:r w:rsidRPr="00906417">
              <w:t>ffre une interface</w:t>
            </w:r>
            <w:r>
              <w:t xml:space="preserve"> </w:t>
            </w:r>
            <w:r w:rsidRPr="00906417">
              <w:t xml:space="preserve">pour la gestion des associations entre médecins et services dans votre application, assurant une manipulation sécurisée et efficace des données de service. En </w:t>
            </w:r>
            <w:r w:rsidRPr="00906417">
              <w:lastRenderedPageBreak/>
              <w:t>simplifiant les interactions complexes avec la base de données et en assurant que les données des associations sont gérées de manière conforme aux normes de sécurité et d'efficacité, ce modèle joue un rôle crucial dans la gestion des ressources humaines médicales et des services offerts de l'établissement.</w:t>
            </w:r>
          </w:p>
          <w:p w14:paraId="58C74F69" w14:textId="77777777" w:rsidR="002F085B" w:rsidRDefault="002F085B" w:rsidP="003D4537">
            <w:pPr>
              <w:pStyle w:val="Contenu"/>
              <w:jc w:val="both"/>
            </w:pPr>
          </w:p>
          <w:p w14:paraId="25BC3B26" w14:textId="77777777" w:rsidR="00906417" w:rsidRDefault="00906417" w:rsidP="003D4537">
            <w:pPr>
              <w:pStyle w:val="Titre4"/>
              <w:jc w:val="both"/>
            </w:pPr>
            <w:r>
              <w:t>Initialisation (__</w:t>
            </w:r>
            <w:proofErr w:type="spellStart"/>
            <w:r>
              <w:t>construct</w:t>
            </w:r>
            <w:proofErr w:type="spellEnd"/>
            <w:r>
              <w:t>)</w:t>
            </w:r>
          </w:p>
          <w:p w14:paraId="4135E357" w14:textId="77777777" w:rsidR="00906417" w:rsidRDefault="00906417" w:rsidP="003D4537">
            <w:pPr>
              <w:pStyle w:val="Contenu"/>
              <w:jc w:val="both"/>
            </w:pPr>
            <w:r>
              <w:t xml:space="preserve">Héritage de </w:t>
            </w:r>
            <w:proofErr w:type="spellStart"/>
            <w:r>
              <w:t>BaseModel</w:t>
            </w:r>
            <w:proofErr w:type="spellEnd"/>
            <w:r>
              <w:t xml:space="preserve"> : Utilise la connexion à la base de données établie par </w:t>
            </w:r>
            <w:proofErr w:type="spellStart"/>
            <w:r>
              <w:t>BaseModel</w:t>
            </w:r>
            <w:proofErr w:type="spellEnd"/>
            <w:r>
              <w:t>, permettant une intégration et une gestion efficace des requêtes SQL.</w:t>
            </w:r>
          </w:p>
          <w:p w14:paraId="0CBB1B07" w14:textId="77777777" w:rsidR="00906417" w:rsidRDefault="00906417" w:rsidP="003D4537">
            <w:pPr>
              <w:pStyle w:val="Contenu"/>
              <w:jc w:val="both"/>
            </w:pPr>
          </w:p>
          <w:p w14:paraId="4B5F65D5" w14:textId="77777777" w:rsidR="00906417" w:rsidRDefault="00906417" w:rsidP="003D4537">
            <w:pPr>
              <w:pStyle w:val="Titre4"/>
              <w:jc w:val="both"/>
            </w:pPr>
            <w:r>
              <w:t>Gestion des Associations Médecin-Service</w:t>
            </w:r>
          </w:p>
          <w:p w14:paraId="25D2856E" w14:textId="77777777" w:rsidR="00906417" w:rsidRDefault="00906417" w:rsidP="003D4537">
            <w:pPr>
              <w:pStyle w:val="Contenu"/>
              <w:jc w:val="both"/>
            </w:pPr>
            <w:r>
              <w:t>Lecture de toutes les associations (lire) : Récupère toutes les associations médecin-service enregistrées dans la base de données, permettant un accès facile à l'ensemble des associations.</w:t>
            </w:r>
          </w:p>
          <w:p w14:paraId="185599C4" w14:textId="77777777" w:rsidR="00906417" w:rsidRDefault="00906417" w:rsidP="00432EAF">
            <w:pPr>
              <w:pStyle w:val="Contenu"/>
              <w:numPr>
                <w:ilvl w:val="0"/>
                <w:numId w:val="42"/>
              </w:numPr>
              <w:jc w:val="both"/>
            </w:pPr>
            <w:r>
              <w:t>Lecture par IDs médecin et service (</w:t>
            </w:r>
            <w:proofErr w:type="spellStart"/>
            <w:r>
              <w:t>lireUn</w:t>
            </w:r>
            <w:proofErr w:type="spellEnd"/>
            <w:r>
              <w:t>) : Obtient les détails spécifiques d'une association médecin-service en utilisant l'ID du médecin et l'ID du service. Cette méthode est utile pour des consultations ou des mises à jour spécifiques.</w:t>
            </w:r>
          </w:p>
          <w:p w14:paraId="26F8AEA6" w14:textId="77777777" w:rsidR="00906417" w:rsidRDefault="00906417" w:rsidP="00432EAF">
            <w:pPr>
              <w:pStyle w:val="Contenu"/>
              <w:numPr>
                <w:ilvl w:val="0"/>
                <w:numId w:val="42"/>
              </w:numPr>
              <w:jc w:val="both"/>
            </w:pPr>
            <w:r>
              <w:t>Création d'une nouvelle association (</w:t>
            </w:r>
            <w:proofErr w:type="spellStart"/>
            <w:r>
              <w:t>creer</w:t>
            </w:r>
            <w:proofErr w:type="spellEnd"/>
            <w:r>
              <w:t>) : Ajoute une nouvelle association médecin-service avec l'ID du médecin et l'ID du service.</w:t>
            </w:r>
          </w:p>
          <w:p w14:paraId="2D50E3DB" w14:textId="77777777" w:rsidR="00906417" w:rsidRDefault="00906417" w:rsidP="00432EAF">
            <w:pPr>
              <w:pStyle w:val="Contenu"/>
              <w:numPr>
                <w:ilvl w:val="0"/>
                <w:numId w:val="42"/>
              </w:numPr>
              <w:jc w:val="both"/>
            </w:pPr>
            <w:r>
              <w:t>Mise à jour d'une association (</w:t>
            </w:r>
            <w:proofErr w:type="spellStart"/>
            <w:r>
              <w:t>mettreAJour</w:t>
            </w:r>
            <w:proofErr w:type="spellEnd"/>
            <w:r>
              <w:t>) : Met à jour une association médecin-service existante, potentiellement en modifiant l'activation de cette association (champ active).</w:t>
            </w:r>
          </w:p>
          <w:p w14:paraId="13422253" w14:textId="77777777" w:rsidR="00906417" w:rsidRDefault="00906417" w:rsidP="00432EAF">
            <w:pPr>
              <w:pStyle w:val="Contenu"/>
              <w:numPr>
                <w:ilvl w:val="0"/>
                <w:numId w:val="42"/>
              </w:numPr>
              <w:jc w:val="both"/>
            </w:pPr>
            <w:r>
              <w:t>Suppression d'une association (supprimer) : Efface une association médecin-service de la base de données en utilisant son ID.</w:t>
            </w:r>
          </w:p>
          <w:p w14:paraId="7CDC0560" w14:textId="77777777" w:rsidR="00906417" w:rsidRDefault="00906417" w:rsidP="003D4537">
            <w:pPr>
              <w:pStyle w:val="Contenu"/>
              <w:jc w:val="both"/>
            </w:pPr>
          </w:p>
          <w:p w14:paraId="6B2B94DB" w14:textId="77777777" w:rsidR="00906417" w:rsidRDefault="00906417" w:rsidP="003D4537">
            <w:pPr>
              <w:pStyle w:val="Titre4"/>
              <w:jc w:val="both"/>
            </w:pPr>
            <w:r>
              <w:t>Sécurité et Gestion des Erreurs</w:t>
            </w:r>
          </w:p>
          <w:p w14:paraId="01FA7313" w14:textId="77777777" w:rsidR="00906417" w:rsidRDefault="00906417" w:rsidP="00432EAF">
            <w:pPr>
              <w:pStyle w:val="Contenu"/>
              <w:numPr>
                <w:ilvl w:val="0"/>
                <w:numId w:val="43"/>
              </w:numPr>
              <w:jc w:val="both"/>
            </w:pPr>
            <w:r>
              <w:t>Préparation et exécution sécurisées des requêtes : Les requêtes sont systématiquement préparées pour éviter les injections SQL. Les paramètres tels que les IDs des médecins, des services, et les détails de l'association sont nettoyés et échappés avant d'être liés aux requêtes.</w:t>
            </w:r>
          </w:p>
          <w:p w14:paraId="36460B7D" w14:textId="001D4765" w:rsidR="00906417" w:rsidRDefault="00906417" w:rsidP="00432EAF">
            <w:pPr>
              <w:pStyle w:val="Contenu"/>
              <w:numPr>
                <w:ilvl w:val="0"/>
                <w:numId w:val="43"/>
              </w:numPr>
              <w:jc w:val="both"/>
            </w:pPr>
            <w:r>
              <w:t>Gestion des erreurs : Les erreurs potentielles dans la préparation des requêtes, la liaison des paramètres, ou l'exécution sont gérées immédiatement, empêchant les opérations erronées et fournissant des diagnostics précis en cas de problème.</w:t>
            </w:r>
          </w:p>
          <w:p w14:paraId="6B089EC5" w14:textId="77777777" w:rsidR="00906417" w:rsidRDefault="00906417" w:rsidP="003D4537">
            <w:pPr>
              <w:pStyle w:val="Contenu"/>
              <w:jc w:val="both"/>
            </w:pPr>
          </w:p>
          <w:p w14:paraId="6DF6A38E" w14:textId="77777777" w:rsidR="000E3879" w:rsidRDefault="000E3879" w:rsidP="003D4537">
            <w:pPr>
              <w:pStyle w:val="Contenu"/>
              <w:jc w:val="both"/>
            </w:pPr>
            <w:r w:rsidRPr="000E3879">
              <w:rPr>
                <w:rStyle w:val="Titre4Car"/>
              </w:rPr>
              <w:t>Initialisation (__</w:t>
            </w:r>
            <w:proofErr w:type="spellStart"/>
            <w:r w:rsidRPr="000E3879">
              <w:rPr>
                <w:rStyle w:val="Titre4Car"/>
              </w:rPr>
              <w:t>construct</w:t>
            </w:r>
            <w:proofErr w:type="spellEnd"/>
            <w:r>
              <w:t>)</w:t>
            </w:r>
          </w:p>
          <w:p w14:paraId="29ED6B62" w14:textId="77777777" w:rsidR="000E3879" w:rsidRDefault="000E3879" w:rsidP="003D4537">
            <w:pPr>
              <w:pStyle w:val="Contenu"/>
              <w:jc w:val="both"/>
            </w:pPr>
            <w:r>
              <w:t xml:space="preserve">Héritage de </w:t>
            </w:r>
            <w:proofErr w:type="spellStart"/>
            <w:r>
              <w:t>BaseModel</w:t>
            </w:r>
            <w:proofErr w:type="spellEnd"/>
            <w:r>
              <w:t xml:space="preserve"> : Ce modèle étend </w:t>
            </w:r>
            <w:proofErr w:type="spellStart"/>
            <w:r>
              <w:t>BaseModel</w:t>
            </w:r>
            <w:proofErr w:type="spellEnd"/>
            <w:r>
              <w:t>, utilisant ainsi la connexion à la base de données établie pour exécuter des requêtes SQL nécessaires à la gestion des notes.</w:t>
            </w:r>
          </w:p>
          <w:p w14:paraId="15912762" w14:textId="77777777" w:rsidR="000E3879" w:rsidRDefault="000E3879" w:rsidP="003D4537">
            <w:pPr>
              <w:pStyle w:val="Contenu"/>
              <w:jc w:val="both"/>
            </w:pPr>
          </w:p>
          <w:p w14:paraId="143D5E8E" w14:textId="77777777" w:rsidR="000E3879" w:rsidRDefault="000E3879" w:rsidP="003D4537">
            <w:pPr>
              <w:pStyle w:val="Titre4"/>
              <w:jc w:val="both"/>
            </w:pPr>
            <w:r>
              <w:t>Gestion des Notes</w:t>
            </w:r>
          </w:p>
          <w:p w14:paraId="116119CC" w14:textId="77777777" w:rsidR="000E3879" w:rsidRDefault="000E3879" w:rsidP="003D4537">
            <w:pPr>
              <w:pStyle w:val="Contenu"/>
              <w:jc w:val="both"/>
            </w:pPr>
            <w:r>
              <w:t>Lecture de toutes les notes (lire) : Récupère toutes les notes stockées dans la base de données, permettant un accès et une révision faciles de toutes les entrées.</w:t>
            </w:r>
          </w:p>
          <w:p w14:paraId="55276107" w14:textId="77777777" w:rsidR="000E3879" w:rsidRDefault="000E3879" w:rsidP="00432EAF">
            <w:pPr>
              <w:pStyle w:val="Contenu"/>
              <w:numPr>
                <w:ilvl w:val="0"/>
                <w:numId w:val="44"/>
              </w:numPr>
              <w:jc w:val="both"/>
            </w:pPr>
            <w:r>
              <w:lastRenderedPageBreak/>
              <w:t>Lecture par ID (</w:t>
            </w:r>
            <w:proofErr w:type="spellStart"/>
            <w:r>
              <w:t>lireUn</w:t>
            </w:r>
            <w:proofErr w:type="spellEnd"/>
            <w:r>
              <w:t>) : Obtient les détails spécifiques d'une note en utilisant son ID. Cette fonction est utile pour la consultation détaillée ou la mise à jour spécifique d'une note.</w:t>
            </w:r>
          </w:p>
          <w:p w14:paraId="62C2330A" w14:textId="77777777" w:rsidR="000E3879" w:rsidRDefault="000E3879" w:rsidP="00432EAF">
            <w:pPr>
              <w:pStyle w:val="Contenu"/>
              <w:numPr>
                <w:ilvl w:val="0"/>
                <w:numId w:val="44"/>
              </w:numPr>
              <w:jc w:val="both"/>
            </w:pPr>
            <w:r>
              <w:t>Création d'une nouvelle note (</w:t>
            </w:r>
            <w:proofErr w:type="spellStart"/>
            <w:r>
              <w:t>creer</w:t>
            </w:r>
            <w:proofErr w:type="spellEnd"/>
            <w:r>
              <w:t>) : Ajoute une nouvelle note avec les informations fournies telles que l'ID du rendez-vous, le contenu de la note, et la date de création (automatiquement générée à la création).</w:t>
            </w:r>
          </w:p>
          <w:p w14:paraId="4F2CFD3E" w14:textId="77777777" w:rsidR="000E3879" w:rsidRDefault="000E3879" w:rsidP="00432EAF">
            <w:pPr>
              <w:pStyle w:val="Contenu"/>
              <w:numPr>
                <w:ilvl w:val="0"/>
                <w:numId w:val="44"/>
              </w:numPr>
              <w:jc w:val="both"/>
            </w:pPr>
            <w:r>
              <w:t>Mise à jour d'une note (</w:t>
            </w:r>
            <w:proofErr w:type="spellStart"/>
            <w:r>
              <w:t>mettreAJour</w:t>
            </w:r>
            <w:proofErr w:type="spellEnd"/>
            <w:r>
              <w:t>) : Met à jour le contenu d'une note existante.</w:t>
            </w:r>
          </w:p>
          <w:p w14:paraId="0BFC21F9" w14:textId="77777777" w:rsidR="000E3879" w:rsidRDefault="000E3879" w:rsidP="00432EAF">
            <w:pPr>
              <w:pStyle w:val="Contenu"/>
              <w:numPr>
                <w:ilvl w:val="0"/>
                <w:numId w:val="44"/>
              </w:numPr>
              <w:jc w:val="both"/>
            </w:pPr>
            <w:r>
              <w:t>Suppression d'une note (supprimer) : Efface une note de la base de données en utilisant son ID, important pour la gestion des données obsolètes ou incorrectes.</w:t>
            </w:r>
          </w:p>
          <w:p w14:paraId="60243A77" w14:textId="77777777" w:rsidR="000E3879" w:rsidRDefault="000E3879" w:rsidP="003D4537">
            <w:pPr>
              <w:pStyle w:val="Contenu"/>
              <w:jc w:val="both"/>
            </w:pPr>
          </w:p>
          <w:p w14:paraId="62AFF6E4" w14:textId="77777777" w:rsidR="000E3879" w:rsidRDefault="000E3879" w:rsidP="003D4537">
            <w:pPr>
              <w:pStyle w:val="Titre4"/>
              <w:jc w:val="both"/>
            </w:pPr>
            <w:r>
              <w:t>Fonctionnalités Additionnelles</w:t>
            </w:r>
          </w:p>
          <w:p w14:paraId="139F73D4" w14:textId="77777777" w:rsidR="000E3879" w:rsidRDefault="000E3879" w:rsidP="00432EAF">
            <w:pPr>
              <w:pStyle w:val="Contenu"/>
              <w:numPr>
                <w:ilvl w:val="0"/>
                <w:numId w:val="45"/>
              </w:numPr>
              <w:jc w:val="both"/>
            </w:pPr>
            <w:r>
              <w:t>Recherche par rendez-vous (</w:t>
            </w:r>
            <w:proofErr w:type="spellStart"/>
            <w:r>
              <w:t>rechercherParRendezVous</w:t>
            </w:r>
            <w:proofErr w:type="spellEnd"/>
            <w:r>
              <w:t>) : Récupère toutes les notes associées à un rendez-vous spécifique, facilitant l'accès aux informations détaillées pour des suivis médicaux.</w:t>
            </w:r>
          </w:p>
          <w:p w14:paraId="672B4E2D" w14:textId="77777777" w:rsidR="000E3879" w:rsidRDefault="000E3879" w:rsidP="00432EAF">
            <w:pPr>
              <w:pStyle w:val="Contenu"/>
              <w:numPr>
                <w:ilvl w:val="0"/>
                <w:numId w:val="45"/>
              </w:numPr>
              <w:jc w:val="both"/>
            </w:pPr>
            <w:r>
              <w:t>Recherche par médecin (</w:t>
            </w:r>
            <w:proofErr w:type="spellStart"/>
            <w:r>
              <w:t>getByMedecinId</w:t>
            </w:r>
            <w:proofErr w:type="spellEnd"/>
            <w:r>
              <w:t>) : Bien que cette méthode soit mentionnée, elle nécessiterait que chaque note soit associée à un médecin spécifique pour fonctionner correctement, ce qui n'est pas indiqué dans la structure actuelle de la base de données.</w:t>
            </w:r>
          </w:p>
          <w:p w14:paraId="0B2843BD" w14:textId="77777777" w:rsidR="000E3879" w:rsidRDefault="000E3879" w:rsidP="003D4537">
            <w:pPr>
              <w:pStyle w:val="Contenu"/>
              <w:jc w:val="both"/>
            </w:pPr>
          </w:p>
          <w:p w14:paraId="0362FD1A" w14:textId="77777777" w:rsidR="000E3879" w:rsidRDefault="000E3879" w:rsidP="003D4537">
            <w:pPr>
              <w:pStyle w:val="Titre4"/>
              <w:jc w:val="both"/>
            </w:pPr>
            <w:r>
              <w:t>Sécurité et Gestion des Erreurs</w:t>
            </w:r>
          </w:p>
          <w:p w14:paraId="07947F61" w14:textId="77777777" w:rsidR="000E3879" w:rsidRDefault="000E3879" w:rsidP="00432EAF">
            <w:pPr>
              <w:pStyle w:val="Contenu"/>
              <w:numPr>
                <w:ilvl w:val="0"/>
                <w:numId w:val="46"/>
              </w:numPr>
              <w:jc w:val="both"/>
            </w:pPr>
            <w:r>
              <w:t>Préparation et exécution sécurisées des requêtes : Les requêtes sont préparées pour prévenir les injections SQL. Les données sont nettoyées et échappées avant d'être utilisées dans les requêtes.</w:t>
            </w:r>
          </w:p>
          <w:p w14:paraId="4693C738" w14:textId="66E750CD" w:rsidR="000E3879" w:rsidRDefault="000E3879" w:rsidP="00432EAF">
            <w:pPr>
              <w:pStyle w:val="Contenu"/>
              <w:numPr>
                <w:ilvl w:val="0"/>
                <w:numId w:val="46"/>
              </w:numPr>
              <w:jc w:val="both"/>
            </w:pPr>
            <w:r>
              <w:t>Gestion des erreurs : Les erreurs lors de la préparation, de la liaison des paramètres, ou de l'exécution des requêtes sont traitées immédiatement, empêchant les opérations erronées et offrant un diagnostic en cas de problème.</w:t>
            </w:r>
          </w:p>
          <w:p w14:paraId="49BDF30B" w14:textId="77777777" w:rsidR="000E3879" w:rsidRDefault="000E3879" w:rsidP="003D4537">
            <w:pPr>
              <w:pStyle w:val="Contenu"/>
              <w:jc w:val="both"/>
            </w:pPr>
          </w:p>
          <w:p w14:paraId="7B5A9B57" w14:textId="2C45DDDA" w:rsidR="00BD0D90" w:rsidRDefault="00BD0D90" w:rsidP="003D4537">
            <w:pPr>
              <w:pStyle w:val="Titre3"/>
              <w:jc w:val="both"/>
            </w:pPr>
            <w:bookmarkStart w:id="44" w:name="_Toc169418687"/>
            <w:proofErr w:type="spellStart"/>
            <w:r>
              <w:t>NotesMode</w:t>
            </w:r>
            <w:r w:rsidR="002F085B">
              <w:t>l</w:t>
            </w:r>
            <w:bookmarkEnd w:id="44"/>
            <w:proofErr w:type="spellEnd"/>
          </w:p>
          <w:p w14:paraId="39C7F4D7" w14:textId="77777777" w:rsidR="00906417" w:rsidRPr="00906417" w:rsidRDefault="00906417" w:rsidP="003D4537">
            <w:pPr>
              <w:jc w:val="both"/>
            </w:pPr>
          </w:p>
          <w:p w14:paraId="118BE751" w14:textId="77777777" w:rsidR="002F085B" w:rsidRDefault="002F085B" w:rsidP="003D4537">
            <w:pPr>
              <w:pStyle w:val="Titre4"/>
              <w:jc w:val="both"/>
            </w:pPr>
            <w:proofErr w:type="spellStart"/>
            <w:r>
              <w:t>Role</w:t>
            </w:r>
            <w:proofErr w:type="spellEnd"/>
          </w:p>
          <w:p w14:paraId="6EE63BAA" w14:textId="06055006" w:rsidR="002F085B" w:rsidRDefault="006253F7" w:rsidP="003D4537">
            <w:pPr>
              <w:pStyle w:val="Contenu"/>
              <w:jc w:val="both"/>
            </w:pPr>
            <w:r>
              <w:t>O</w:t>
            </w:r>
            <w:r w:rsidRPr="006253F7">
              <w:t>ffre une interface</w:t>
            </w:r>
            <w:r w:rsidR="003D0442">
              <w:t xml:space="preserve"> </w:t>
            </w:r>
            <w:r w:rsidRPr="006253F7">
              <w:t>pour la gestion des notes médicales dans votre application, assurant une manipulation sécurisée et efficace des notes liées aux rendez-vous. Ce modèle joue un rôle crucial dans le suivi des détails des consultations, améliorant la qualité des soins médicaux et la communication entre les professionnels de santé. En facilitant l'accès et la mise à jour des notes, ce modèle aide à maintenir une documentation précise et accessible des interactions médicales.</w:t>
            </w:r>
          </w:p>
          <w:p w14:paraId="720DDF20" w14:textId="77777777" w:rsidR="006253F7" w:rsidRDefault="006253F7" w:rsidP="003D4537">
            <w:pPr>
              <w:jc w:val="both"/>
            </w:pPr>
          </w:p>
          <w:p w14:paraId="538E4C8D" w14:textId="77777777" w:rsidR="006253F7" w:rsidRDefault="006253F7" w:rsidP="003D4537">
            <w:pPr>
              <w:pStyle w:val="Titre4"/>
              <w:jc w:val="both"/>
            </w:pPr>
            <w:r>
              <w:t>Initialisation (__</w:t>
            </w:r>
            <w:proofErr w:type="spellStart"/>
            <w:r>
              <w:t>construct</w:t>
            </w:r>
            <w:proofErr w:type="spellEnd"/>
            <w:r>
              <w:t>)</w:t>
            </w:r>
          </w:p>
          <w:p w14:paraId="151BAB12" w14:textId="77777777" w:rsidR="006253F7" w:rsidRDefault="006253F7" w:rsidP="003D4537">
            <w:pPr>
              <w:pStyle w:val="Contenu"/>
              <w:jc w:val="both"/>
            </w:pPr>
            <w:r>
              <w:t xml:space="preserve">Héritage de </w:t>
            </w:r>
            <w:proofErr w:type="spellStart"/>
            <w:r>
              <w:t>BaseModel</w:t>
            </w:r>
            <w:proofErr w:type="spellEnd"/>
            <w:r>
              <w:t xml:space="preserve"> : Ce modèle étend </w:t>
            </w:r>
            <w:proofErr w:type="spellStart"/>
            <w:r>
              <w:t>BaseModel</w:t>
            </w:r>
            <w:proofErr w:type="spellEnd"/>
            <w:r>
              <w:t>, utilisant ainsi la connexion à la base de données établie pour exécuter des requêtes SQL nécessaires à la gestion des notes.</w:t>
            </w:r>
          </w:p>
          <w:p w14:paraId="54BB60DC" w14:textId="77777777" w:rsidR="006253F7" w:rsidRDefault="006253F7" w:rsidP="003D4537">
            <w:pPr>
              <w:pStyle w:val="Contenu"/>
              <w:jc w:val="both"/>
            </w:pPr>
          </w:p>
          <w:p w14:paraId="617E8FF4" w14:textId="77777777" w:rsidR="006253F7" w:rsidRDefault="006253F7" w:rsidP="003D4537">
            <w:pPr>
              <w:pStyle w:val="Titre4"/>
              <w:jc w:val="both"/>
            </w:pPr>
            <w:r>
              <w:lastRenderedPageBreak/>
              <w:t>Gestion des Notes</w:t>
            </w:r>
          </w:p>
          <w:p w14:paraId="4F65693E" w14:textId="77777777" w:rsidR="006253F7" w:rsidRDefault="006253F7" w:rsidP="00432EAF">
            <w:pPr>
              <w:pStyle w:val="Contenu"/>
              <w:numPr>
                <w:ilvl w:val="0"/>
                <w:numId w:val="47"/>
              </w:numPr>
              <w:jc w:val="both"/>
            </w:pPr>
            <w:r>
              <w:t>Lecture de toutes les notes (lire) : Récupère toutes les notes stockées dans la base de données, permettant un accès et une révision faciles de toutes les entrées.</w:t>
            </w:r>
          </w:p>
          <w:p w14:paraId="0083550E" w14:textId="77777777" w:rsidR="006253F7" w:rsidRDefault="006253F7" w:rsidP="00432EAF">
            <w:pPr>
              <w:pStyle w:val="Contenu"/>
              <w:numPr>
                <w:ilvl w:val="0"/>
                <w:numId w:val="47"/>
              </w:numPr>
              <w:jc w:val="both"/>
            </w:pPr>
            <w:r>
              <w:t>Lecture par ID (</w:t>
            </w:r>
            <w:proofErr w:type="spellStart"/>
            <w:r>
              <w:t>lireUn</w:t>
            </w:r>
            <w:proofErr w:type="spellEnd"/>
            <w:r>
              <w:t>) : Obtient les détails spécifiques d'une note en utilisant son ID. Cette fonction est utile pour la consultation détaillée ou la mise à jour spécifique d'une note.</w:t>
            </w:r>
          </w:p>
          <w:p w14:paraId="4962B248" w14:textId="77777777" w:rsidR="006253F7" w:rsidRDefault="006253F7" w:rsidP="00432EAF">
            <w:pPr>
              <w:pStyle w:val="Contenu"/>
              <w:numPr>
                <w:ilvl w:val="0"/>
                <w:numId w:val="47"/>
              </w:numPr>
              <w:jc w:val="both"/>
            </w:pPr>
            <w:r>
              <w:t>Création d'une nouvelle note (</w:t>
            </w:r>
            <w:proofErr w:type="spellStart"/>
            <w:r>
              <w:t>creer</w:t>
            </w:r>
            <w:proofErr w:type="spellEnd"/>
            <w:r>
              <w:t>) : Ajoute une nouvelle note avec les informations fournies telles que l'ID du rendez-vous, le contenu de la note, et la date de création (automatiquement générée à la création).</w:t>
            </w:r>
          </w:p>
          <w:p w14:paraId="6A5E56D6" w14:textId="77777777" w:rsidR="006253F7" w:rsidRDefault="006253F7" w:rsidP="00432EAF">
            <w:pPr>
              <w:pStyle w:val="Contenu"/>
              <w:numPr>
                <w:ilvl w:val="0"/>
                <w:numId w:val="47"/>
              </w:numPr>
              <w:jc w:val="both"/>
            </w:pPr>
            <w:r>
              <w:t>Mise à jour d'une note (</w:t>
            </w:r>
            <w:proofErr w:type="spellStart"/>
            <w:r>
              <w:t>mettreAJour</w:t>
            </w:r>
            <w:proofErr w:type="spellEnd"/>
            <w:r>
              <w:t>) : Met à jour le contenu d'une note existante.</w:t>
            </w:r>
          </w:p>
          <w:p w14:paraId="40363D83" w14:textId="77777777" w:rsidR="006253F7" w:rsidRDefault="006253F7" w:rsidP="00432EAF">
            <w:pPr>
              <w:pStyle w:val="Contenu"/>
              <w:numPr>
                <w:ilvl w:val="0"/>
                <w:numId w:val="47"/>
              </w:numPr>
              <w:jc w:val="both"/>
            </w:pPr>
            <w:r>
              <w:t>Suppression d'une note (supprimer) : Efface une note de la base de données en utilisant son ID, important pour la gestion des données obsolètes ou incorrectes.</w:t>
            </w:r>
          </w:p>
          <w:p w14:paraId="4876AD9C" w14:textId="77777777" w:rsidR="006253F7" w:rsidRDefault="006253F7" w:rsidP="003D4537">
            <w:pPr>
              <w:pStyle w:val="Contenu"/>
              <w:jc w:val="both"/>
            </w:pPr>
          </w:p>
          <w:p w14:paraId="7BE2A866" w14:textId="77777777" w:rsidR="006253F7" w:rsidRDefault="006253F7" w:rsidP="003D4537">
            <w:pPr>
              <w:pStyle w:val="Titre4"/>
              <w:jc w:val="both"/>
            </w:pPr>
            <w:r>
              <w:t>Fonctionnalités Additionnelles</w:t>
            </w:r>
          </w:p>
          <w:p w14:paraId="41633AC7" w14:textId="77777777" w:rsidR="006253F7" w:rsidRDefault="006253F7" w:rsidP="00432EAF">
            <w:pPr>
              <w:pStyle w:val="Contenu"/>
              <w:numPr>
                <w:ilvl w:val="0"/>
                <w:numId w:val="48"/>
              </w:numPr>
              <w:jc w:val="both"/>
            </w:pPr>
            <w:r>
              <w:t>Recherche par rendez-vous (</w:t>
            </w:r>
            <w:proofErr w:type="spellStart"/>
            <w:r>
              <w:t>rechercherParRendezVous</w:t>
            </w:r>
            <w:proofErr w:type="spellEnd"/>
            <w:r>
              <w:t>) : Récupère toutes les notes associées à un rendez-vous spécifique, facilitant l'accès aux informations détaillées pour des suivis médicaux.</w:t>
            </w:r>
          </w:p>
          <w:p w14:paraId="16D2C986" w14:textId="77777777" w:rsidR="006253F7" w:rsidRDefault="006253F7" w:rsidP="00432EAF">
            <w:pPr>
              <w:pStyle w:val="Contenu"/>
              <w:numPr>
                <w:ilvl w:val="0"/>
                <w:numId w:val="48"/>
              </w:numPr>
              <w:jc w:val="both"/>
            </w:pPr>
            <w:r>
              <w:t>Recherche par médecin (</w:t>
            </w:r>
            <w:proofErr w:type="spellStart"/>
            <w:r>
              <w:t>getByMedecinId</w:t>
            </w:r>
            <w:proofErr w:type="spellEnd"/>
            <w:r>
              <w:t>) : Bien que cette méthode soit mentionnée, elle nécessiterait que chaque note soit associée à un médecin spécifique pour fonctionner correctement, ce qui n'est pas indiqué dans la structure actuelle de la base de données.</w:t>
            </w:r>
          </w:p>
          <w:p w14:paraId="2E692CF8" w14:textId="77777777" w:rsidR="006253F7" w:rsidRDefault="006253F7" w:rsidP="003D4537">
            <w:pPr>
              <w:pStyle w:val="Contenu"/>
              <w:jc w:val="both"/>
            </w:pPr>
          </w:p>
          <w:p w14:paraId="2F89DC5E" w14:textId="77777777" w:rsidR="006253F7" w:rsidRDefault="006253F7" w:rsidP="003D4537">
            <w:pPr>
              <w:pStyle w:val="Titre4"/>
              <w:jc w:val="both"/>
            </w:pPr>
            <w:r>
              <w:t>Sécurité et Gestion des Erreurs</w:t>
            </w:r>
          </w:p>
          <w:p w14:paraId="56D7CEF3" w14:textId="77777777" w:rsidR="006253F7" w:rsidRDefault="006253F7" w:rsidP="00432EAF">
            <w:pPr>
              <w:pStyle w:val="Contenu"/>
              <w:numPr>
                <w:ilvl w:val="0"/>
                <w:numId w:val="49"/>
              </w:numPr>
              <w:jc w:val="both"/>
            </w:pPr>
            <w:r>
              <w:t>Préparation et exécution sécurisées des requêtes : Les requêtes sont préparées pour prévenir les injections SQL. Les données sont nettoyées et échappées avant d'être utilisées dans les requêtes.</w:t>
            </w:r>
          </w:p>
          <w:p w14:paraId="3E32E4DF" w14:textId="302B2116" w:rsidR="006253F7" w:rsidRPr="002F085B" w:rsidRDefault="006253F7" w:rsidP="00432EAF">
            <w:pPr>
              <w:pStyle w:val="Contenu"/>
              <w:numPr>
                <w:ilvl w:val="0"/>
                <w:numId w:val="49"/>
              </w:numPr>
              <w:jc w:val="both"/>
            </w:pPr>
            <w:r>
              <w:t>Gestion des erreurs : Les erreurs lors de la préparation, de la liaison des paramètres, ou de l'exécution des requêtes sont traitées immédiatement, empêchant les opérations erronées et offrant un diagnostic en cas de problème.</w:t>
            </w:r>
          </w:p>
          <w:p w14:paraId="7467B750" w14:textId="77777777" w:rsidR="002F085B" w:rsidRDefault="002F085B" w:rsidP="003D4537">
            <w:pPr>
              <w:pStyle w:val="Contenu"/>
              <w:jc w:val="both"/>
            </w:pPr>
          </w:p>
          <w:p w14:paraId="5E06452D" w14:textId="23981886" w:rsidR="00BD0D90" w:rsidRDefault="00BD0D90" w:rsidP="003D4537">
            <w:pPr>
              <w:pStyle w:val="Titre3"/>
              <w:jc w:val="both"/>
            </w:pPr>
            <w:bookmarkStart w:id="45" w:name="_Toc169418688"/>
            <w:proofErr w:type="spellStart"/>
            <w:r>
              <w:t>PatientModel</w:t>
            </w:r>
            <w:bookmarkEnd w:id="45"/>
            <w:proofErr w:type="spellEnd"/>
            <w:r>
              <w:t xml:space="preserve"> </w:t>
            </w:r>
          </w:p>
          <w:p w14:paraId="573278EA" w14:textId="77777777" w:rsidR="006253F7" w:rsidRPr="006253F7" w:rsidRDefault="006253F7" w:rsidP="003D4537">
            <w:pPr>
              <w:jc w:val="both"/>
            </w:pPr>
          </w:p>
          <w:p w14:paraId="2C627DD6" w14:textId="77777777" w:rsidR="002F085B" w:rsidRDefault="002F085B" w:rsidP="003D4537">
            <w:pPr>
              <w:pStyle w:val="Titre4"/>
              <w:jc w:val="both"/>
            </w:pPr>
            <w:proofErr w:type="spellStart"/>
            <w:r>
              <w:t>Role</w:t>
            </w:r>
            <w:proofErr w:type="spellEnd"/>
          </w:p>
          <w:p w14:paraId="0B2BDA4D" w14:textId="21F2E403" w:rsidR="002F085B" w:rsidRPr="002F085B" w:rsidRDefault="006253F7" w:rsidP="003D4537">
            <w:pPr>
              <w:pStyle w:val="Contenu"/>
              <w:jc w:val="both"/>
            </w:pPr>
            <w:r>
              <w:t>O</w:t>
            </w:r>
            <w:r w:rsidRPr="006253F7">
              <w:t>ffre une interface pour la gestion des informations des patients dans votre application, assurant une manipulation sécurisée et efficace des données personnelles et médicales. En simplifiant les interactions complexes avec la base de données et en assurant que les données des patients sont gérées de manière conforme aux normes de sécurité et d'efficacité, ce modèle joue un rôle crucial dans la gestion des dossiers médicaux. Il facilite l'accès et la mise à jour des informations des patients, aidant à maintenir une documentation précise et accessible, essentielle pour la prestation de soins de santé de qualité.</w:t>
            </w:r>
          </w:p>
          <w:p w14:paraId="7C09FF72" w14:textId="77777777" w:rsidR="002F085B" w:rsidRDefault="002F085B" w:rsidP="003D4537">
            <w:pPr>
              <w:pStyle w:val="Contenu"/>
              <w:jc w:val="both"/>
            </w:pPr>
          </w:p>
          <w:p w14:paraId="6D7469F8" w14:textId="77777777" w:rsidR="006253F7" w:rsidRDefault="006253F7" w:rsidP="003D4537">
            <w:pPr>
              <w:pStyle w:val="Titre4"/>
              <w:jc w:val="both"/>
            </w:pPr>
            <w:r>
              <w:lastRenderedPageBreak/>
              <w:t>Initialisation (__</w:t>
            </w:r>
            <w:proofErr w:type="spellStart"/>
            <w:r>
              <w:t>construct</w:t>
            </w:r>
            <w:proofErr w:type="spellEnd"/>
            <w:r>
              <w:t>)</w:t>
            </w:r>
          </w:p>
          <w:p w14:paraId="261242DC" w14:textId="77777777" w:rsidR="006253F7" w:rsidRDefault="006253F7" w:rsidP="003D4537">
            <w:pPr>
              <w:pStyle w:val="Contenu"/>
              <w:jc w:val="both"/>
            </w:pPr>
            <w:r>
              <w:t xml:space="preserve">Héritage de </w:t>
            </w:r>
            <w:proofErr w:type="spellStart"/>
            <w:r>
              <w:t>BaseModel</w:t>
            </w:r>
            <w:proofErr w:type="spellEnd"/>
            <w:r>
              <w:t xml:space="preserve"> : Ce modèle étend </w:t>
            </w:r>
            <w:proofErr w:type="spellStart"/>
            <w:r>
              <w:t>BaseModel</w:t>
            </w:r>
            <w:proofErr w:type="spellEnd"/>
            <w:r>
              <w:t>, utilisant ainsi la connexion à la base de données établie pour exécuter les requêtes SQL nécessaires à la gestion des données des patients.</w:t>
            </w:r>
          </w:p>
          <w:p w14:paraId="09BED912" w14:textId="77777777" w:rsidR="006253F7" w:rsidRDefault="006253F7" w:rsidP="003D4537">
            <w:pPr>
              <w:pStyle w:val="Contenu"/>
              <w:jc w:val="both"/>
            </w:pPr>
          </w:p>
          <w:p w14:paraId="259BBDD4" w14:textId="77777777" w:rsidR="006253F7" w:rsidRDefault="006253F7" w:rsidP="003D4537">
            <w:pPr>
              <w:pStyle w:val="Titre4"/>
              <w:jc w:val="both"/>
            </w:pPr>
            <w:r>
              <w:t>Gestion des Informations des Patients</w:t>
            </w:r>
          </w:p>
          <w:p w14:paraId="62CE2191" w14:textId="77777777" w:rsidR="006253F7" w:rsidRDefault="006253F7" w:rsidP="001A4471">
            <w:pPr>
              <w:pStyle w:val="Contenu"/>
              <w:numPr>
                <w:ilvl w:val="0"/>
                <w:numId w:val="50"/>
              </w:numPr>
              <w:jc w:val="both"/>
            </w:pPr>
            <w:r>
              <w:t>Lecture de tous les patients (lire) : Récupère tous les patients enregistrés dans la base de données, utilisant une requête simple pour extraire toutes les entrées de la table des patients.</w:t>
            </w:r>
          </w:p>
          <w:p w14:paraId="18EA9052" w14:textId="77777777" w:rsidR="006253F7" w:rsidRDefault="006253F7" w:rsidP="001A4471">
            <w:pPr>
              <w:pStyle w:val="Contenu"/>
              <w:numPr>
                <w:ilvl w:val="0"/>
                <w:numId w:val="50"/>
              </w:numPr>
              <w:jc w:val="both"/>
            </w:pPr>
            <w:r>
              <w:t>Lecture par ID (</w:t>
            </w:r>
            <w:proofErr w:type="spellStart"/>
            <w:r>
              <w:t>lireUn</w:t>
            </w:r>
            <w:proofErr w:type="spellEnd"/>
            <w:r>
              <w:t>) : Obtient les détails spécifiques d'un patient en utilisant son ID. Cette fonction est utile pour la consultation détaillée ou la mise à jour spécifique d'un patient.</w:t>
            </w:r>
          </w:p>
          <w:p w14:paraId="79AF48B1" w14:textId="77777777" w:rsidR="006253F7" w:rsidRDefault="006253F7" w:rsidP="001A4471">
            <w:pPr>
              <w:pStyle w:val="Contenu"/>
              <w:numPr>
                <w:ilvl w:val="0"/>
                <w:numId w:val="50"/>
              </w:numPr>
              <w:jc w:val="both"/>
            </w:pPr>
            <w:r>
              <w:t>Création d'un nouveau patient (</w:t>
            </w:r>
            <w:proofErr w:type="spellStart"/>
            <w:r>
              <w:t>creer</w:t>
            </w:r>
            <w:proofErr w:type="spellEnd"/>
            <w:r>
              <w:t>) : Ajoute un nouveau patient avec des informations complètes telles que nom, prénom, date de naissance, email, téléphone, adresse et historique médical.</w:t>
            </w:r>
          </w:p>
          <w:p w14:paraId="5484A343" w14:textId="77777777" w:rsidR="006253F7" w:rsidRDefault="006253F7" w:rsidP="001A4471">
            <w:pPr>
              <w:pStyle w:val="Contenu"/>
              <w:numPr>
                <w:ilvl w:val="0"/>
                <w:numId w:val="50"/>
              </w:numPr>
              <w:jc w:val="both"/>
            </w:pPr>
            <w:r>
              <w:t>Mise à jour d'un patient (</w:t>
            </w:r>
            <w:proofErr w:type="spellStart"/>
            <w:r>
              <w:t>mettreAJour</w:t>
            </w:r>
            <w:proofErr w:type="spellEnd"/>
            <w:r>
              <w:t>) : Met à jour les informations d'un patient existant. Cela peut inclure des changements dans n'importe quel aspect des données personnelles du patient.</w:t>
            </w:r>
          </w:p>
          <w:p w14:paraId="7F783001" w14:textId="77777777" w:rsidR="006253F7" w:rsidRDefault="006253F7" w:rsidP="001A4471">
            <w:pPr>
              <w:pStyle w:val="Contenu"/>
              <w:numPr>
                <w:ilvl w:val="0"/>
                <w:numId w:val="50"/>
              </w:numPr>
              <w:jc w:val="both"/>
            </w:pPr>
            <w:r>
              <w:t>Suppression d'un patient (supprimer) : Efface un patient de la base de données en utilisant son ID, important pour la gestion des données et la protection de la vie privée.</w:t>
            </w:r>
          </w:p>
          <w:p w14:paraId="33EC175E" w14:textId="77777777" w:rsidR="006253F7" w:rsidRDefault="006253F7" w:rsidP="003D4537">
            <w:pPr>
              <w:pStyle w:val="Contenu"/>
              <w:jc w:val="both"/>
            </w:pPr>
          </w:p>
          <w:p w14:paraId="40D6A16E" w14:textId="77777777" w:rsidR="006253F7" w:rsidRDefault="006253F7" w:rsidP="003D4537">
            <w:pPr>
              <w:pStyle w:val="Titre4"/>
              <w:jc w:val="both"/>
            </w:pPr>
            <w:r>
              <w:t>Sécurité et Gestion des Erreurs</w:t>
            </w:r>
          </w:p>
          <w:p w14:paraId="04FBD799" w14:textId="77777777" w:rsidR="006253F7" w:rsidRDefault="006253F7" w:rsidP="001A4471">
            <w:pPr>
              <w:pStyle w:val="Contenu"/>
              <w:numPr>
                <w:ilvl w:val="0"/>
                <w:numId w:val="51"/>
              </w:numPr>
              <w:jc w:val="both"/>
            </w:pPr>
            <w:r>
              <w:t>Préparation et exécution sécurisées des requêtes : Toutes les requêtes sont systématiquement préparées pour éviter les injections SQL. Les données des patients sont nettoyées et échappées avant d'être utilisées dans les requêtes.</w:t>
            </w:r>
          </w:p>
          <w:p w14:paraId="7A652986" w14:textId="4C8ACBDE" w:rsidR="006253F7" w:rsidRDefault="006253F7" w:rsidP="001A4471">
            <w:pPr>
              <w:pStyle w:val="Contenu"/>
              <w:numPr>
                <w:ilvl w:val="0"/>
                <w:numId w:val="51"/>
              </w:numPr>
              <w:jc w:val="both"/>
            </w:pPr>
            <w:r>
              <w:t>Gestion des erreurs : Les erreurs potentielles dans la préparation des requêtes, la liaison des paramètres, ou l'exécution sont traitées immédiatement, empêchant les opérations erronées et offrant un diagnostic en cas de problème.</w:t>
            </w:r>
          </w:p>
          <w:p w14:paraId="4E11E761" w14:textId="77777777" w:rsidR="006253F7" w:rsidRDefault="006253F7" w:rsidP="003D4537">
            <w:pPr>
              <w:pStyle w:val="Contenu"/>
              <w:jc w:val="both"/>
            </w:pPr>
          </w:p>
          <w:p w14:paraId="3198B0D5" w14:textId="416255B2" w:rsidR="00BD0D90" w:rsidRDefault="00BD0D90" w:rsidP="003D4537">
            <w:pPr>
              <w:pStyle w:val="Titre3"/>
              <w:jc w:val="both"/>
            </w:pPr>
            <w:bookmarkStart w:id="46" w:name="_Toc169418689"/>
            <w:proofErr w:type="spellStart"/>
            <w:r>
              <w:t>RendezVousModel</w:t>
            </w:r>
            <w:bookmarkEnd w:id="46"/>
            <w:proofErr w:type="spellEnd"/>
            <w:r>
              <w:t xml:space="preserve"> </w:t>
            </w:r>
          </w:p>
          <w:p w14:paraId="6361EF03" w14:textId="77777777" w:rsidR="006253F7" w:rsidRPr="006253F7" w:rsidRDefault="006253F7" w:rsidP="003D4537">
            <w:pPr>
              <w:jc w:val="both"/>
            </w:pPr>
          </w:p>
          <w:p w14:paraId="543067C7" w14:textId="77777777" w:rsidR="002F085B" w:rsidRDefault="002F085B" w:rsidP="003D4537">
            <w:pPr>
              <w:pStyle w:val="Titre4"/>
              <w:jc w:val="both"/>
            </w:pPr>
            <w:proofErr w:type="spellStart"/>
            <w:r>
              <w:t>Role</w:t>
            </w:r>
            <w:proofErr w:type="spellEnd"/>
          </w:p>
          <w:p w14:paraId="7602602C" w14:textId="315B5FBA" w:rsidR="002F085B" w:rsidRPr="002F085B" w:rsidRDefault="006253F7" w:rsidP="003D4537">
            <w:pPr>
              <w:pStyle w:val="Contenu"/>
              <w:jc w:val="both"/>
            </w:pPr>
            <w:r>
              <w:t>O</w:t>
            </w:r>
            <w:r w:rsidRPr="006253F7">
              <w:t xml:space="preserve">ffre une interface </w:t>
            </w:r>
            <w:r>
              <w:t>p</w:t>
            </w:r>
            <w:r w:rsidRPr="006253F7">
              <w:t>our la gestion des rendez-vous médicaux dans votre application, assurant une manipulation sécurisée et efficace des données de rendez-vous. Ce modèle joue un rôle crucial dans la planification et la gestion des consultations médicales, facilitant l'accès, la mise à jour, et le suivi des rendez-vous, et améliorant ainsi l'efficacité opérationnelle de l'établissement médical.</w:t>
            </w:r>
          </w:p>
          <w:p w14:paraId="30303338" w14:textId="77777777" w:rsidR="002F085B" w:rsidRDefault="002F085B" w:rsidP="003D4537">
            <w:pPr>
              <w:pStyle w:val="Contenu"/>
              <w:jc w:val="both"/>
            </w:pPr>
          </w:p>
          <w:p w14:paraId="039B9B78" w14:textId="77777777" w:rsidR="00CB6DF5" w:rsidRDefault="00CB6DF5" w:rsidP="003D4537">
            <w:pPr>
              <w:pStyle w:val="Titre4"/>
              <w:jc w:val="both"/>
            </w:pPr>
            <w:r>
              <w:t>Initialisation (__</w:t>
            </w:r>
            <w:proofErr w:type="spellStart"/>
            <w:r>
              <w:t>construct</w:t>
            </w:r>
            <w:proofErr w:type="spellEnd"/>
            <w:r>
              <w:t>)</w:t>
            </w:r>
          </w:p>
          <w:p w14:paraId="03A80438" w14:textId="77777777" w:rsidR="00CB6DF5" w:rsidRDefault="00CB6DF5" w:rsidP="003D4537">
            <w:pPr>
              <w:pStyle w:val="Contenu"/>
              <w:jc w:val="both"/>
            </w:pPr>
            <w:r>
              <w:lastRenderedPageBreak/>
              <w:t xml:space="preserve">Héritage de </w:t>
            </w:r>
            <w:proofErr w:type="spellStart"/>
            <w:r>
              <w:t>BaseModel</w:t>
            </w:r>
            <w:proofErr w:type="spellEnd"/>
            <w:r>
              <w:t xml:space="preserve"> : Ce modèle étend </w:t>
            </w:r>
            <w:proofErr w:type="spellStart"/>
            <w:r>
              <w:t>BaseModel</w:t>
            </w:r>
            <w:proofErr w:type="spellEnd"/>
            <w:r>
              <w:t>, utilisant ainsi la connexion à la base de données établie pour exécuter les requêtes SQL nécessaires à la gestion des rendez-vous.</w:t>
            </w:r>
          </w:p>
          <w:p w14:paraId="2B9825F8" w14:textId="77777777" w:rsidR="00CB6DF5" w:rsidRDefault="00CB6DF5" w:rsidP="003D4537">
            <w:pPr>
              <w:pStyle w:val="Contenu"/>
              <w:jc w:val="both"/>
            </w:pPr>
          </w:p>
          <w:p w14:paraId="5FB67F9B" w14:textId="77777777" w:rsidR="00CB6DF5" w:rsidRDefault="00CB6DF5" w:rsidP="003D4537">
            <w:pPr>
              <w:pStyle w:val="Titre4"/>
              <w:jc w:val="both"/>
            </w:pPr>
            <w:r>
              <w:t>Gestion des Rendez-vous</w:t>
            </w:r>
          </w:p>
          <w:p w14:paraId="774A3E0A" w14:textId="77777777" w:rsidR="00CB6DF5" w:rsidRDefault="00CB6DF5" w:rsidP="001A4471">
            <w:pPr>
              <w:pStyle w:val="Contenu"/>
              <w:numPr>
                <w:ilvl w:val="0"/>
                <w:numId w:val="52"/>
              </w:numPr>
              <w:jc w:val="both"/>
            </w:pPr>
            <w:r>
              <w:t>Lecture de tous les rendez-vous (lire) : Récupère tous les rendez-vous enregistrés dans la base de données, utilisant une requête simple pour extraire toutes les entrées de la table des rendez-vous.</w:t>
            </w:r>
          </w:p>
          <w:p w14:paraId="763AF293" w14:textId="77777777" w:rsidR="00CB6DF5" w:rsidRDefault="00CB6DF5" w:rsidP="001A4471">
            <w:pPr>
              <w:pStyle w:val="Contenu"/>
              <w:numPr>
                <w:ilvl w:val="0"/>
                <w:numId w:val="52"/>
              </w:numPr>
              <w:jc w:val="both"/>
            </w:pPr>
            <w:r>
              <w:t>Lecture par ID (</w:t>
            </w:r>
            <w:proofErr w:type="spellStart"/>
            <w:r>
              <w:t>lireUn</w:t>
            </w:r>
            <w:proofErr w:type="spellEnd"/>
            <w:r>
              <w:t>) : Obtient les détails spécifiques d'un rendez-vous en utilisant son ID. Cette fonction est utile pour la consultation détaillée ou la mise à jour spécifique d'un rendez-vous.</w:t>
            </w:r>
          </w:p>
          <w:p w14:paraId="4E78F5CD" w14:textId="77777777" w:rsidR="00CB6DF5" w:rsidRDefault="00CB6DF5" w:rsidP="001A4471">
            <w:pPr>
              <w:pStyle w:val="Contenu"/>
              <w:numPr>
                <w:ilvl w:val="0"/>
                <w:numId w:val="52"/>
              </w:numPr>
              <w:jc w:val="both"/>
            </w:pPr>
            <w:r>
              <w:t>Création d'un nouveau rendez-vous (</w:t>
            </w:r>
            <w:proofErr w:type="spellStart"/>
            <w:r>
              <w:t>creer</w:t>
            </w:r>
            <w:proofErr w:type="spellEnd"/>
            <w:r>
              <w:t>) : Ajoute un nouveau rendez-vous avec des informations complètes telles que l'ID du médecin, l'ID du patient, la date et l'heure, la raison, le statut, et des commentaires éventuels.</w:t>
            </w:r>
          </w:p>
          <w:p w14:paraId="117A91D1" w14:textId="77777777" w:rsidR="00CB6DF5" w:rsidRDefault="00CB6DF5" w:rsidP="001A4471">
            <w:pPr>
              <w:pStyle w:val="Contenu"/>
              <w:numPr>
                <w:ilvl w:val="0"/>
                <w:numId w:val="52"/>
              </w:numPr>
              <w:jc w:val="both"/>
            </w:pPr>
            <w:r>
              <w:t>Mise à jour d'un rendez-vous (</w:t>
            </w:r>
            <w:proofErr w:type="spellStart"/>
            <w:r>
              <w:t>mettreAJour</w:t>
            </w:r>
            <w:proofErr w:type="spellEnd"/>
            <w:r>
              <w:t>) : Met à jour les informations d'un rendez-vous existant, incluant des modifications sur la date, l'heure, la raison, le statut, et les commentaires.</w:t>
            </w:r>
          </w:p>
          <w:p w14:paraId="2638B853" w14:textId="77777777" w:rsidR="00CB6DF5" w:rsidRDefault="00CB6DF5" w:rsidP="001A4471">
            <w:pPr>
              <w:pStyle w:val="Contenu"/>
              <w:numPr>
                <w:ilvl w:val="0"/>
                <w:numId w:val="52"/>
              </w:numPr>
              <w:jc w:val="both"/>
            </w:pPr>
            <w:r>
              <w:t>Suppression d'un rendez-vous (supprimer) : Efface un rendez-vous de la base de données en utilisant son ID, ce qui est crucial pour la gestion des annulations et des modifications de planification.</w:t>
            </w:r>
          </w:p>
          <w:p w14:paraId="667A0D51" w14:textId="77777777" w:rsidR="00CB6DF5" w:rsidRDefault="00CB6DF5" w:rsidP="003D4537">
            <w:pPr>
              <w:pStyle w:val="Contenu"/>
              <w:jc w:val="both"/>
            </w:pPr>
          </w:p>
          <w:p w14:paraId="690400DF" w14:textId="77777777" w:rsidR="00CB6DF5" w:rsidRDefault="00CB6DF5" w:rsidP="003D4537">
            <w:pPr>
              <w:pStyle w:val="Titre4"/>
              <w:jc w:val="both"/>
            </w:pPr>
            <w:r>
              <w:t>Fonctionnalités Additionnelles</w:t>
            </w:r>
          </w:p>
          <w:p w14:paraId="59A2581B" w14:textId="77777777" w:rsidR="00CB6DF5" w:rsidRDefault="00CB6DF5" w:rsidP="001A4471">
            <w:pPr>
              <w:pStyle w:val="Contenu"/>
              <w:numPr>
                <w:ilvl w:val="0"/>
                <w:numId w:val="53"/>
              </w:numPr>
              <w:jc w:val="both"/>
            </w:pPr>
            <w:r>
              <w:t>Recherche par ID (</w:t>
            </w:r>
            <w:proofErr w:type="spellStart"/>
            <w:r>
              <w:t>rechercherParID</w:t>
            </w:r>
            <w:proofErr w:type="spellEnd"/>
            <w:r>
              <w:t>) : Récupère un rendez-vous spécifique par son ID, permettant une récupération rapide pour des consultations ou des vérifications.</w:t>
            </w:r>
          </w:p>
          <w:p w14:paraId="441AEFA1" w14:textId="77777777" w:rsidR="00CB6DF5" w:rsidRDefault="00CB6DF5" w:rsidP="001A4471">
            <w:pPr>
              <w:pStyle w:val="Contenu"/>
              <w:numPr>
                <w:ilvl w:val="0"/>
                <w:numId w:val="53"/>
              </w:numPr>
              <w:jc w:val="both"/>
            </w:pPr>
            <w:r>
              <w:t>Obtenir les rendez-vous confirmés par ID de médecin (</w:t>
            </w:r>
            <w:proofErr w:type="spellStart"/>
            <w:r>
              <w:t>getConfirmedAppointmentsByMedecinId</w:t>
            </w:r>
            <w:proofErr w:type="spellEnd"/>
            <w:r>
              <w:t>) : Récupère tous les rendez-vous confirmés pour un médecin spécifique, aidant à visualiser les engagements futurs du médecin.</w:t>
            </w:r>
          </w:p>
          <w:p w14:paraId="543BC0EF" w14:textId="5867DBF0" w:rsidR="00CB6DF5" w:rsidRDefault="00CB6DF5" w:rsidP="001A4471">
            <w:pPr>
              <w:pStyle w:val="Contenu"/>
              <w:numPr>
                <w:ilvl w:val="0"/>
                <w:numId w:val="53"/>
              </w:numPr>
              <w:jc w:val="both"/>
            </w:pPr>
            <w:r>
              <w:t>Lire les rendez-vous confirmés avec détails du patient (</w:t>
            </w:r>
            <w:proofErr w:type="spellStart"/>
            <w:r>
              <w:t>lireConfirmesParMedecin</w:t>
            </w:r>
            <w:proofErr w:type="spellEnd"/>
            <w:r>
              <w:t>): Cette méthode avancée joint la table des patients pour enrichir les informations des rendez-vous confirmés avec les noms et prénoms des patients, offrant une vue complète pour la gestion des rendez-vous.</w:t>
            </w:r>
          </w:p>
          <w:p w14:paraId="793BB286" w14:textId="77777777" w:rsidR="00CB6DF5" w:rsidRDefault="00CB6DF5" w:rsidP="003D4537">
            <w:pPr>
              <w:pStyle w:val="Contenu"/>
              <w:jc w:val="both"/>
            </w:pPr>
          </w:p>
          <w:p w14:paraId="4B172073" w14:textId="77777777" w:rsidR="00CB6DF5" w:rsidRDefault="00CB6DF5" w:rsidP="003D4537">
            <w:pPr>
              <w:pStyle w:val="Titre4"/>
              <w:jc w:val="both"/>
            </w:pPr>
            <w:r>
              <w:t>Sécurité et Gestion des Erreurs</w:t>
            </w:r>
          </w:p>
          <w:p w14:paraId="5144C4E7" w14:textId="77777777" w:rsidR="00CB6DF5" w:rsidRDefault="00CB6DF5" w:rsidP="001A4471">
            <w:pPr>
              <w:pStyle w:val="Contenu"/>
              <w:numPr>
                <w:ilvl w:val="0"/>
                <w:numId w:val="54"/>
              </w:numPr>
              <w:jc w:val="both"/>
            </w:pPr>
            <w:r>
              <w:t>Préparation et exécution sécurisées des requêtes : Les requêtes sont préparées pour prévenir les injections SQL. Les données sont nettoyées et échappées avant d'être utilisées dans les requêtes.</w:t>
            </w:r>
          </w:p>
          <w:p w14:paraId="55ACA9F2" w14:textId="5642A5B0" w:rsidR="00CB6DF5" w:rsidRDefault="00CB6DF5" w:rsidP="001A4471">
            <w:pPr>
              <w:pStyle w:val="Contenu"/>
              <w:numPr>
                <w:ilvl w:val="0"/>
                <w:numId w:val="54"/>
              </w:numPr>
              <w:jc w:val="both"/>
            </w:pPr>
            <w:r>
              <w:t>Gestion des erreurs : Les erreurs lors de la préparation, de la liaison des paramètres, ou de l'exécution des requêtes sont traitées immédiatement, empêchant les opérations erronées et offrant un diagnostic en cas de problème.</w:t>
            </w:r>
          </w:p>
          <w:p w14:paraId="446994B1" w14:textId="77777777" w:rsidR="00CB6DF5" w:rsidRDefault="00CB6DF5" w:rsidP="003D4537">
            <w:pPr>
              <w:pStyle w:val="Contenu"/>
              <w:jc w:val="both"/>
            </w:pPr>
          </w:p>
          <w:p w14:paraId="49C49AEB" w14:textId="1B01A9C1" w:rsidR="00BD0D90" w:rsidRDefault="00BD0D90" w:rsidP="003D4537">
            <w:pPr>
              <w:pStyle w:val="Titre3"/>
              <w:jc w:val="both"/>
            </w:pPr>
            <w:bookmarkStart w:id="47" w:name="_Toc169418690"/>
            <w:proofErr w:type="spellStart"/>
            <w:r>
              <w:lastRenderedPageBreak/>
              <w:t>SecretaireModel</w:t>
            </w:r>
            <w:bookmarkEnd w:id="47"/>
            <w:proofErr w:type="spellEnd"/>
          </w:p>
          <w:p w14:paraId="62F7CB35" w14:textId="77777777" w:rsidR="00CB6DF5" w:rsidRPr="00CB6DF5" w:rsidRDefault="00CB6DF5" w:rsidP="003D4537">
            <w:pPr>
              <w:jc w:val="both"/>
            </w:pPr>
          </w:p>
          <w:p w14:paraId="564C7821" w14:textId="77777777" w:rsidR="002F085B" w:rsidRDefault="002F085B" w:rsidP="003D4537">
            <w:pPr>
              <w:pStyle w:val="Titre4"/>
              <w:jc w:val="both"/>
            </w:pPr>
            <w:proofErr w:type="spellStart"/>
            <w:r>
              <w:t>Role</w:t>
            </w:r>
            <w:proofErr w:type="spellEnd"/>
          </w:p>
          <w:p w14:paraId="7E31C481" w14:textId="4AE487AD" w:rsidR="002F085B" w:rsidRPr="00CB6DF5" w:rsidRDefault="00CB6DF5" w:rsidP="003D4537">
            <w:pPr>
              <w:pStyle w:val="Contenu"/>
              <w:jc w:val="both"/>
            </w:pPr>
            <w:r>
              <w:t>O</w:t>
            </w:r>
            <w:r w:rsidRPr="00CB6DF5">
              <w:t>ffre une interface</w:t>
            </w:r>
            <w:r>
              <w:t xml:space="preserve"> </w:t>
            </w:r>
            <w:r w:rsidRPr="00CB6DF5">
              <w:t>pour la gestion des informations des secrétaires médicaux dans votre application, assurant une manipulation sécurisée et efficace des données de secrétariat. En facilitant l'accès et la mise à jour des informations des secrétaires, ainsi que la gestion des rendez-vous et des dossiers patients, ce modèle joue un rôle crucial dans la gestion administrative des établissements de soins de santé.</w:t>
            </w:r>
          </w:p>
          <w:p w14:paraId="6B33E935" w14:textId="77777777" w:rsidR="002F085B" w:rsidRDefault="002F085B" w:rsidP="003D4537">
            <w:pPr>
              <w:jc w:val="both"/>
            </w:pPr>
          </w:p>
          <w:p w14:paraId="13B4C549" w14:textId="77777777" w:rsidR="00CB6DF5" w:rsidRDefault="00CB6DF5" w:rsidP="003D4537">
            <w:pPr>
              <w:pStyle w:val="Titre4"/>
              <w:jc w:val="both"/>
            </w:pPr>
            <w:r>
              <w:t>Initialisation (__</w:t>
            </w:r>
            <w:proofErr w:type="spellStart"/>
            <w:r>
              <w:t>construct</w:t>
            </w:r>
            <w:proofErr w:type="spellEnd"/>
            <w:r>
              <w:t>)</w:t>
            </w:r>
          </w:p>
          <w:p w14:paraId="19014ED9" w14:textId="77777777" w:rsidR="00CB6DF5" w:rsidRDefault="00CB6DF5" w:rsidP="003D4537">
            <w:pPr>
              <w:pStyle w:val="Contenu"/>
              <w:jc w:val="both"/>
            </w:pPr>
            <w:r>
              <w:t xml:space="preserve">Héritage de </w:t>
            </w:r>
            <w:proofErr w:type="spellStart"/>
            <w:r>
              <w:t>BaseModel</w:t>
            </w:r>
            <w:proofErr w:type="spellEnd"/>
            <w:r>
              <w:t xml:space="preserve"> : Ce modèle étend </w:t>
            </w:r>
            <w:proofErr w:type="spellStart"/>
            <w:r>
              <w:t>BaseModel</w:t>
            </w:r>
            <w:proofErr w:type="spellEnd"/>
            <w:r>
              <w:t>, utilisant ainsi la connexion à la base de données établie pour exécuter les requêtes SQL nécessaires à la gestion des données des secrétaires.</w:t>
            </w:r>
          </w:p>
          <w:p w14:paraId="5A08903D" w14:textId="77777777" w:rsidR="00CB6DF5" w:rsidRDefault="00CB6DF5" w:rsidP="003D4537">
            <w:pPr>
              <w:pStyle w:val="Contenu"/>
              <w:jc w:val="both"/>
            </w:pPr>
          </w:p>
          <w:p w14:paraId="623A9FB0" w14:textId="77777777" w:rsidR="00CB6DF5" w:rsidRDefault="00CB6DF5" w:rsidP="003D4537">
            <w:pPr>
              <w:pStyle w:val="Titre4"/>
              <w:jc w:val="both"/>
            </w:pPr>
            <w:r>
              <w:t>Gestion des Informations des Secrétaires</w:t>
            </w:r>
          </w:p>
          <w:p w14:paraId="7E0D205D" w14:textId="77777777" w:rsidR="00CB6DF5" w:rsidRDefault="00CB6DF5" w:rsidP="001A4471">
            <w:pPr>
              <w:pStyle w:val="Contenu"/>
              <w:numPr>
                <w:ilvl w:val="0"/>
                <w:numId w:val="55"/>
              </w:numPr>
              <w:jc w:val="both"/>
            </w:pPr>
            <w:r>
              <w:t>Lecture de tous les secrétaires (lire) : Récupère tous les secrétaires enregistrés dans la base de données, utilisant une requête simple pour extraire toutes les entrées de la table des secrétaires.</w:t>
            </w:r>
          </w:p>
          <w:p w14:paraId="589F9289" w14:textId="77777777" w:rsidR="00CB6DF5" w:rsidRDefault="00CB6DF5" w:rsidP="001A4471">
            <w:pPr>
              <w:pStyle w:val="Contenu"/>
              <w:numPr>
                <w:ilvl w:val="0"/>
                <w:numId w:val="55"/>
              </w:numPr>
              <w:jc w:val="both"/>
            </w:pPr>
            <w:r>
              <w:t>Lecture par ID (</w:t>
            </w:r>
            <w:proofErr w:type="spellStart"/>
            <w:r>
              <w:t>lireUn</w:t>
            </w:r>
            <w:proofErr w:type="spellEnd"/>
            <w:r>
              <w:t>) : Obtient les détails spécifiques d'un secrétaire en utilisant son ID. Cette fonction est utile pour la consultation détaillée ou la mise à jour spécifique d'un secrétaire.</w:t>
            </w:r>
          </w:p>
          <w:p w14:paraId="7CC56A42" w14:textId="77777777" w:rsidR="00CB6DF5" w:rsidRDefault="00CB6DF5" w:rsidP="001A4471">
            <w:pPr>
              <w:pStyle w:val="Contenu"/>
              <w:numPr>
                <w:ilvl w:val="0"/>
                <w:numId w:val="55"/>
              </w:numPr>
              <w:jc w:val="both"/>
            </w:pPr>
            <w:r>
              <w:t>Création d'un nouveau secrétaire (</w:t>
            </w:r>
            <w:proofErr w:type="spellStart"/>
            <w:r>
              <w:t>creer</w:t>
            </w:r>
            <w:proofErr w:type="spellEnd"/>
            <w:r>
              <w:t>) : Ajoute un nouveau secrétaire avec des informations telles que l'ID utilisateur, le nom, le prénom, et le téléphone.</w:t>
            </w:r>
          </w:p>
          <w:p w14:paraId="3C8A53AC" w14:textId="77777777" w:rsidR="00CB6DF5" w:rsidRDefault="00CB6DF5" w:rsidP="001A4471">
            <w:pPr>
              <w:pStyle w:val="Contenu"/>
              <w:numPr>
                <w:ilvl w:val="0"/>
                <w:numId w:val="55"/>
              </w:numPr>
              <w:jc w:val="both"/>
            </w:pPr>
            <w:r>
              <w:t>Mise à jour d'un secrétaire (</w:t>
            </w:r>
            <w:proofErr w:type="spellStart"/>
            <w:r>
              <w:t>mettreAJour</w:t>
            </w:r>
            <w:proofErr w:type="spellEnd"/>
            <w:r>
              <w:t>) : Met à jour les informations d'un secrétaire existant, incluant des modifications sur le nom, le prénom, et le téléphone.</w:t>
            </w:r>
          </w:p>
          <w:p w14:paraId="21B8C454" w14:textId="77777777" w:rsidR="00CB6DF5" w:rsidRDefault="00CB6DF5" w:rsidP="001A4471">
            <w:pPr>
              <w:pStyle w:val="Contenu"/>
              <w:numPr>
                <w:ilvl w:val="0"/>
                <w:numId w:val="55"/>
              </w:numPr>
              <w:jc w:val="both"/>
            </w:pPr>
            <w:r>
              <w:t>Suppression d'un secrétaire (supprimer) : Efface un secrétaire de la base de données en utilisant son ID.</w:t>
            </w:r>
          </w:p>
          <w:p w14:paraId="27958866" w14:textId="77777777" w:rsidR="00CB6DF5" w:rsidRDefault="00CB6DF5" w:rsidP="003D4537">
            <w:pPr>
              <w:pStyle w:val="Contenu"/>
              <w:jc w:val="both"/>
            </w:pPr>
          </w:p>
          <w:p w14:paraId="485091FF" w14:textId="77777777" w:rsidR="00CB6DF5" w:rsidRDefault="00CB6DF5" w:rsidP="003D4537">
            <w:pPr>
              <w:pStyle w:val="Titre4"/>
              <w:jc w:val="both"/>
            </w:pPr>
            <w:r>
              <w:t>Gestion des Rendez-vous et des Patients</w:t>
            </w:r>
          </w:p>
          <w:p w14:paraId="55FDC86A" w14:textId="77777777" w:rsidR="00CB6DF5" w:rsidRDefault="00CB6DF5" w:rsidP="001A4471">
            <w:pPr>
              <w:pStyle w:val="Contenu"/>
              <w:numPr>
                <w:ilvl w:val="0"/>
                <w:numId w:val="56"/>
              </w:numPr>
              <w:jc w:val="both"/>
            </w:pPr>
            <w:r>
              <w:t>Lister les rendez-vous (</w:t>
            </w:r>
            <w:proofErr w:type="spellStart"/>
            <w:r>
              <w:t>listerRendezVous</w:t>
            </w:r>
            <w:proofErr w:type="spellEnd"/>
            <w:r>
              <w:t>) : Récupère tous les rendez-vous programmés, fournissant une vue d'ensemble pour les planifications.</w:t>
            </w:r>
          </w:p>
          <w:p w14:paraId="03FE701D" w14:textId="77777777" w:rsidR="00CB6DF5" w:rsidRDefault="00CB6DF5" w:rsidP="001A4471">
            <w:pPr>
              <w:pStyle w:val="Contenu"/>
              <w:numPr>
                <w:ilvl w:val="0"/>
                <w:numId w:val="56"/>
              </w:numPr>
              <w:jc w:val="both"/>
            </w:pPr>
            <w:r>
              <w:t>Créer un rendez-vous (</w:t>
            </w:r>
            <w:proofErr w:type="spellStart"/>
            <w:r>
              <w:t>creerRendezVous</w:t>
            </w:r>
            <w:proofErr w:type="spellEnd"/>
            <w:r>
              <w:t>) : Ajoute un nouveau rendez-vous avec les détails nécessaires comme les IDs de médecin et de patient, la date et heure, la raison du rendez-vous, le statut, et les commentaires éventuels.</w:t>
            </w:r>
          </w:p>
          <w:p w14:paraId="531FC7B3" w14:textId="77777777" w:rsidR="00CB6DF5" w:rsidRDefault="00CB6DF5" w:rsidP="001A4471">
            <w:pPr>
              <w:pStyle w:val="Contenu"/>
              <w:numPr>
                <w:ilvl w:val="0"/>
                <w:numId w:val="56"/>
              </w:numPr>
              <w:jc w:val="both"/>
            </w:pPr>
            <w:r>
              <w:t>Rechercher un rendez-vous par ID (</w:t>
            </w:r>
            <w:proofErr w:type="spellStart"/>
            <w:r>
              <w:t>rechercherRdvParID</w:t>
            </w:r>
            <w:proofErr w:type="spellEnd"/>
            <w:r>
              <w:t>) : Obtient les détails spécifiques d'un rendez-vous pour une gestion ou une modification précise.</w:t>
            </w:r>
          </w:p>
          <w:p w14:paraId="053CFC97" w14:textId="77777777" w:rsidR="00CB6DF5" w:rsidRDefault="00CB6DF5" w:rsidP="001A4471">
            <w:pPr>
              <w:pStyle w:val="Contenu"/>
              <w:numPr>
                <w:ilvl w:val="0"/>
                <w:numId w:val="56"/>
              </w:numPr>
              <w:jc w:val="both"/>
            </w:pPr>
            <w:r>
              <w:t xml:space="preserve">Gérer les statuts des rendez-vous : Méthodes comme </w:t>
            </w:r>
            <w:proofErr w:type="spellStart"/>
            <w:r>
              <w:t>getConfirmedRdv</w:t>
            </w:r>
            <w:proofErr w:type="spellEnd"/>
            <w:r>
              <w:t xml:space="preserve">, </w:t>
            </w:r>
            <w:proofErr w:type="spellStart"/>
            <w:r>
              <w:t>getPendingRdv</w:t>
            </w:r>
            <w:proofErr w:type="spellEnd"/>
            <w:r>
              <w:t xml:space="preserve">, et </w:t>
            </w:r>
            <w:proofErr w:type="spellStart"/>
            <w:r>
              <w:t>getCancelledRdv</w:t>
            </w:r>
            <w:proofErr w:type="spellEnd"/>
            <w:r>
              <w:t xml:space="preserve"> permettent de filtrer les rendez-vous selon leur statut, aidant à la gestion efficace des engagements.</w:t>
            </w:r>
          </w:p>
          <w:p w14:paraId="37CF8A74" w14:textId="77777777" w:rsidR="00CB6DF5" w:rsidRDefault="00CB6DF5" w:rsidP="003D4537">
            <w:pPr>
              <w:pStyle w:val="Contenu"/>
              <w:jc w:val="both"/>
            </w:pPr>
          </w:p>
          <w:p w14:paraId="0FB2E92D" w14:textId="77777777" w:rsidR="00CB6DF5" w:rsidRDefault="00CB6DF5" w:rsidP="003D4537">
            <w:pPr>
              <w:pStyle w:val="Titre4"/>
              <w:jc w:val="both"/>
            </w:pPr>
            <w:r>
              <w:lastRenderedPageBreak/>
              <w:t>Fonctionnalités Additionnelles</w:t>
            </w:r>
          </w:p>
          <w:p w14:paraId="5DA81F4A" w14:textId="77777777" w:rsidR="00CB6DF5" w:rsidRDefault="00CB6DF5" w:rsidP="001A4471">
            <w:pPr>
              <w:pStyle w:val="Contenu"/>
              <w:numPr>
                <w:ilvl w:val="0"/>
                <w:numId w:val="57"/>
              </w:numPr>
              <w:jc w:val="both"/>
            </w:pPr>
            <w:r>
              <w:t>Gestion dynamique des rendez-vous : Permet la modification des statuts des rendez-vous, crucial pour la gestion des changements de dernière minute dans les plannings.</w:t>
            </w:r>
          </w:p>
          <w:p w14:paraId="15C53FB7" w14:textId="77777777" w:rsidR="00CB6DF5" w:rsidRDefault="00CB6DF5" w:rsidP="001A4471">
            <w:pPr>
              <w:pStyle w:val="Contenu"/>
              <w:numPr>
                <w:ilvl w:val="0"/>
                <w:numId w:val="57"/>
              </w:numPr>
              <w:jc w:val="both"/>
            </w:pPr>
            <w:r>
              <w:t>Interaction avec les données des patients (</w:t>
            </w:r>
            <w:proofErr w:type="spellStart"/>
            <w:r>
              <w:t>editPatient</w:t>
            </w:r>
            <w:proofErr w:type="spellEnd"/>
            <w:r>
              <w:t>) : Permet de mettre à jour les informations des patients, facilitant la gestion des dossiers médicaux par les secrétaires.</w:t>
            </w:r>
          </w:p>
          <w:p w14:paraId="44A7D4FF" w14:textId="77777777" w:rsidR="001A4471" w:rsidRDefault="001A4471" w:rsidP="003D4537">
            <w:pPr>
              <w:pStyle w:val="Contenu"/>
              <w:jc w:val="both"/>
            </w:pPr>
          </w:p>
          <w:p w14:paraId="4B29FD30" w14:textId="77777777" w:rsidR="00CB6DF5" w:rsidRDefault="00CB6DF5" w:rsidP="003D4537">
            <w:pPr>
              <w:pStyle w:val="Titre4"/>
              <w:jc w:val="both"/>
            </w:pPr>
            <w:r>
              <w:t>Sécurité et Gestion des Erreurs</w:t>
            </w:r>
          </w:p>
          <w:p w14:paraId="24E2ECA3" w14:textId="77777777" w:rsidR="00CB6DF5" w:rsidRDefault="00CB6DF5" w:rsidP="001A4471">
            <w:pPr>
              <w:pStyle w:val="Contenu"/>
              <w:numPr>
                <w:ilvl w:val="0"/>
                <w:numId w:val="58"/>
              </w:numPr>
              <w:jc w:val="both"/>
            </w:pPr>
            <w:r>
              <w:t>Préparation et exécution sécurisées des requêtes : Les requêtes sont systématiquement préparées pour éviter les injections SQL. Les données sont nettoyées et échappées avant d'être utilisées dans les requêtes.</w:t>
            </w:r>
          </w:p>
          <w:p w14:paraId="11C3EAA5" w14:textId="309CE6A8" w:rsidR="00CB6DF5" w:rsidRDefault="00CB6DF5" w:rsidP="001A4471">
            <w:pPr>
              <w:pStyle w:val="Contenu"/>
              <w:numPr>
                <w:ilvl w:val="0"/>
                <w:numId w:val="58"/>
              </w:numPr>
              <w:jc w:val="both"/>
            </w:pPr>
            <w:r>
              <w:t>Gestion des erreurs : Les erreurs lors de la préparation, de la liaison des paramètres, ou de l'exécution des requêtes sont traitées immédiatement, empêchant les opérations erronées et offrant un diagnostic en cas de problème.</w:t>
            </w:r>
          </w:p>
          <w:p w14:paraId="1F15036D" w14:textId="77777777" w:rsidR="00CB6DF5" w:rsidRPr="002F085B" w:rsidRDefault="00CB6DF5" w:rsidP="003D4537">
            <w:pPr>
              <w:pStyle w:val="Contenu"/>
              <w:jc w:val="both"/>
            </w:pPr>
          </w:p>
          <w:p w14:paraId="16780469" w14:textId="588A5CDA" w:rsidR="00BD0D90" w:rsidRDefault="00BD0D90" w:rsidP="003D4537">
            <w:pPr>
              <w:pStyle w:val="Titre3"/>
              <w:jc w:val="both"/>
            </w:pPr>
            <w:bookmarkStart w:id="48" w:name="_Toc169418691"/>
            <w:proofErr w:type="spellStart"/>
            <w:r>
              <w:t>ServiceModel</w:t>
            </w:r>
            <w:bookmarkEnd w:id="48"/>
            <w:proofErr w:type="spellEnd"/>
            <w:r>
              <w:t xml:space="preserve"> </w:t>
            </w:r>
          </w:p>
          <w:p w14:paraId="203B1041" w14:textId="77777777" w:rsidR="00CB6DF5" w:rsidRPr="00CB6DF5" w:rsidRDefault="00CB6DF5" w:rsidP="003D4537">
            <w:pPr>
              <w:jc w:val="both"/>
            </w:pPr>
          </w:p>
          <w:p w14:paraId="1AABCD00" w14:textId="77777777" w:rsidR="002F085B" w:rsidRDefault="002F085B" w:rsidP="003D4537">
            <w:pPr>
              <w:pStyle w:val="Titre4"/>
              <w:jc w:val="both"/>
            </w:pPr>
            <w:proofErr w:type="spellStart"/>
            <w:r>
              <w:t>Role</w:t>
            </w:r>
            <w:proofErr w:type="spellEnd"/>
          </w:p>
          <w:p w14:paraId="57A61CCD" w14:textId="0F276097" w:rsidR="002F085B" w:rsidRDefault="001A2DC1" w:rsidP="003D4537">
            <w:pPr>
              <w:pStyle w:val="Contenu"/>
              <w:jc w:val="both"/>
            </w:pPr>
            <w:r>
              <w:t>O</w:t>
            </w:r>
            <w:r w:rsidRPr="001A2DC1">
              <w:t>ffre une interface pour la gestion des services médicaux dans votre application, assurant une manipulation sécurisée et efficace des informations sur les services. En simplifiant les interactions complexes avec la base de données et en assurant que les données des services sont gérées de manière conforme aux normes de sécurité et d'efficacité, ce modèle joue un rôle crucial dans la gestion des offres de services de l'établissement. Il aide à maintenir une documentation précise et accessible des services disponibles, ce qui est essentiel pour la prestation de services médicaux efficaces.</w:t>
            </w:r>
          </w:p>
          <w:p w14:paraId="65B2F801" w14:textId="77777777" w:rsidR="001A2DC1" w:rsidRDefault="001A2DC1" w:rsidP="003D4537">
            <w:pPr>
              <w:pStyle w:val="Contenu"/>
              <w:jc w:val="both"/>
            </w:pPr>
          </w:p>
          <w:p w14:paraId="3A015CFD" w14:textId="77777777" w:rsidR="00DE5E90" w:rsidRDefault="00DE5E90" w:rsidP="003D4537">
            <w:pPr>
              <w:pStyle w:val="Titre4"/>
              <w:jc w:val="both"/>
            </w:pPr>
            <w:r>
              <w:t>Initialisation (__</w:t>
            </w:r>
            <w:proofErr w:type="spellStart"/>
            <w:r>
              <w:t>construct</w:t>
            </w:r>
            <w:proofErr w:type="spellEnd"/>
            <w:r>
              <w:t>)</w:t>
            </w:r>
          </w:p>
          <w:p w14:paraId="61592294" w14:textId="77777777" w:rsidR="00DE5E90" w:rsidRDefault="00DE5E90" w:rsidP="003D4537">
            <w:pPr>
              <w:pStyle w:val="Contenu"/>
              <w:jc w:val="both"/>
            </w:pPr>
            <w:r>
              <w:t xml:space="preserve">Héritage de </w:t>
            </w:r>
            <w:proofErr w:type="spellStart"/>
            <w:r>
              <w:t>BaseModel</w:t>
            </w:r>
            <w:proofErr w:type="spellEnd"/>
            <w:r>
              <w:t xml:space="preserve"> : Le modèle étend </w:t>
            </w:r>
            <w:proofErr w:type="spellStart"/>
            <w:r>
              <w:t>BaseModel</w:t>
            </w:r>
            <w:proofErr w:type="spellEnd"/>
            <w:r>
              <w:t>, utilisant ainsi la connexion à la base de données établie pour exécuter les requêtes SQL nécessaires à la gestion des services.</w:t>
            </w:r>
          </w:p>
          <w:p w14:paraId="1404B036" w14:textId="77777777" w:rsidR="00DE5E90" w:rsidRDefault="00DE5E90" w:rsidP="003D4537">
            <w:pPr>
              <w:pStyle w:val="Contenu"/>
              <w:jc w:val="both"/>
            </w:pPr>
          </w:p>
          <w:p w14:paraId="33907922" w14:textId="77777777" w:rsidR="00DE5E90" w:rsidRDefault="00DE5E90" w:rsidP="003D4537">
            <w:pPr>
              <w:pStyle w:val="Titre4"/>
              <w:jc w:val="both"/>
            </w:pPr>
            <w:r>
              <w:t>Gestion des Services</w:t>
            </w:r>
          </w:p>
          <w:p w14:paraId="4883E05F" w14:textId="77777777" w:rsidR="00DE5E90" w:rsidRDefault="00DE5E90" w:rsidP="00812BBC">
            <w:pPr>
              <w:pStyle w:val="Contenu"/>
              <w:numPr>
                <w:ilvl w:val="0"/>
                <w:numId w:val="59"/>
              </w:numPr>
              <w:jc w:val="both"/>
            </w:pPr>
            <w:r>
              <w:t>Lecture de tous les services (lire) : Récupère tous les services enregistrés dans la base de données, permettant un accès facile à l'ensemble des services disponibles.</w:t>
            </w:r>
          </w:p>
          <w:p w14:paraId="0643803F" w14:textId="77777777" w:rsidR="00DE5E90" w:rsidRDefault="00DE5E90" w:rsidP="00812BBC">
            <w:pPr>
              <w:pStyle w:val="Contenu"/>
              <w:numPr>
                <w:ilvl w:val="0"/>
                <w:numId w:val="59"/>
              </w:numPr>
              <w:jc w:val="both"/>
            </w:pPr>
            <w:r>
              <w:t>Lecture par ID (</w:t>
            </w:r>
            <w:proofErr w:type="spellStart"/>
            <w:r>
              <w:t>lireUn</w:t>
            </w:r>
            <w:proofErr w:type="spellEnd"/>
            <w:r>
              <w:t>) : Obtient les détails spécifiques d'un service en utilisant son ID, utile pour des consultations ou des mises à jour spécifiques.</w:t>
            </w:r>
          </w:p>
          <w:p w14:paraId="669B9B4B" w14:textId="77777777" w:rsidR="00DE5E90" w:rsidRDefault="00DE5E90" w:rsidP="00812BBC">
            <w:pPr>
              <w:pStyle w:val="Contenu"/>
              <w:numPr>
                <w:ilvl w:val="0"/>
                <w:numId w:val="59"/>
              </w:numPr>
              <w:jc w:val="both"/>
            </w:pPr>
            <w:r>
              <w:t>Création d'un nouveau service (</w:t>
            </w:r>
            <w:proofErr w:type="spellStart"/>
            <w:r>
              <w:t>creer</w:t>
            </w:r>
            <w:proofErr w:type="spellEnd"/>
            <w:r>
              <w:t>) : Ajoute un nouveau service avec le nom et la description fournis, facilitant l'extension des offres de services de l'établissement.</w:t>
            </w:r>
          </w:p>
          <w:p w14:paraId="7AA1851A" w14:textId="77777777" w:rsidR="00DE5E90" w:rsidRDefault="00DE5E90" w:rsidP="00812BBC">
            <w:pPr>
              <w:pStyle w:val="Contenu"/>
              <w:numPr>
                <w:ilvl w:val="0"/>
                <w:numId w:val="59"/>
              </w:numPr>
              <w:jc w:val="both"/>
            </w:pPr>
            <w:r>
              <w:t>Mise à jour d'un service (</w:t>
            </w:r>
            <w:proofErr w:type="spellStart"/>
            <w:r>
              <w:t>mettreAJour</w:t>
            </w:r>
            <w:proofErr w:type="spellEnd"/>
            <w:r>
              <w:t>) : Met à jour les informations d'un service existant, telles que le nom et la description, permettant de maintenir à jour les détails des services offerts.</w:t>
            </w:r>
          </w:p>
          <w:p w14:paraId="217C3620" w14:textId="77777777" w:rsidR="00DE5E90" w:rsidRDefault="00DE5E90" w:rsidP="00812BBC">
            <w:pPr>
              <w:pStyle w:val="Contenu"/>
              <w:numPr>
                <w:ilvl w:val="0"/>
                <w:numId w:val="59"/>
              </w:numPr>
              <w:jc w:val="both"/>
            </w:pPr>
            <w:r>
              <w:lastRenderedPageBreak/>
              <w:t>Suppression d'un service (supprimer) : Efface un service de la base de données en utilisant son ID, important pour la gestion des services obsolètes ou inutiles.</w:t>
            </w:r>
          </w:p>
          <w:p w14:paraId="36751853" w14:textId="77777777" w:rsidR="00DE5E90" w:rsidRDefault="00DE5E90" w:rsidP="003D4537">
            <w:pPr>
              <w:pStyle w:val="Contenu"/>
              <w:jc w:val="both"/>
            </w:pPr>
          </w:p>
          <w:p w14:paraId="353530E2" w14:textId="77777777" w:rsidR="00DE5E90" w:rsidRDefault="00DE5E90" w:rsidP="003D4537">
            <w:pPr>
              <w:pStyle w:val="Titre4"/>
              <w:jc w:val="both"/>
            </w:pPr>
            <w:r>
              <w:t>Fonctionnalités Additionnelles</w:t>
            </w:r>
          </w:p>
          <w:p w14:paraId="54A11DF9" w14:textId="77777777" w:rsidR="00DE5E90" w:rsidRDefault="00DE5E90" w:rsidP="003D4537">
            <w:pPr>
              <w:pStyle w:val="Contenu"/>
              <w:jc w:val="both"/>
            </w:pPr>
            <w:r>
              <w:t>Recherche par ID (</w:t>
            </w:r>
            <w:proofErr w:type="spellStart"/>
            <w:r>
              <w:t>rechercherParID</w:t>
            </w:r>
            <w:proofErr w:type="spellEnd"/>
            <w:r>
              <w:t>) : Permet de récupérer rapidement un service spécifique par son ID pour vérification ou traitement ultérieur.</w:t>
            </w:r>
          </w:p>
          <w:p w14:paraId="4129E60D" w14:textId="77777777" w:rsidR="00812BBC" w:rsidRDefault="00812BBC" w:rsidP="003D4537">
            <w:pPr>
              <w:pStyle w:val="Contenu"/>
              <w:jc w:val="both"/>
            </w:pPr>
          </w:p>
          <w:p w14:paraId="4407CB6C" w14:textId="77777777" w:rsidR="00DE5E90" w:rsidRDefault="00DE5E90" w:rsidP="003D4537">
            <w:pPr>
              <w:pStyle w:val="Titre4"/>
              <w:jc w:val="both"/>
            </w:pPr>
            <w:r>
              <w:t>Sécurité et Gestion des Erreurs</w:t>
            </w:r>
          </w:p>
          <w:p w14:paraId="7A13D2A3" w14:textId="77777777" w:rsidR="00DE5E90" w:rsidRDefault="00DE5E90" w:rsidP="00812BBC">
            <w:pPr>
              <w:pStyle w:val="Contenu"/>
              <w:numPr>
                <w:ilvl w:val="0"/>
                <w:numId w:val="60"/>
              </w:numPr>
              <w:jc w:val="both"/>
            </w:pPr>
            <w:r>
              <w:t>Préparation et exécution sécurisées des requêtes : Les requêtes sont préparées pour éviter les injections SQL. Les paramètres comme le nom, la description, et l'ID sont nettoyés et échappés avant d'être utilisés dans les requêtes.</w:t>
            </w:r>
          </w:p>
          <w:p w14:paraId="5717DA22" w14:textId="6584A056" w:rsidR="00DE5E90" w:rsidRDefault="00DE5E90" w:rsidP="00812BBC">
            <w:pPr>
              <w:pStyle w:val="Contenu"/>
              <w:numPr>
                <w:ilvl w:val="0"/>
                <w:numId w:val="60"/>
              </w:numPr>
              <w:jc w:val="both"/>
            </w:pPr>
            <w:r>
              <w:t>Gestion des erreurs : Les erreurs lors de la préparation, de la liaison des paramètres, ou de l'exécution des requêtes sont traitées immédiatement, offrant un diagnostic en cas de problème et empêchant les opérations erronées.</w:t>
            </w:r>
          </w:p>
          <w:p w14:paraId="4D709A5E" w14:textId="77777777" w:rsidR="002F085B" w:rsidRDefault="002F085B" w:rsidP="003D4537">
            <w:pPr>
              <w:pStyle w:val="Contenu"/>
              <w:jc w:val="both"/>
            </w:pPr>
          </w:p>
          <w:p w14:paraId="01CABFDA" w14:textId="77777777" w:rsidR="00DE5E90" w:rsidRDefault="00BD0D90" w:rsidP="003D4537">
            <w:pPr>
              <w:pStyle w:val="Titre3"/>
              <w:jc w:val="both"/>
            </w:pPr>
            <w:bookmarkStart w:id="49" w:name="_Toc169418692"/>
            <w:proofErr w:type="spellStart"/>
            <w:r>
              <w:t>UserModel</w:t>
            </w:r>
            <w:bookmarkEnd w:id="49"/>
            <w:proofErr w:type="spellEnd"/>
          </w:p>
          <w:p w14:paraId="154DFE39" w14:textId="47ED9DC7" w:rsidR="00BD0D90" w:rsidRDefault="00BD0D90" w:rsidP="003D4537">
            <w:pPr>
              <w:pStyle w:val="Titre3"/>
              <w:numPr>
                <w:ilvl w:val="0"/>
                <w:numId w:val="0"/>
              </w:numPr>
              <w:jc w:val="both"/>
            </w:pPr>
            <w:r>
              <w:t xml:space="preserve"> </w:t>
            </w:r>
          </w:p>
          <w:p w14:paraId="2A93DAE8" w14:textId="77777777" w:rsidR="002F085B" w:rsidRDefault="002F085B" w:rsidP="003D4537">
            <w:pPr>
              <w:pStyle w:val="Titre4"/>
              <w:jc w:val="both"/>
            </w:pPr>
            <w:proofErr w:type="spellStart"/>
            <w:r>
              <w:t>Role</w:t>
            </w:r>
            <w:proofErr w:type="spellEnd"/>
          </w:p>
          <w:p w14:paraId="0DC71C42" w14:textId="1DF444DB" w:rsidR="002F085B" w:rsidRPr="002F085B" w:rsidRDefault="00DE5E90" w:rsidP="003D4537">
            <w:pPr>
              <w:pStyle w:val="Contenu"/>
              <w:jc w:val="both"/>
            </w:pPr>
            <w:r>
              <w:t>Offre</w:t>
            </w:r>
            <w:r w:rsidRPr="00DE5E90">
              <w:t xml:space="preserve"> une interface pour la gestion des utilisateurs dans votre application, assurant une manipulation sécurisée et efficace des informations des utilisateurs. Ce modèle joue un rôle crucial en facilitant les interactions complexes avec la base de données, en garantissant que les données des utilisateurs sont gérées conformément aux normes de sécurité et d'efficacité les plus strictes.</w:t>
            </w:r>
          </w:p>
          <w:p w14:paraId="1531201D" w14:textId="77777777" w:rsidR="008C6C7C" w:rsidRDefault="008C6C7C" w:rsidP="003D4537">
            <w:pPr>
              <w:pStyle w:val="Contenu"/>
              <w:jc w:val="both"/>
            </w:pPr>
          </w:p>
          <w:p w14:paraId="0D780A42" w14:textId="77777777" w:rsidR="00DE5E90" w:rsidRDefault="00DE5E90" w:rsidP="003D4537">
            <w:pPr>
              <w:pStyle w:val="Titre4"/>
              <w:jc w:val="both"/>
            </w:pPr>
            <w:r>
              <w:t>Initialisation (__</w:t>
            </w:r>
            <w:proofErr w:type="spellStart"/>
            <w:r>
              <w:t>construct</w:t>
            </w:r>
            <w:proofErr w:type="spellEnd"/>
            <w:r>
              <w:t>)</w:t>
            </w:r>
          </w:p>
          <w:p w14:paraId="512E35C8" w14:textId="77777777" w:rsidR="00DE5E90" w:rsidRDefault="00DE5E90" w:rsidP="003D4537">
            <w:pPr>
              <w:pStyle w:val="Contenu"/>
              <w:jc w:val="both"/>
            </w:pPr>
            <w:r>
              <w:t xml:space="preserve">Héritage de </w:t>
            </w:r>
            <w:proofErr w:type="spellStart"/>
            <w:r>
              <w:t>BaseModel</w:t>
            </w:r>
            <w:proofErr w:type="spellEnd"/>
            <w:r>
              <w:t xml:space="preserve"> : Le modèle étend </w:t>
            </w:r>
            <w:proofErr w:type="spellStart"/>
            <w:r>
              <w:t>BaseModel</w:t>
            </w:r>
            <w:proofErr w:type="spellEnd"/>
            <w:r>
              <w:t>, utilisant ainsi la connexion à la base de données établie pour exécuter les requêtes SQL nécessaires à la gestion des utilisateurs.</w:t>
            </w:r>
          </w:p>
          <w:p w14:paraId="1F3CFC60" w14:textId="77777777" w:rsidR="00DE5E90" w:rsidRDefault="00DE5E90" w:rsidP="003D4537">
            <w:pPr>
              <w:pStyle w:val="Contenu"/>
              <w:jc w:val="both"/>
            </w:pPr>
          </w:p>
          <w:p w14:paraId="74D20F26" w14:textId="77777777" w:rsidR="00DE5E90" w:rsidRDefault="00DE5E90" w:rsidP="003D4537">
            <w:pPr>
              <w:pStyle w:val="Titre4"/>
              <w:jc w:val="both"/>
            </w:pPr>
            <w:r>
              <w:t>Gestion des Utilisateurs</w:t>
            </w:r>
          </w:p>
          <w:p w14:paraId="399C084F" w14:textId="77777777" w:rsidR="00DE5E90" w:rsidRDefault="00DE5E90" w:rsidP="00812BBC">
            <w:pPr>
              <w:pStyle w:val="Contenu"/>
              <w:numPr>
                <w:ilvl w:val="0"/>
                <w:numId w:val="61"/>
              </w:numPr>
              <w:jc w:val="both"/>
            </w:pPr>
            <w:r>
              <w:t>Lecture de tous les utilisateurs (</w:t>
            </w:r>
            <w:proofErr w:type="spellStart"/>
            <w:r>
              <w:t>getUsers</w:t>
            </w:r>
            <w:proofErr w:type="spellEnd"/>
            <w:r>
              <w:t>) : Récupère tous les utilisateurs enregistrés dans la base de données. Cela permet une vue d'ensemble pour des tâches administratives ou des vérifications de conformité.</w:t>
            </w:r>
          </w:p>
          <w:p w14:paraId="31F7A0EE" w14:textId="77777777" w:rsidR="00DE5E90" w:rsidRDefault="00DE5E90" w:rsidP="00812BBC">
            <w:pPr>
              <w:pStyle w:val="Contenu"/>
              <w:numPr>
                <w:ilvl w:val="0"/>
                <w:numId w:val="61"/>
              </w:numPr>
              <w:jc w:val="both"/>
            </w:pPr>
            <w:r>
              <w:t>Lecture par ID (</w:t>
            </w:r>
            <w:proofErr w:type="spellStart"/>
            <w:r>
              <w:t>getUserById</w:t>
            </w:r>
            <w:proofErr w:type="spellEnd"/>
            <w:r>
              <w:t>) : Récupère les informations détaillées d'un utilisateur spécifique en utilisant son ID, crucial pour des opérations telles que la modification des profils ou l'assistance utilisateur.</w:t>
            </w:r>
          </w:p>
          <w:p w14:paraId="03E5A953" w14:textId="77777777" w:rsidR="00DE5E90" w:rsidRDefault="00DE5E90" w:rsidP="00812BBC">
            <w:pPr>
              <w:pStyle w:val="Contenu"/>
              <w:numPr>
                <w:ilvl w:val="0"/>
                <w:numId w:val="61"/>
              </w:numPr>
              <w:jc w:val="both"/>
            </w:pPr>
            <w:r>
              <w:t>Création d'un utilisateur (</w:t>
            </w:r>
            <w:proofErr w:type="spellStart"/>
            <w:r>
              <w:t>registerUser</w:t>
            </w:r>
            <w:proofErr w:type="spellEnd"/>
            <w:r>
              <w:t>) : Ajoute un nouvel utilisateur avec les informations de base nécessaires telles que le nom, le mot de passe (haché pour la sécurité), l'email, et un rôle prédéfini.</w:t>
            </w:r>
          </w:p>
          <w:p w14:paraId="1C9D86FB" w14:textId="77777777" w:rsidR="00DE5E90" w:rsidRDefault="00DE5E90" w:rsidP="00812BBC">
            <w:pPr>
              <w:pStyle w:val="Contenu"/>
              <w:numPr>
                <w:ilvl w:val="0"/>
                <w:numId w:val="61"/>
              </w:numPr>
              <w:jc w:val="both"/>
            </w:pPr>
            <w:r>
              <w:lastRenderedPageBreak/>
              <w:t>Authentification d'un utilisateur (</w:t>
            </w:r>
            <w:proofErr w:type="spellStart"/>
            <w:r>
              <w:t>authenticateUser</w:t>
            </w:r>
            <w:proofErr w:type="spellEnd"/>
            <w:r>
              <w:t>) : Vérifie les informations de connexion d'un utilisateur, utilisant le hachage et la vérification des mots de passe pour assurer une connexion sécurisée.</w:t>
            </w:r>
          </w:p>
          <w:p w14:paraId="62501D01" w14:textId="77777777" w:rsidR="00DE5E90" w:rsidRDefault="00DE5E90" w:rsidP="00812BBC">
            <w:pPr>
              <w:pStyle w:val="Contenu"/>
              <w:numPr>
                <w:ilvl w:val="0"/>
                <w:numId w:val="61"/>
              </w:numPr>
              <w:jc w:val="both"/>
            </w:pPr>
            <w:r>
              <w:t>Mise à jour d'un utilisateur (</w:t>
            </w:r>
            <w:proofErr w:type="spellStart"/>
            <w:r>
              <w:t>updateById</w:t>
            </w:r>
            <w:proofErr w:type="spellEnd"/>
            <w:r>
              <w:t>) : Permet de mettre à jour les informations d'un utilisateur, y compris son nom, son email, et son rôle selon l'ID.</w:t>
            </w:r>
          </w:p>
          <w:p w14:paraId="367596B1" w14:textId="77777777" w:rsidR="00DE5E90" w:rsidRDefault="00DE5E90" w:rsidP="00812BBC">
            <w:pPr>
              <w:pStyle w:val="Contenu"/>
              <w:numPr>
                <w:ilvl w:val="0"/>
                <w:numId w:val="61"/>
              </w:numPr>
              <w:jc w:val="both"/>
            </w:pPr>
            <w:r>
              <w:t>Suppression d'un utilisateur (</w:t>
            </w:r>
            <w:proofErr w:type="spellStart"/>
            <w:r>
              <w:t>deleteById</w:t>
            </w:r>
            <w:proofErr w:type="spellEnd"/>
            <w:r>
              <w:t>) : Efface un utilisateur de la base de données en utilisant son ID, une opération nécessaire pour la gestion des droits d'accès ou la conformité aux politiques de données.</w:t>
            </w:r>
          </w:p>
          <w:p w14:paraId="6D76A12F" w14:textId="77777777" w:rsidR="00812BBC" w:rsidRDefault="00812BBC" w:rsidP="00812BBC">
            <w:pPr>
              <w:pStyle w:val="Contenu"/>
              <w:ind w:left="340"/>
              <w:jc w:val="both"/>
            </w:pPr>
          </w:p>
          <w:p w14:paraId="5822CA48" w14:textId="77777777" w:rsidR="00DE5E90" w:rsidRDefault="00DE5E90" w:rsidP="003D4537">
            <w:pPr>
              <w:pStyle w:val="Titre4"/>
              <w:jc w:val="both"/>
            </w:pPr>
            <w:r>
              <w:t>Intégration avec d'autres rôles</w:t>
            </w:r>
          </w:p>
          <w:p w14:paraId="49B71F05" w14:textId="77777777" w:rsidR="00DE5E90" w:rsidRDefault="00DE5E90" w:rsidP="00812BBC">
            <w:pPr>
              <w:pStyle w:val="Contenu"/>
              <w:numPr>
                <w:ilvl w:val="0"/>
                <w:numId w:val="62"/>
              </w:numPr>
              <w:jc w:val="both"/>
            </w:pPr>
            <w:r>
              <w:t>Récupération des informations du médecin par ID utilisateur (</w:t>
            </w:r>
            <w:proofErr w:type="spellStart"/>
            <w:r>
              <w:t>getMedecinByUserId</w:t>
            </w:r>
            <w:proofErr w:type="spellEnd"/>
            <w:r>
              <w:t>) : Permet d'obtenir des détails spécifiques liés à un médecin associé à un utilisateur, facilitant ainsi l'accès aux informations professionnelles pour la gestion des horaires ou des responsabilités cliniques.</w:t>
            </w:r>
          </w:p>
          <w:p w14:paraId="112DEE1E" w14:textId="77777777" w:rsidR="00DE5E90" w:rsidRDefault="00DE5E90" w:rsidP="00812BBC">
            <w:pPr>
              <w:pStyle w:val="Contenu"/>
              <w:numPr>
                <w:ilvl w:val="0"/>
                <w:numId w:val="62"/>
              </w:numPr>
              <w:jc w:val="both"/>
            </w:pPr>
            <w:r>
              <w:t>Récupération des informations de la secrétaire par ID utilisateur (</w:t>
            </w:r>
            <w:proofErr w:type="spellStart"/>
            <w:r>
              <w:t>getSecretaireByUserId</w:t>
            </w:r>
            <w:proofErr w:type="spellEnd"/>
            <w:r>
              <w:t xml:space="preserve">) : </w:t>
            </w:r>
            <w:proofErr w:type="spellStart"/>
            <w:r>
              <w:t>Similar</w:t>
            </w:r>
            <w:proofErr w:type="spellEnd"/>
            <w:r>
              <w:t xml:space="preserve"> to the </w:t>
            </w:r>
            <w:proofErr w:type="spellStart"/>
            <w:r>
              <w:t>above</w:t>
            </w:r>
            <w:proofErr w:type="spellEnd"/>
            <w:r>
              <w:t xml:space="preserve">, </w:t>
            </w:r>
            <w:proofErr w:type="spellStart"/>
            <w:r>
              <w:t>it</w:t>
            </w:r>
            <w:proofErr w:type="spellEnd"/>
            <w:r>
              <w:t xml:space="preserve"> </w:t>
            </w:r>
            <w:proofErr w:type="spellStart"/>
            <w:r>
              <w:t>retrieves</w:t>
            </w:r>
            <w:proofErr w:type="spellEnd"/>
            <w:r>
              <w:t xml:space="preserve"> </w:t>
            </w:r>
            <w:proofErr w:type="spellStart"/>
            <w:r>
              <w:t>details</w:t>
            </w:r>
            <w:proofErr w:type="spellEnd"/>
            <w:r>
              <w:t xml:space="preserve"> about a </w:t>
            </w:r>
            <w:proofErr w:type="spellStart"/>
            <w:r>
              <w:t>secretary</w:t>
            </w:r>
            <w:proofErr w:type="spellEnd"/>
            <w:r>
              <w:t xml:space="preserve"> </w:t>
            </w:r>
            <w:proofErr w:type="spellStart"/>
            <w:r>
              <w:t>associated</w:t>
            </w:r>
            <w:proofErr w:type="spellEnd"/>
            <w:r>
              <w:t xml:space="preserve"> </w:t>
            </w:r>
            <w:proofErr w:type="spellStart"/>
            <w:r>
              <w:t>with</w:t>
            </w:r>
            <w:proofErr w:type="spellEnd"/>
            <w:r>
              <w:t xml:space="preserve"> a </w:t>
            </w:r>
            <w:proofErr w:type="spellStart"/>
            <w:r>
              <w:t>specific</w:t>
            </w:r>
            <w:proofErr w:type="spellEnd"/>
            <w:r>
              <w:t xml:space="preserve"> user, essential for </w:t>
            </w:r>
            <w:proofErr w:type="spellStart"/>
            <w:r>
              <w:t>managing</w:t>
            </w:r>
            <w:proofErr w:type="spellEnd"/>
            <w:r>
              <w:t xml:space="preserve"> administrative </w:t>
            </w:r>
            <w:proofErr w:type="spellStart"/>
            <w:r>
              <w:t>tasks</w:t>
            </w:r>
            <w:proofErr w:type="spellEnd"/>
            <w:r>
              <w:t>.</w:t>
            </w:r>
          </w:p>
          <w:p w14:paraId="55AEF428" w14:textId="77777777" w:rsidR="00DE5E90" w:rsidRDefault="00DE5E90" w:rsidP="003D4537">
            <w:pPr>
              <w:pStyle w:val="Contenu"/>
              <w:jc w:val="both"/>
            </w:pPr>
          </w:p>
          <w:p w14:paraId="2A14AC92" w14:textId="77777777" w:rsidR="00DE5E90" w:rsidRDefault="00DE5E90" w:rsidP="003D4537">
            <w:pPr>
              <w:pStyle w:val="Titre4"/>
              <w:jc w:val="both"/>
            </w:pPr>
            <w:r>
              <w:t>Sécurité et Gestion des Erreurs</w:t>
            </w:r>
          </w:p>
          <w:p w14:paraId="762D354D" w14:textId="77777777" w:rsidR="00DE5E90" w:rsidRDefault="00DE5E90" w:rsidP="00812BBC">
            <w:pPr>
              <w:pStyle w:val="Contenu"/>
              <w:numPr>
                <w:ilvl w:val="0"/>
                <w:numId w:val="63"/>
              </w:numPr>
              <w:jc w:val="both"/>
            </w:pPr>
            <w:r>
              <w:t>Préparation et exécution sécurisées des requêtes : Chaque requête est préparée pour éviter les injections SQL, et les paramètres sont systématiquement nettoyés et échappés pour préserver la sécurité des données.</w:t>
            </w:r>
          </w:p>
          <w:p w14:paraId="3FFF4359" w14:textId="3F62CA20" w:rsidR="008C6C7C" w:rsidRDefault="00DE5E90" w:rsidP="00812BBC">
            <w:pPr>
              <w:pStyle w:val="Contenu"/>
              <w:numPr>
                <w:ilvl w:val="0"/>
                <w:numId w:val="63"/>
              </w:numPr>
              <w:jc w:val="both"/>
            </w:pPr>
            <w:r>
              <w:t>Gestion des erreurs : Les erreurs de préparation, de liaison des paramètres, ou d'exécution des requêtes sont immédiatement gérées, offrant des diagnostics précis en cas de problèmes pour permettre des corrections rapides.</w:t>
            </w:r>
          </w:p>
          <w:p w14:paraId="6524891C" w14:textId="77777777" w:rsidR="002F085B" w:rsidRDefault="002F085B" w:rsidP="003D4537">
            <w:pPr>
              <w:pStyle w:val="Contenu"/>
              <w:jc w:val="both"/>
            </w:pPr>
          </w:p>
          <w:p w14:paraId="0975C328" w14:textId="77777777" w:rsidR="00C972A9" w:rsidRDefault="00C972A9" w:rsidP="003D4537">
            <w:pPr>
              <w:pStyle w:val="Contenu"/>
              <w:jc w:val="both"/>
            </w:pPr>
          </w:p>
          <w:p w14:paraId="0862AB9B" w14:textId="77777777" w:rsidR="008C6C7C" w:rsidRDefault="008C6C7C" w:rsidP="003D4537">
            <w:pPr>
              <w:pStyle w:val="Contenu"/>
              <w:jc w:val="both"/>
            </w:pPr>
          </w:p>
          <w:p w14:paraId="51CF2DA7" w14:textId="59F33172" w:rsidR="008C6C7C" w:rsidRDefault="008C6C7C" w:rsidP="003D4537">
            <w:pPr>
              <w:pStyle w:val="Titre2"/>
              <w:jc w:val="both"/>
            </w:pPr>
            <w:bookmarkStart w:id="50" w:name="_Toc169418693"/>
            <w:proofErr w:type="spellStart"/>
            <w:r>
              <w:t>V</w:t>
            </w:r>
            <w:r w:rsidR="003D0442">
              <w:t>iews</w:t>
            </w:r>
            <w:bookmarkEnd w:id="50"/>
            <w:proofErr w:type="spellEnd"/>
          </w:p>
          <w:p w14:paraId="5C7D2D3F" w14:textId="77777777" w:rsidR="003D0442" w:rsidRPr="003D0442" w:rsidRDefault="003D0442" w:rsidP="003D4537">
            <w:pPr>
              <w:jc w:val="both"/>
            </w:pPr>
          </w:p>
          <w:p w14:paraId="6C1E8E85" w14:textId="61E597BA" w:rsidR="00BD0D90" w:rsidRDefault="00BD0D90" w:rsidP="003D4537">
            <w:pPr>
              <w:pStyle w:val="Titre3"/>
              <w:jc w:val="both"/>
            </w:pPr>
            <w:bookmarkStart w:id="51" w:name="_Toc169418694"/>
            <w:proofErr w:type="spellStart"/>
            <w:r>
              <w:t>admin_view</w:t>
            </w:r>
            <w:bookmarkEnd w:id="51"/>
            <w:proofErr w:type="spellEnd"/>
          </w:p>
          <w:p w14:paraId="0022D219" w14:textId="77777777" w:rsidR="003D0442" w:rsidRPr="003D0442" w:rsidRDefault="003D0442" w:rsidP="003D4537">
            <w:pPr>
              <w:jc w:val="both"/>
            </w:pPr>
          </w:p>
          <w:p w14:paraId="0DBD6DC4" w14:textId="3DE30060" w:rsidR="003D0442" w:rsidRPr="003D0442" w:rsidRDefault="003D0442" w:rsidP="003D4537">
            <w:pPr>
              <w:pStyle w:val="Titre4"/>
              <w:jc w:val="both"/>
            </w:pPr>
            <w:r>
              <w:t>Rôle</w:t>
            </w:r>
          </w:p>
          <w:p w14:paraId="0CB19F96" w14:textId="7088EAEC" w:rsidR="003D0442" w:rsidRDefault="00740386" w:rsidP="003D4537">
            <w:pPr>
              <w:pStyle w:val="Contenu"/>
              <w:jc w:val="both"/>
            </w:pPr>
            <w:r>
              <w:t>G</w:t>
            </w:r>
            <w:r w:rsidRPr="00740386">
              <w:t>ère la présentation et l'interaction avec les vues administratives. Elle contient plusieurs méthodes pour afficher les différentes sections de l'interface d'administration, y compris les utilisateurs, les médecins, les patients, et d'autres éléments de gestion.</w:t>
            </w:r>
          </w:p>
          <w:p w14:paraId="630A6F8D" w14:textId="77777777" w:rsidR="003D0442" w:rsidRDefault="003D0442" w:rsidP="003D4537">
            <w:pPr>
              <w:pStyle w:val="Contenu"/>
              <w:jc w:val="both"/>
            </w:pPr>
          </w:p>
          <w:p w14:paraId="40B7A588" w14:textId="77777777" w:rsidR="00740386" w:rsidRPr="00740386" w:rsidRDefault="00740386" w:rsidP="003D4537">
            <w:pPr>
              <w:pStyle w:val="Titre4"/>
              <w:jc w:val="both"/>
            </w:pPr>
            <w:r w:rsidRPr="00740386">
              <w:lastRenderedPageBreak/>
              <w:t>Gestion de l'interface utilisateur</w:t>
            </w:r>
          </w:p>
          <w:p w14:paraId="60562BDE" w14:textId="77777777" w:rsidR="00740386" w:rsidRPr="00740386" w:rsidRDefault="00740386" w:rsidP="002D5DAD">
            <w:pPr>
              <w:pStyle w:val="Contenu"/>
              <w:numPr>
                <w:ilvl w:val="0"/>
                <w:numId w:val="64"/>
              </w:numPr>
              <w:jc w:val="both"/>
            </w:pPr>
            <w:proofErr w:type="spellStart"/>
            <w:r w:rsidRPr="00740386">
              <w:t>renderHeader</w:t>
            </w:r>
            <w:proofErr w:type="spellEnd"/>
            <w:r w:rsidRPr="00740386">
              <w:t xml:space="preserve"> et </w:t>
            </w:r>
            <w:proofErr w:type="spellStart"/>
            <w:r w:rsidRPr="00740386">
              <w:t>renderFooter</w:t>
            </w:r>
            <w:proofErr w:type="spellEnd"/>
            <w:r w:rsidRPr="00740386">
              <w:t xml:space="preserve"> : Ces méthodes incluent les fichiers d'en-tête et de pied de page standard pour les pages administratives.</w:t>
            </w:r>
          </w:p>
          <w:p w14:paraId="64DDDF34" w14:textId="77777777" w:rsidR="00740386" w:rsidRDefault="00740386" w:rsidP="002D5DAD">
            <w:pPr>
              <w:pStyle w:val="Contenu"/>
              <w:numPr>
                <w:ilvl w:val="0"/>
                <w:numId w:val="64"/>
              </w:numPr>
              <w:jc w:val="both"/>
            </w:pPr>
            <w:proofErr w:type="spellStart"/>
            <w:r w:rsidRPr="00740386">
              <w:t>renderAdminDashboard</w:t>
            </w:r>
            <w:proofErr w:type="spellEnd"/>
            <w:r w:rsidRPr="00740386">
              <w:t xml:space="preserve"> : Affiche le tableau de bord principal de l'administrateur avec des liens vers les gestionnaires de contenu spécifiques comme les utilisateurs, les médecins, et les patients.</w:t>
            </w:r>
          </w:p>
          <w:p w14:paraId="4A3D8729" w14:textId="77777777" w:rsidR="00740386" w:rsidRPr="00740386" w:rsidRDefault="00740386" w:rsidP="003D4537">
            <w:pPr>
              <w:pStyle w:val="Contenu"/>
              <w:jc w:val="both"/>
            </w:pPr>
          </w:p>
          <w:p w14:paraId="2EC8BBE3" w14:textId="77777777" w:rsidR="00740386" w:rsidRPr="00740386" w:rsidRDefault="00740386" w:rsidP="003D4537">
            <w:pPr>
              <w:pStyle w:val="Titre4"/>
              <w:jc w:val="both"/>
            </w:pPr>
            <w:r w:rsidRPr="00740386">
              <w:t>Affichage dynamique de tableaux</w:t>
            </w:r>
          </w:p>
          <w:p w14:paraId="65DCBFD1" w14:textId="77777777" w:rsidR="00740386" w:rsidRPr="00740386" w:rsidRDefault="00740386" w:rsidP="002D5DAD">
            <w:pPr>
              <w:pStyle w:val="Contenu"/>
              <w:numPr>
                <w:ilvl w:val="0"/>
                <w:numId w:val="65"/>
              </w:numPr>
              <w:jc w:val="both"/>
            </w:pPr>
            <w:proofErr w:type="spellStart"/>
            <w:r w:rsidRPr="00740386">
              <w:t>renderTable</w:t>
            </w:r>
            <w:proofErr w:type="spellEnd"/>
            <w:r w:rsidRPr="00740386">
              <w:t xml:space="preserve"> : Affiche un tableau HTML basé sur les données fournies, utilisant un callback pour générer les lignes du tableau. Cela permet une flexibilité dans la présentation des données spécifiques à chaque type d'information (utilisateurs, médecins, etc.).</w:t>
            </w:r>
          </w:p>
          <w:p w14:paraId="60B79249" w14:textId="77777777" w:rsidR="00740386" w:rsidRDefault="00740386" w:rsidP="002D5DAD">
            <w:pPr>
              <w:pStyle w:val="Contenu"/>
              <w:numPr>
                <w:ilvl w:val="0"/>
                <w:numId w:val="65"/>
              </w:numPr>
              <w:jc w:val="both"/>
            </w:pPr>
            <w:proofErr w:type="spellStart"/>
            <w:r w:rsidRPr="00740386">
              <w:t>renderDataTableScript</w:t>
            </w:r>
            <w:proofErr w:type="spellEnd"/>
            <w:r w:rsidRPr="00740386">
              <w:t xml:space="preserve"> : Injecte le JavaScript nécessaire pour transformer les tableaux HTML standards en </w:t>
            </w:r>
            <w:proofErr w:type="spellStart"/>
            <w:r w:rsidRPr="00740386">
              <w:t>DataTables</w:t>
            </w:r>
            <w:proofErr w:type="spellEnd"/>
            <w:r w:rsidRPr="00740386">
              <w:t xml:space="preserve"> interactives avec pagination, recherche et tri.</w:t>
            </w:r>
          </w:p>
          <w:p w14:paraId="5364A3CE" w14:textId="77777777" w:rsidR="00740386" w:rsidRPr="00740386" w:rsidRDefault="00740386" w:rsidP="003D4537">
            <w:pPr>
              <w:pStyle w:val="Contenu"/>
              <w:jc w:val="both"/>
            </w:pPr>
          </w:p>
          <w:p w14:paraId="7D73E0CB" w14:textId="77777777" w:rsidR="00740386" w:rsidRPr="00740386" w:rsidRDefault="00740386" w:rsidP="003D4537">
            <w:pPr>
              <w:pStyle w:val="Titre4"/>
              <w:jc w:val="both"/>
            </w:pPr>
            <w:r w:rsidRPr="00740386">
              <w:t>Tableaux de bord spécialisés</w:t>
            </w:r>
          </w:p>
          <w:p w14:paraId="6183C9A0" w14:textId="77777777" w:rsidR="00740386" w:rsidRDefault="00740386" w:rsidP="003D4537">
            <w:pPr>
              <w:pStyle w:val="Contenu"/>
              <w:jc w:val="both"/>
            </w:pPr>
            <w:proofErr w:type="spellStart"/>
            <w:r w:rsidRPr="00740386">
              <w:t>adminDashboardUser</w:t>
            </w:r>
            <w:proofErr w:type="spellEnd"/>
            <w:r w:rsidRPr="00740386">
              <w:t xml:space="preserve">, </w:t>
            </w:r>
            <w:proofErr w:type="spellStart"/>
            <w:r w:rsidRPr="00740386">
              <w:t>adminDashboardMedecin</w:t>
            </w:r>
            <w:proofErr w:type="spellEnd"/>
            <w:r w:rsidRPr="00740386">
              <w:t xml:space="preserve">, </w:t>
            </w:r>
            <w:proofErr w:type="spellStart"/>
            <w:r w:rsidRPr="00740386">
              <w:t>adminDashboardPatient</w:t>
            </w:r>
            <w:proofErr w:type="spellEnd"/>
            <w:r w:rsidRPr="00740386">
              <w:t xml:space="preserve"> : Ces méthodes génèrent des vues spécifiques pour les différents types d'acteurs dans le système, chacune avec sa propre logique de présentation et ses boutons d'action pour la modification et la suppression.</w:t>
            </w:r>
          </w:p>
          <w:p w14:paraId="5EF337B3" w14:textId="77777777" w:rsidR="00740386" w:rsidRPr="00740386" w:rsidRDefault="00740386" w:rsidP="003D4537">
            <w:pPr>
              <w:pStyle w:val="Contenu"/>
              <w:jc w:val="both"/>
            </w:pPr>
          </w:p>
          <w:p w14:paraId="17DADEF6" w14:textId="77777777" w:rsidR="00740386" w:rsidRPr="00740386" w:rsidRDefault="00740386" w:rsidP="003D4537">
            <w:pPr>
              <w:pStyle w:val="Titre4"/>
              <w:jc w:val="both"/>
            </w:pPr>
            <w:r w:rsidRPr="00740386">
              <w:t>Fonctionnalités d'édition</w:t>
            </w:r>
          </w:p>
          <w:p w14:paraId="42A8430E" w14:textId="77777777" w:rsidR="00740386" w:rsidRDefault="00740386" w:rsidP="003D4537">
            <w:pPr>
              <w:pStyle w:val="Contenu"/>
              <w:jc w:val="both"/>
            </w:pPr>
            <w:proofErr w:type="spellStart"/>
            <w:r w:rsidRPr="00740386">
              <w:t>renderEditUserForm</w:t>
            </w:r>
            <w:proofErr w:type="spellEnd"/>
            <w:r w:rsidRPr="00740386">
              <w:t xml:space="preserve">, </w:t>
            </w:r>
            <w:proofErr w:type="spellStart"/>
            <w:r w:rsidRPr="00740386">
              <w:t>renderEditMedecinForm</w:t>
            </w:r>
            <w:proofErr w:type="spellEnd"/>
            <w:r w:rsidRPr="00740386">
              <w:t xml:space="preserve">, </w:t>
            </w:r>
            <w:proofErr w:type="spellStart"/>
            <w:r w:rsidRPr="00740386">
              <w:t>renderEditPatientForm</w:t>
            </w:r>
            <w:proofErr w:type="spellEnd"/>
            <w:r w:rsidRPr="00740386">
              <w:t xml:space="preserve"> : Ces fonctions affichent des formulaires </w:t>
            </w:r>
            <w:proofErr w:type="spellStart"/>
            <w:r w:rsidRPr="00740386">
              <w:t>pré-remplis</w:t>
            </w:r>
            <w:proofErr w:type="spellEnd"/>
            <w:r w:rsidRPr="00740386">
              <w:t xml:space="preserve"> pour la modification des détails des utilisateurs, médecins, et patients. Ils intègrent la validation côté client pour assurer que les champs requis sont remplis avant la soumission.</w:t>
            </w:r>
          </w:p>
          <w:p w14:paraId="66C8B21C" w14:textId="77777777" w:rsidR="00740386" w:rsidRPr="00740386" w:rsidRDefault="00740386" w:rsidP="003D4537">
            <w:pPr>
              <w:pStyle w:val="Contenu"/>
              <w:jc w:val="both"/>
            </w:pPr>
          </w:p>
          <w:p w14:paraId="4C21590F" w14:textId="77777777" w:rsidR="00740386" w:rsidRPr="00740386" w:rsidRDefault="00740386" w:rsidP="003D4537">
            <w:pPr>
              <w:pStyle w:val="Titre4"/>
              <w:jc w:val="both"/>
            </w:pPr>
            <w:r w:rsidRPr="00740386">
              <w:t>Scripts de validation JavaScript</w:t>
            </w:r>
          </w:p>
          <w:p w14:paraId="366280A6" w14:textId="77777777" w:rsidR="00740386" w:rsidRDefault="00740386" w:rsidP="003D4537">
            <w:pPr>
              <w:pStyle w:val="Contenu"/>
              <w:jc w:val="both"/>
            </w:pPr>
            <w:r w:rsidRPr="00740386">
              <w:t>Ces scripts assurent que les formulaires sont correctement remplis avant leur envoi, augmentant la robustesse de l'interface utilisateur et prévenant les erreurs côté serveur.</w:t>
            </w:r>
          </w:p>
          <w:p w14:paraId="5FCF6C9C" w14:textId="77777777" w:rsidR="00740386" w:rsidRPr="00740386" w:rsidRDefault="00740386" w:rsidP="003D4537">
            <w:pPr>
              <w:pStyle w:val="Contenu"/>
              <w:jc w:val="both"/>
            </w:pPr>
          </w:p>
          <w:p w14:paraId="7BEE1EDE" w14:textId="77777777" w:rsidR="00740386" w:rsidRPr="00740386" w:rsidRDefault="00740386" w:rsidP="003D4537">
            <w:pPr>
              <w:pStyle w:val="Titre4"/>
              <w:jc w:val="both"/>
            </w:pPr>
            <w:r w:rsidRPr="00740386">
              <w:t>Gestion de contenu additionnel</w:t>
            </w:r>
          </w:p>
          <w:p w14:paraId="79231E2F" w14:textId="77777777" w:rsidR="00740386" w:rsidRDefault="00740386" w:rsidP="003D4537">
            <w:pPr>
              <w:pStyle w:val="Contenu"/>
              <w:jc w:val="both"/>
            </w:pPr>
            <w:r w:rsidRPr="00740386">
              <w:t>La classe gère également d'autres types de données, comme les congés, les factures, les horaires de travail, les associations médecin-service, les notes, les rendez-vous et les services, en fournissant des méthodes pour afficher et modifier ces informations.</w:t>
            </w:r>
          </w:p>
          <w:p w14:paraId="259EF368" w14:textId="77777777" w:rsidR="00740386" w:rsidRPr="00740386" w:rsidRDefault="00740386" w:rsidP="003D4537">
            <w:pPr>
              <w:pStyle w:val="Contenu"/>
              <w:jc w:val="both"/>
            </w:pPr>
          </w:p>
          <w:p w14:paraId="5349F4DF" w14:textId="77777777" w:rsidR="00740386" w:rsidRPr="00740386" w:rsidRDefault="00740386" w:rsidP="003D4537">
            <w:pPr>
              <w:pStyle w:val="Titre4"/>
              <w:jc w:val="both"/>
            </w:pPr>
            <w:r w:rsidRPr="00740386">
              <w:t>Méthodes utilitaires</w:t>
            </w:r>
          </w:p>
          <w:p w14:paraId="4DBE8017" w14:textId="5743FC55" w:rsidR="003D0442" w:rsidRPr="00740386" w:rsidRDefault="00740386" w:rsidP="003D4537">
            <w:pPr>
              <w:pStyle w:val="Contenu"/>
              <w:jc w:val="both"/>
            </w:pPr>
            <w:proofErr w:type="spellStart"/>
            <w:r w:rsidRPr="00740386">
              <w:t>isSelected</w:t>
            </w:r>
            <w:proofErr w:type="spellEnd"/>
            <w:r w:rsidRPr="00740386">
              <w:t xml:space="preserve"> : Une méthode utilitaire pour marquer un élément sélectionné dans les listes déroulantes, améliorant l'expérience utilisateur lors de la modification des données existantes.</w:t>
            </w:r>
          </w:p>
          <w:p w14:paraId="7938DD9B" w14:textId="77777777" w:rsidR="00740386" w:rsidRDefault="00740386" w:rsidP="003D4537">
            <w:pPr>
              <w:pStyle w:val="Contenu"/>
              <w:jc w:val="both"/>
            </w:pPr>
          </w:p>
          <w:p w14:paraId="6B4E7EE6" w14:textId="2266685D" w:rsidR="00BD0D90" w:rsidRDefault="00BD0D90" w:rsidP="003D4537">
            <w:pPr>
              <w:pStyle w:val="Titre3"/>
              <w:jc w:val="both"/>
            </w:pPr>
            <w:bookmarkStart w:id="52" w:name="_Toc169418695"/>
            <w:proofErr w:type="spellStart"/>
            <w:r>
              <w:lastRenderedPageBreak/>
              <w:t>base_view</w:t>
            </w:r>
            <w:bookmarkEnd w:id="52"/>
            <w:proofErr w:type="spellEnd"/>
            <w:r>
              <w:t xml:space="preserve"> </w:t>
            </w:r>
          </w:p>
          <w:p w14:paraId="0DDC2D89" w14:textId="77777777" w:rsidR="00740386" w:rsidRPr="00740386" w:rsidRDefault="00740386" w:rsidP="003D4537">
            <w:pPr>
              <w:jc w:val="both"/>
            </w:pPr>
          </w:p>
          <w:p w14:paraId="0BFB3916" w14:textId="77777777" w:rsidR="003D0442" w:rsidRPr="003D0442" w:rsidRDefault="003D0442" w:rsidP="003D4537">
            <w:pPr>
              <w:pStyle w:val="Titre4"/>
              <w:jc w:val="both"/>
            </w:pPr>
            <w:r>
              <w:t>Rôle</w:t>
            </w:r>
          </w:p>
          <w:p w14:paraId="40CCADD8" w14:textId="0D992FAF" w:rsidR="003D0442" w:rsidRDefault="00740386" w:rsidP="003D4537">
            <w:pPr>
              <w:pStyle w:val="Contenu"/>
              <w:jc w:val="both"/>
            </w:pPr>
            <w:r>
              <w:t>F</w:t>
            </w:r>
            <w:r w:rsidRPr="00740386">
              <w:t xml:space="preserve">ournit des méthodes de base pour charger des </w:t>
            </w:r>
            <w:proofErr w:type="spellStart"/>
            <w:r w:rsidRPr="00740386">
              <w:t>templates</w:t>
            </w:r>
            <w:proofErr w:type="spellEnd"/>
            <w:r w:rsidRPr="00740386">
              <w:t>, ainsi que pour afficher les en-têtes, les conteneurs, et les pieds de page communs à toutes les pages.</w:t>
            </w:r>
          </w:p>
          <w:p w14:paraId="17D227F2" w14:textId="77777777" w:rsidR="00740386" w:rsidRDefault="00740386" w:rsidP="003D4537">
            <w:pPr>
              <w:pStyle w:val="Contenu"/>
              <w:jc w:val="both"/>
            </w:pPr>
          </w:p>
          <w:p w14:paraId="50127303" w14:textId="77777777" w:rsidR="00740386" w:rsidRDefault="00740386" w:rsidP="003D4537">
            <w:pPr>
              <w:pStyle w:val="Titre4"/>
              <w:jc w:val="both"/>
            </w:pPr>
            <w:r>
              <w:t xml:space="preserve">Chargement de </w:t>
            </w:r>
            <w:proofErr w:type="spellStart"/>
            <w:r>
              <w:t>templates</w:t>
            </w:r>
            <w:proofErr w:type="spellEnd"/>
          </w:p>
          <w:p w14:paraId="6ED32CE1" w14:textId="77777777" w:rsidR="00740386" w:rsidRDefault="00740386" w:rsidP="003D4537">
            <w:pPr>
              <w:pStyle w:val="Contenu"/>
              <w:jc w:val="both"/>
            </w:pPr>
            <w:proofErr w:type="spellStart"/>
            <w:r>
              <w:t>loadTemplate</w:t>
            </w:r>
            <w:proofErr w:type="spellEnd"/>
            <w:r>
              <w:t>($</w:t>
            </w:r>
            <w:proofErr w:type="spellStart"/>
            <w:r>
              <w:t>templateName</w:t>
            </w:r>
            <w:proofErr w:type="spellEnd"/>
            <w:r>
              <w:t xml:space="preserve">, $data = []) : Cette méthode charge un fichier </w:t>
            </w:r>
            <w:proofErr w:type="spellStart"/>
            <w:r>
              <w:t>template</w:t>
            </w:r>
            <w:proofErr w:type="spellEnd"/>
            <w:r>
              <w:t xml:space="preserve"> spécifique situé dans le répertoire "</w:t>
            </w:r>
            <w:proofErr w:type="spellStart"/>
            <w:r>
              <w:t>templates</w:t>
            </w:r>
            <w:proofErr w:type="spellEnd"/>
            <w:r>
              <w:t xml:space="preserve">". Elle utilise la fonction </w:t>
            </w:r>
            <w:proofErr w:type="spellStart"/>
            <w:r>
              <w:t>extract</w:t>
            </w:r>
            <w:proofErr w:type="spellEnd"/>
            <w:r>
              <w:t xml:space="preserve">() pour transformer les éléments du tableau $data en variables locales. Cela permet de passer facilement des données au </w:t>
            </w:r>
            <w:proofErr w:type="spellStart"/>
            <w:r>
              <w:t>template</w:t>
            </w:r>
            <w:proofErr w:type="spellEnd"/>
            <w:r>
              <w:t>, où elles peuvent être utilisées directement comme variables.</w:t>
            </w:r>
          </w:p>
          <w:p w14:paraId="59ED227C" w14:textId="77777777" w:rsidR="00740386" w:rsidRDefault="00740386" w:rsidP="003D4537">
            <w:pPr>
              <w:pStyle w:val="Contenu"/>
              <w:jc w:val="both"/>
            </w:pPr>
          </w:p>
          <w:p w14:paraId="366D9811" w14:textId="77777777" w:rsidR="00740386" w:rsidRDefault="00740386" w:rsidP="003D4537">
            <w:pPr>
              <w:pStyle w:val="Titre4"/>
              <w:jc w:val="both"/>
            </w:pPr>
            <w:r>
              <w:t>Gestion des éléments de base de la page</w:t>
            </w:r>
          </w:p>
          <w:p w14:paraId="256FA669" w14:textId="77777777" w:rsidR="00740386" w:rsidRDefault="00740386" w:rsidP="002D5DAD">
            <w:pPr>
              <w:pStyle w:val="Contenu"/>
              <w:numPr>
                <w:ilvl w:val="0"/>
                <w:numId w:val="66"/>
              </w:numPr>
              <w:jc w:val="both"/>
            </w:pPr>
            <w:proofErr w:type="spellStart"/>
            <w:r>
              <w:t>renderHeader</w:t>
            </w:r>
            <w:proofErr w:type="spellEnd"/>
            <w:r>
              <w:t>() : Inclut le fichier d'en-tête général pour les pages (</w:t>
            </w:r>
            <w:proofErr w:type="spellStart"/>
            <w:r>
              <w:t>header.php</w:t>
            </w:r>
            <w:proofErr w:type="spellEnd"/>
            <w:r>
              <w:t>). Cet en-tête peut inclure des éléments comme la barre de navigation, les liens CSS, et d'autres ressources partagées entre toutes les pages.</w:t>
            </w:r>
          </w:p>
          <w:p w14:paraId="474FC2A4" w14:textId="77777777" w:rsidR="00740386" w:rsidRDefault="00740386" w:rsidP="002D5DAD">
            <w:pPr>
              <w:pStyle w:val="Contenu"/>
              <w:numPr>
                <w:ilvl w:val="0"/>
                <w:numId w:val="66"/>
              </w:numPr>
              <w:jc w:val="both"/>
            </w:pPr>
            <w:proofErr w:type="spellStart"/>
            <w:r>
              <w:t>renderContainer</w:t>
            </w:r>
            <w:proofErr w:type="spellEnd"/>
            <w:r>
              <w:t>() : Charge un conteneur principal (</w:t>
            </w:r>
            <w:proofErr w:type="spellStart"/>
            <w:r>
              <w:t>container.php</w:t>
            </w:r>
            <w:proofErr w:type="spellEnd"/>
            <w:r>
              <w:t>) qui peut être utilisé pour envelopper le contenu principal de la page. Cela peut être utile pour maintenir une cohérence structurelle et stylistique à travers l'application.</w:t>
            </w:r>
          </w:p>
          <w:p w14:paraId="59EAE5C4" w14:textId="77777777" w:rsidR="00740386" w:rsidRDefault="00740386" w:rsidP="002D5DAD">
            <w:pPr>
              <w:pStyle w:val="Contenu"/>
              <w:numPr>
                <w:ilvl w:val="0"/>
                <w:numId w:val="66"/>
              </w:numPr>
              <w:jc w:val="both"/>
            </w:pPr>
            <w:proofErr w:type="spellStart"/>
            <w:r>
              <w:t>renderFooter</w:t>
            </w:r>
            <w:proofErr w:type="spellEnd"/>
            <w:r>
              <w:t>() : Inclut le pied de page (</w:t>
            </w:r>
            <w:proofErr w:type="spellStart"/>
            <w:r>
              <w:t>footer.php</w:t>
            </w:r>
            <w:proofErr w:type="spellEnd"/>
            <w:r>
              <w:t>). Le pied de page peut contenir des informations comme des liens vers des informations légales, des informations de contact, ou des scripts JavaScript qui doivent être chargés à la fin de la page.</w:t>
            </w:r>
          </w:p>
          <w:p w14:paraId="750CBA3C" w14:textId="77777777" w:rsidR="00740386" w:rsidRDefault="00740386" w:rsidP="003D4537">
            <w:pPr>
              <w:pStyle w:val="Contenu"/>
              <w:jc w:val="both"/>
            </w:pPr>
          </w:p>
          <w:p w14:paraId="237D8864" w14:textId="77777777" w:rsidR="00740386" w:rsidRDefault="00740386" w:rsidP="003D4537">
            <w:pPr>
              <w:pStyle w:val="Titre4"/>
              <w:jc w:val="both"/>
            </w:pPr>
            <w:r>
              <w:t>Utilisation</w:t>
            </w:r>
          </w:p>
          <w:p w14:paraId="21E6254B" w14:textId="77777777" w:rsidR="00740386" w:rsidRDefault="00740386" w:rsidP="003D4537">
            <w:pPr>
              <w:pStyle w:val="Contenu"/>
              <w:jc w:val="both"/>
            </w:pPr>
            <w:r>
              <w:t xml:space="preserve">La classe </w:t>
            </w:r>
            <w:proofErr w:type="spellStart"/>
            <w:r>
              <w:t>BaseView</w:t>
            </w:r>
            <w:proofErr w:type="spellEnd"/>
            <w:r>
              <w:t xml:space="preserve"> est typiquement héritée par d'autres classes de vue plus spécifiques. Ces classes peuvent utiliser les méthodes de </w:t>
            </w:r>
            <w:proofErr w:type="spellStart"/>
            <w:r>
              <w:t>BaseView</w:t>
            </w:r>
            <w:proofErr w:type="spellEnd"/>
            <w:r>
              <w:t xml:space="preserve"> pour s'occuper des parties communes de la page tout en ajoutant leur propre logique et présentation spécifique pour différents segments de l'application. Par exemple, une classe </w:t>
            </w:r>
            <w:proofErr w:type="spellStart"/>
            <w:r>
              <w:t>UserView</w:t>
            </w:r>
            <w:proofErr w:type="spellEnd"/>
            <w:r>
              <w:t xml:space="preserve"> pourrait étendre </w:t>
            </w:r>
            <w:proofErr w:type="spellStart"/>
            <w:r>
              <w:t>BaseView</w:t>
            </w:r>
            <w:proofErr w:type="spellEnd"/>
            <w:r>
              <w:t xml:space="preserve"> et utiliser </w:t>
            </w:r>
            <w:proofErr w:type="spellStart"/>
            <w:r>
              <w:t>loadTemplate</w:t>
            </w:r>
            <w:proofErr w:type="spellEnd"/>
            <w:r>
              <w:t xml:space="preserve">() pour charger des </w:t>
            </w:r>
            <w:proofErr w:type="spellStart"/>
            <w:r>
              <w:t>templates</w:t>
            </w:r>
            <w:proofErr w:type="spellEnd"/>
            <w:r>
              <w:t xml:space="preserve"> spécifiques à la gestion des utilisateurs.</w:t>
            </w:r>
          </w:p>
          <w:p w14:paraId="1531743B" w14:textId="77777777" w:rsidR="00740386" w:rsidRDefault="00740386" w:rsidP="003D4537">
            <w:pPr>
              <w:pStyle w:val="Contenu"/>
              <w:jc w:val="both"/>
            </w:pPr>
          </w:p>
          <w:p w14:paraId="2544C7F0" w14:textId="77777777" w:rsidR="00740386" w:rsidRDefault="00740386" w:rsidP="003D4537">
            <w:pPr>
              <w:pStyle w:val="Titre5"/>
              <w:jc w:val="both"/>
            </w:pPr>
            <w:r>
              <w:t>Avantages</w:t>
            </w:r>
          </w:p>
          <w:p w14:paraId="5AB7071F" w14:textId="77777777" w:rsidR="00740386" w:rsidRDefault="00740386" w:rsidP="002D5DAD">
            <w:pPr>
              <w:pStyle w:val="Contenu"/>
              <w:numPr>
                <w:ilvl w:val="0"/>
                <w:numId w:val="67"/>
              </w:numPr>
              <w:jc w:val="both"/>
            </w:pPr>
            <w:r>
              <w:t>Réutilisation du code : Centralise le code commun de manipulation des vues, réduisant la redondance à travers l'application.</w:t>
            </w:r>
          </w:p>
          <w:p w14:paraId="3A990E4C" w14:textId="77777777" w:rsidR="00740386" w:rsidRDefault="00740386" w:rsidP="002D5DAD">
            <w:pPr>
              <w:pStyle w:val="Contenu"/>
              <w:numPr>
                <w:ilvl w:val="0"/>
                <w:numId w:val="67"/>
              </w:numPr>
              <w:jc w:val="both"/>
            </w:pPr>
            <w:r>
              <w:t xml:space="preserve">Organisation : Aide à maintenir une structure claire pour les fichiers de </w:t>
            </w:r>
            <w:proofErr w:type="spellStart"/>
            <w:r>
              <w:t>templates</w:t>
            </w:r>
            <w:proofErr w:type="spellEnd"/>
            <w:r>
              <w:t xml:space="preserve"> et les rend facilement accessibles grâce à une méthode centralisée.</w:t>
            </w:r>
          </w:p>
          <w:p w14:paraId="235E120C" w14:textId="1CC651E1" w:rsidR="00740386" w:rsidRDefault="00740386" w:rsidP="002D5DAD">
            <w:pPr>
              <w:pStyle w:val="Contenu"/>
              <w:numPr>
                <w:ilvl w:val="0"/>
                <w:numId w:val="67"/>
              </w:numPr>
              <w:jc w:val="both"/>
            </w:pPr>
            <w:r>
              <w:t xml:space="preserve">Flexibilité : Permet de passer des données dynamiques aux </w:t>
            </w:r>
            <w:proofErr w:type="spellStart"/>
            <w:r>
              <w:t>templates</w:t>
            </w:r>
            <w:proofErr w:type="spellEnd"/>
            <w:r>
              <w:t>, facilitant la création de pages dynamiques.</w:t>
            </w:r>
          </w:p>
          <w:p w14:paraId="36665077" w14:textId="77777777" w:rsidR="00740386" w:rsidRDefault="00740386" w:rsidP="003D4537">
            <w:pPr>
              <w:pStyle w:val="Contenu"/>
              <w:jc w:val="both"/>
            </w:pPr>
          </w:p>
          <w:p w14:paraId="3D4BA646" w14:textId="77777777" w:rsidR="00740386" w:rsidRPr="00740386" w:rsidRDefault="00740386" w:rsidP="003D4537">
            <w:pPr>
              <w:pStyle w:val="Contenu"/>
              <w:jc w:val="both"/>
            </w:pPr>
          </w:p>
          <w:p w14:paraId="3D671DB0" w14:textId="23E0CE2B" w:rsidR="00BD0D90" w:rsidRDefault="00BD0D90" w:rsidP="003D4537">
            <w:pPr>
              <w:pStyle w:val="Titre3"/>
              <w:jc w:val="both"/>
            </w:pPr>
            <w:bookmarkStart w:id="53" w:name="_Toc169418696"/>
            <w:proofErr w:type="spellStart"/>
            <w:r>
              <w:lastRenderedPageBreak/>
              <w:t>category_view</w:t>
            </w:r>
            <w:bookmarkEnd w:id="53"/>
            <w:proofErr w:type="spellEnd"/>
            <w:r>
              <w:t xml:space="preserve"> </w:t>
            </w:r>
          </w:p>
          <w:p w14:paraId="7F8E6E47" w14:textId="77777777" w:rsidR="00740386" w:rsidRPr="00740386" w:rsidRDefault="00740386" w:rsidP="003D4537">
            <w:pPr>
              <w:jc w:val="both"/>
            </w:pPr>
          </w:p>
          <w:p w14:paraId="3FC9C447" w14:textId="77777777" w:rsidR="003D0442" w:rsidRPr="003D0442" w:rsidRDefault="003D0442" w:rsidP="003D4537">
            <w:pPr>
              <w:pStyle w:val="Titre4"/>
              <w:jc w:val="both"/>
            </w:pPr>
            <w:r>
              <w:t>Rôle</w:t>
            </w:r>
          </w:p>
          <w:p w14:paraId="2384416C" w14:textId="22B85B2B" w:rsidR="003D0442" w:rsidRPr="00740386" w:rsidRDefault="00740386" w:rsidP="003D4537">
            <w:pPr>
              <w:pStyle w:val="Contenu"/>
              <w:jc w:val="both"/>
            </w:pPr>
            <w:r>
              <w:t>C</w:t>
            </w:r>
            <w:r w:rsidRPr="00740386">
              <w:t>onçue pour gérer l'affichage des données liées aux catégories dans une application web. Elle fournit des méthodes spécifiques pour afficher les catégories, une catégorie individuelle, et pour afficher un formulaire d'édition de catégorie.</w:t>
            </w:r>
          </w:p>
          <w:p w14:paraId="37011E06" w14:textId="77777777" w:rsidR="003D0442" w:rsidRDefault="003D0442" w:rsidP="003D4537">
            <w:pPr>
              <w:pStyle w:val="Contenu"/>
              <w:jc w:val="both"/>
            </w:pPr>
          </w:p>
          <w:p w14:paraId="014245CA" w14:textId="77777777" w:rsidR="00740386" w:rsidRDefault="00740386" w:rsidP="003D4537">
            <w:pPr>
              <w:pStyle w:val="Titre4"/>
              <w:jc w:val="both"/>
            </w:pPr>
            <w:r>
              <w:t>Méthodes</w:t>
            </w:r>
          </w:p>
          <w:p w14:paraId="3C62B353" w14:textId="15AA10DC" w:rsidR="00740386" w:rsidRDefault="00740386" w:rsidP="002D5DAD">
            <w:pPr>
              <w:pStyle w:val="Contenu"/>
              <w:numPr>
                <w:ilvl w:val="0"/>
                <w:numId w:val="68"/>
              </w:numPr>
              <w:jc w:val="both"/>
            </w:pPr>
            <w:proofErr w:type="spellStart"/>
            <w:r>
              <w:t>displayCategories</w:t>
            </w:r>
            <w:proofErr w:type="spellEnd"/>
            <w:r>
              <w:t>($</w:t>
            </w:r>
            <w:proofErr w:type="spellStart"/>
            <w:r>
              <w:t>categories</w:t>
            </w:r>
            <w:proofErr w:type="spellEnd"/>
            <w:r>
              <w:t>): Affiche une liste de catégories. Pour chaque catégorie, elle affiche le nom et la description dans un format de bloc.</w:t>
            </w:r>
          </w:p>
          <w:p w14:paraId="07B01F87" w14:textId="6703BE58" w:rsidR="00740386" w:rsidRDefault="00740386" w:rsidP="002D5DAD">
            <w:pPr>
              <w:pStyle w:val="Contenu"/>
              <w:numPr>
                <w:ilvl w:val="0"/>
                <w:numId w:val="68"/>
              </w:numPr>
              <w:jc w:val="both"/>
            </w:pPr>
            <w:proofErr w:type="spellStart"/>
            <w:r>
              <w:t>displaySingleCategory</w:t>
            </w:r>
            <w:proofErr w:type="spellEnd"/>
            <w:r>
              <w:t>($</w:t>
            </w:r>
            <w:proofErr w:type="spellStart"/>
            <w:r>
              <w:t>category</w:t>
            </w:r>
            <w:proofErr w:type="spellEnd"/>
            <w:r>
              <w:t>): Affiche les détails d'une seule catégorie, incluant son nom et sa description. Cette méthode pourrait être utilisée pour une page de détails où l'utilisateur clique sur une catégorie spécifique pour en voir plus.</w:t>
            </w:r>
          </w:p>
          <w:p w14:paraId="0C205B46" w14:textId="6413CF47" w:rsidR="00740386" w:rsidRDefault="00740386" w:rsidP="002D5DAD">
            <w:pPr>
              <w:pStyle w:val="Contenu"/>
              <w:numPr>
                <w:ilvl w:val="0"/>
                <w:numId w:val="68"/>
              </w:numPr>
              <w:jc w:val="both"/>
            </w:pPr>
            <w:proofErr w:type="spellStart"/>
            <w:r>
              <w:t>renderEditCategoryForm</w:t>
            </w:r>
            <w:proofErr w:type="spellEnd"/>
            <w:r>
              <w:t>($</w:t>
            </w:r>
            <w:proofErr w:type="spellStart"/>
            <w:r>
              <w:t>category</w:t>
            </w:r>
            <w:proofErr w:type="spellEnd"/>
            <w:r>
              <w:t xml:space="preserve">): Affiche un formulaire pour éditer une catégorie existante. Utilise une instance de </w:t>
            </w:r>
            <w:proofErr w:type="spellStart"/>
            <w:r>
              <w:t>FormView</w:t>
            </w:r>
            <w:proofErr w:type="spellEnd"/>
            <w:r>
              <w:t xml:space="preserve"> (non définie dans ce fragment de code mais probablement une autre classe gérant la construction de formulaires HTML) pour créer le formulaire. Le formulaire est ensuite inséré dans une structure de page HTML. Des validations JavaScript sont également ajoutées pour s'assurer que le champ du nom n'est pas laissé vide lors de la soumission.</w:t>
            </w:r>
          </w:p>
          <w:p w14:paraId="505A4A52" w14:textId="77777777" w:rsidR="00740386" w:rsidRDefault="00740386" w:rsidP="002D5DAD">
            <w:pPr>
              <w:pStyle w:val="Contenu"/>
              <w:numPr>
                <w:ilvl w:val="0"/>
                <w:numId w:val="68"/>
              </w:numPr>
              <w:jc w:val="both"/>
            </w:pPr>
            <w:proofErr w:type="spellStart"/>
            <w:r>
              <w:t>showCategories</w:t>
            </w:r>
            <w:proofErr w:type="spellEnd"/>
            <w:r>
              <w:t>($</w:t>
            </w:r>
            <w:proofErr w:type="spellStart"/>
            <w:r>
              <w:t>categories</w:t>
            </w:r>
            <w:proofErr w:type="spellEnd"/>
            <w:r>
              <w:t>): Une autre méthode pour afficher une liste de catégories, mais avec un lien cliquable sur chaque nom de catégorie qui redirige vers une page détaillée pour chaque catégorie. Cela peut être utile pour une vue d'ensemble où les utilisateurs peuvent cliquer sur une catégorie pour voir tous les articles ou produits associés à cette catégorie.</w:t>
            </w:r>
          </w:p>
          <w:p w14:paraId="32E206FA" w14:textId="77777777" w:rsidR="00740386" w:rsidRDefault="00740386" w:rsidP="003D4537">
            <w:pPr>
              <w:pStyle w:val="Contenu"/>
              <w:jc w:val="both"/>
            </w:pPr>
          </w:p>
          <w:p w14:paraId="243280D6" w14:textId="77777777" w:rsidR="00740386" w:rsidRDefault="00740386" w:rsidP="003D4537">
            <w:pPr>
              <w:pStyle w:val="Titre4"/>
              <w:jc w:val="both"/>
            </w:pPr>
            <w:r>
              <w:t>Utilisation</w:t>
            </w:r>
          </w:p>
          <w:p w14:paraId="40854751" w14:textId="77777777" w:rsidR="00740386" w:rsidRDefault="00740386" w:rsidP="003D4537">
            <w:pPr>
              <w:pStyle w:val="Contenu"/>
              <w:jc w:val="both"/>
            </w:pPr>
            <w:r>
              <w:t xml:space="preserve">La classe est clairement structurée pour séparer les responsabilités de l'affichage des données de catégorie des autres aspects de l'application, en s'appuyant sur l'héritage de </w:t>
            </w:r>
            <w:proofErr w:type="spellStart"/>
            <w:r>
              <w:t>BaseView</w:t>
            </w:r>
            <w:proofErr w:type="spellEnd"/>
            <w:r>
              <w:t xml:space="preserve"> pour les fonctionnalités de base de la vue comme l'affichage des en-têtes et des pieds de page. Cela aide à garder le code organisé et réutilisable.</w:t>
            </w:r>
          </w:p>
          <w:p w14:paraId="540DC365" w14:textId="77777777" w:rsidR="00740386" w:rsidRDefault="00740386" w:rsidP="003D4537">
            <w:pPr>
              <w:pStyle w:val="Contenu"/>
              <w:jc w:val="both"/>
            </w:pPr>
          </w:p>
          <w:p w14:paraId="2F0DD2C8" w14:textId="77777777" w:rsidR="00740386" w:rsidRDefault="00740386" w:rsidP="003D4537">
            <w:pPr>
              <w:pStyle w:val="Titre4"/>
              <w:jc w:val="both"/>
            </w:pPr>
            <w:r>
              <w:t>Avantages</w:t>
            </w:r>
          </w:p>
          <w:p w14:paraId="405C1B5F" w14:textId="77777777" w:rsidR="00740386" w:rsidRDefault="00740386" w:rsidP="002D5DAD">
            <w:pPr>
              <w:pStyle w:val="Contenu"/>
              <w:numPr>
                <w:ilvl w:val="0"/>
                <w:numId w:val="69"/>
              </w:numPr>
              <w:jc w:val="both"/>
            </w:pPr>
            <w:r>
              <w:t xml:space="preserve">Modularité: En héritant de </w:t>
            </w:r>
            <w:proofErr w:type="spellStart"/>
            <w:r>
              <w:t>BaseView</w:t>
            </w:r>
            <w:proofErr w:type="spellEnd"/>
            <w:r>
              <w:t xml:space="preserve">, </w:t>
            </w:r>
            <w:proofErr w:type="spellStart"/>
            <w:r>
              <w:t>CategoryView</w:t>
            </w:r>
            <w:proofErr w:type="spellEnd"/>
            <w:r>
              <w:t xml:space="preserve"> peut utiliser des méthodes communes tout en ajoutant des fonctionnalités spécifiques pour les catégories, ce qui rend le code plus modulaire et plus facile à gérer.</w:t>
            </w:r>
          </w:p>
          <w:p w14:paraId="2892E7C0" w14:textId="77777777" w:rsidR="00740386" w:rsidRDefault="00740386" w:rsidP="002D5DAD">
            <w:pPr>
              <w:pStyle w:val="Contenu"/>
              <w:numPr>
                <w:ilvl w:val="0"/>
                <w:numId w:val="69"/>
              </w:numPr>
              <w:jc w:val="both"/>
            </w:pPr>
            <w:r>
              <w:t xml:space="preserve">Réutilisabilité: Les méthodes comme </w:t>
            </w:r>
            <w:proofErr w:type="spellStart"/>
            <w:r>
              <w:t>displayCategories</w:t>
            </w:r>
            <w:proofErr w:type="spellEnd"/>
            <w:r>
              <w:t xml:space="preserve"> et </w:t>
            </w:r>
            <w:proofErr w:type="spellStart"/>
            <w:r>
              <w:t>displaySingleCategory</w:t>
            </w:r>
            <w:proofErr w:type="spellEnd"/>
            <w:r>
              <w:t xml:space="preserve"> peuvent être réutilisées dans différents contextes de l'application, par exemple, dans des listes de pages ou des </w:t>
            </w:r>
            <w:proofErr w:type="spellStart"/>
            <w:r>
              <w:t>dashboards</w:t>
            </w:r>
            <w:proofErr w:type="spellEnd"/>
            <w:r>
              <w:t xml:space="preserve"> administratifs.</w:t>
            </w:r>
          </w:p>
          <w:p w14:paraId="0FF220E6" w14:textId="2462C35D" w:rsidR="00740386" w:rsidRDefault="00740386" w:rsidP="002D5DAD">
            <w:pPr>
              <w:pStyle w:val="Contenu"/>
              <w:numPr>
                <w:ilvl w:val="0"/>
                <w:numId w:val="69"/>
              </w:numPr>
              <w:jc w:val="both"/>
            </w:pPr>
            <w:r>
              <w:t>Maintenabilité: La séparation claire des responsabilités facilite la maintenance du code et les éventuelles mises à jour ou modifications des fonctionnalités liées aux catégories.</w:t>
            </w:r>
          </w:p>
          <w:p w14:paraId="6069CEA8" w14:textId="77777777" w:rsidR="00740386" w:rsidRDefault="00740386" w:rsidP="003D4537">
            <w:pPr>
              <w:pStyle w:val="Contenu"/>
              <w:jc w:val="both"/>
            </w:pPr>
          </w:p>
          <w:p w14:paraId="221345C5" w14:textId="77777777" w:rsidR="00740386" w:rsidRDefault="00740386" w:rsidP="003D4537">
            <w:pPr>
              <w:pStyle w:val="Contenu"/>
              <w:jc w:val="both"/>
            </w:pPr>
          </w:p>
          <w:p w14:paraId="37EAC493" w14:textId="47315543" w:rsidR="00BD0D90" w:rsidRDefault="00BD0D90" w:rsidP="003D4537">
            <w:pPr>
              <w:pStyle w:val="Titre3"/>
              <w:jc w:val="both"/>
            </w:pPr>
            <w:bookmarkStart w:id="54" w:name="_Toc169418697"/>
            <w:proofErr w:type="spellStart"/>
            <w:r>
              <w:t>contact_view</w:t>
            </w:r>
            <w:bookmarkEnd w:id="54"/>
            <w:proofErr w:type="spellEnd"/>
            <w:r>
              <w:t xml:space="preserve"> </w:t>
            </w:r>
          </w:p>
          <w:p w14:paraId="710FCD3D" w14:textId="77777777" w:rsidR="00740386" w:rsidRPr="00740386" w:rsidRDefault="00740386" w:rsidP="003D4537">
            <w:pPr>
              <w:jc w:val="both"/>
            </w:pPr>
          </w:p>
          <w:p w14:paraId="40E99CBA" w14:textId="77777777" w:rsidR="003D0442" w:rsidRPr="003D0442" w:rsidRDefault="003D0442" w:rsidP="003D4537">
            <w:pPr>
              <w:pStyle w:val="Titre4"/>
              <w:jc w:val="both"/>
            </w:pPr>
            <w:r>
              <w:t>Rôle</w:t>
            </w:r>
          </w:p>
          <w:p w14:paraId="136BD663" w14:textId="4A7AFCB5" w:rsidR="003D0442" w:rsidRDefault="009358B7" w:rsidP="003D4537">
            <w:pPr>
              <w:pStyle w:val="Contenu"/>
              <w:jc w:val="both"/>
            </w:pPr>
            <w:proofErr w:type="spellStart"/>
            <w:r>
              <w:t>G</w:t>
            </w:r>
            <w:r w:rsidRPr="009358B7">
              <w:t>ére</w:t>
            </w:r>
            <w:proofErr w:type="spellEnd"/>
            <w:r w:rsidRPr="009358B7">
              <w:t xml:space="preserve"> l'affichage de la page de contact</w:t>
            </w:r>
            <w:r>
              <w:t>.</w:t>
            </w:r>
          </w:p>
          <w:p w14:paraId="34ADA4B4" w14:textId="77777777" w:rsidR="009358B7" w:rsidRDefault="009358B7" w:rsidP="003D4537">
            <w:pPr>
              <w:pStyle w:val="Contenu"/>
              <w:jc w:val="both"/>
            </w:pPr>
          </w:p>
          <w:p w14:paraId="3BEC4D40" w14:textId="77777777" w:rsidR="009358B7" w:rsidRDefault="009358B7" w:rsidP="003D4537">
            <w:pPr>
              <w:pStyle w:val="Titre4"/>
              <w:jc w:val="both"/>
            </w:pPr>
            <w:r>
              <w:t>Méthodes</w:t>
            </w:r>
          </w:p>
          <w:p w14:paraId="735C776C" w14:textId="77777777" w:rsidR="009358B7" w:rsidRDefault="009358B7" w:rsidP="002D5DAD">
            <w:pPr>
              <w:pStyle w:val="Contenu"/>
              <w:numPr>
                <w:ilvl w:val="0"/>
                <w:numId w:val="70"/>
              </w:numPr>
              <w:jc w:val="both"/>
            </w:pPr>
            <w:proofErr w:type="spellStart"/>
            <w:r>
              <w:t>renderHeader</w:t>
            </w:r>
            <w:proofErr w:type="spellEnd"/>
            <w:r>
              <w:t xml:space="preserve">() et </w:t>
            </w:r>
            <w:proofErr w:type="spellStart"/>
            <w:r>
              <w:t>renderFooter</w:t>
            </w:r>
            <w:proofErr w:type="spellEnd"/>
            <w:r>
              <w:t xml:space="preserve">(): Ces méthodes incluent les fichiers header et </w:t>
            </w:r>
            <w:proofErr w:type="spellStart"/>
            <w:r>
              <w:t>footer</w:t>
            </w:r>
            <w:proofErr w:type="spellEnd"/>
            <w:r>
              <w:t xml:space="preserve"> respectivement. Ces fichiers contiendraient probablement le HTML commun en en-tête et en pied de page de toutes les pages du site.</w:t>
            </w:r>
          </w:p>
          <w:p w14:paraId="6AD57478" w14:textId="77777777" w:rsidR="009358B7" w:rsidRDefault="009358B7" w:rsidP="002D5DAD">
            <w:pPr>
              <w:pStyle w:val="Contenu"/>
              <w:numPr>
                <w:ilvl w:val="0"/>
                <w:numId w:val="70"/>
              </w:numPr>
              <w:jc w:val="both"/>
            </w:pPr>
            <w:proofErr w:type="spellStart"/>
            <w:r>
              <w:t>renderContact</w:t>
            </w:r>
            <w:proofErr w:type="spellEnd"/>
            <w:r>
              <w:t xml:space="preserve">(): Cette méthode est le cœur de </w:t>
            </w:r>
            <w:proofErr w:type="spellStart"/>
            <w:r>
              <w:t>ContactView</w:t>
            </w:r>
            <w:proofErr w:type="spellEnd"/>
            <w:r>
              <w:t xml:space="preserve"> et est responsable de la mise en page de la page de contact. Elle procède comme suit :</w:t>
            </w:r>
          </w:p>
          <w:p w14:paraId="0FABEC4F" w14:textId="77777777" w:rsidR="009358B7" w:rsidRDefault="009358B7" w:rsidP="002D5DAD">
            <w:pPr>
              <w:pStyle w:val="Contenu"/>
              <w:numPr>
                <w:ilvl w:val="0"/>
                <w:numId w:val="70"/>
              </w:numPr>
              <w:jc w:val="both"/>
            </w:pPr>
            <w:r>
              <w:t xml:space="preserve">Appelle </w:t>
            </w:r>
            <w:proofErr w:type="spellStart"/>
            <w:r>
              <w:t>renderHeader</w:t>
            </w:r>
            <w:proofErr w:type="spellEnd"/>
            <w:r>
              <w:t>() pour afficher l'en-tête de la page.</w:t>
            </w:r>
          </w:p>
          <w:p w14:paraId="51955562" w14:textId="3A93D063" w:rsidR="009358B7" w:rsidRDefault="009358B7" w:rsidP="002D5DAD">
            <w:pPr>
              <w:pStyle w:val="Contenu"/>
              <w:numPr>
                <w:ilvl w:val="0"/>
                <w:numId w:val="70"/>
              </w:numPr>
              <w:jc w:val="both"/>
            </w:pPr>
            <w:r>
              <w:t xml:space="preserve">Utilise </w:t>
            </w:r>
            <w:proofErr w:type="spellStart"/>
            <w:r>
              <w:t>FormContainer</w:t>
            </w:r>
            <w:proofErr w:type="spellEnd"/>
            <w:r>
              <w:t>, une classe conçue pour gérer des conteneurs de formulaire ou des sections structurées sur la page. Elle est utilisée ici pour ajouter des éléments non spécifiquement liés à un formulaire mais à la structuration du contenu.</w:t>
            </w:r>
          </w:p>
          <w:p w14:paraId="68F983C4" w14:textId="77777777" w:rsidR="009358B7" w:rsidRDefault="009358B7" w:rsidP="002D5DAD">
            <w:pPr>
              <w:pStyle w:val="Contenu"/>
              <w:numPr>
                <w:ilvl w:val="0"/>
                <w:numId w:val="70"/>
              </w:numPr>
              <w:jc w:val="both"/>
            </w:pPr>
            <w:r>
              <w:t>Fil d'Ariane: Ajoute un chemin de navigation pour améliorer l'expérience utilisateur et permettre une navigation facile. Cela commence par un lien vers la page d'accueil suivi d'un item non cliquable pour "Contact".</w:t>
            </w:r>
          </w:p>
          <w:p w14:paraId="4740D703" w14:textId="77777777" w:rsidR="009358B7" w:rsidRDefault="009358B7" w:rsidP="002D5DAD">
            <w:pPr>
              <w:pStyle w:val="Contenu"/>
              <w:numPr>
                <w:ilvl w:val="0"/>
                <w:numId w:val="70"/>
              </w:numPr>
              <w:jc w:val="both"/>
            </w:pPr>
            <w:r>
              <w:t>Titre et descriptions: Définit un titre principal pour la page et ajoute des informations de contact telles que l'adresse email, le téléphone, et l'adresse physique, améliorant ainsi la transparence et la facilité de contact pour l'utilisateur.</w:t>
            </w:r>
          </w:p>
          <w:p w14:paraId="1D855BA5" w14:textId="77777777" w:rsidR="009358B7" w:rsidRDefault="009358B7" w:rsidP="002D5DAD">
            <w:pPr>
              <w:pStyle w:val="Contenu"/>
              <w:numPr>
                <w:ilvl w:val="0"/>
                <w:numId w:val="70"/>
              </w:numPr>
              <w:jc w:val="both"/>
            </w:pPr>
            <w:r>
              <w:t xml:space="preserve">Rend le contenu construit via </w:t>
            </w:r>
            <w:proofErr w:type="spellStart"/>
            <w:r>
              <w:t>form_container</w:t>
            </w:r>
            <w:proofErr w:type="spellEnd"/>
            <w:r>
              <w:t>-&gt;</w:t>
            </w:r>
            <w:proofErr w:type="spellStart"/>
            <w:r>
              <w:t>render</w:t>
            </w:r>
            <w:proofErr w:type="spellEnd"/>
            <w:r>
              <w:t>(), qui générerait le HTML final basé sur les éléments ajoutés.</w:t>
            </w:r>
          </w:p>
          <w:p w14:paraId="5740D1FE" w14:textId="77777777" w:rsidR="009358B7" w:rsidRDefault="009358B7" w:rsidP="003D4537">
            <w:pPr>
              <w:pStyle w:val="Contenu"/>
              <w:jc w:val="both"/>
            </w:pPr>
          </w:p>
          <w:p w14:paraId="4079A355" w14:textId="77777777" w:rsidR="00740386" w:rsidRDefault="00740386" w:rsidP="003D4537">
            <w:pPr>
              <w:pStyle w:val="Contenu"/>
              <w:jc w:val="both"/>
            </w:pPr>
          </w:p>
          <w:p w14:paraId="693A97D2" w14:textId="77777777" w:rsidR="003D0442" w:rsidRDefault="00BD0D90" w:rsidP="003D4537">
            <w:pPr>
              <w:pStyle w:val="Titre3"/>
              <w:jc w:val="both"/>
            </w:pPr>
            <w:bookmarkStart w:id="55" w:name="_Toc169418698"/>
            <w:proofErr w:type="spellStart"/>
            <w:r>
              <w:t>form_container</w:t>
            </w:r>
            <w:bookmarkEnd w:id="55"/>
            <w:proofErr w:type="spellEnd"/>
            <w:r>
              <w:t xml:space="preserve"> </w:t>
            </w:r>
          </w:p>
          <w:p w14:paraId="79121B1A" w14:textId="77777777" w:rsidR="00740386" w:rsidRPr="00740386" w:rsidRDefault="00740386" w:rsidP="003D4537">
            <w:pPr>
              <w:jc w:val="both"/>
            </w:pPr>
          </w:p>
          <w:p w14:paraId="5D2E6F86" w14:textId="77777777" w:rsidR="003D0442" w:rsidRPr="003D0442" w:rsidRDefault="003D0442" w:rsidP="003D4537">
            <w:pPr>
              <w:pStyle w:val="Titre4"/>
              <w:jc w:val="both"/>
            </w:pPr>
            <w:r>
              <w:t>Rôle</w:t>
            </w:r>
          </w:p>
          <w:p w14:paraId="1485670D" w14:textId="74CF7484" w:rsidR="009358B7" w:rsidRDefault="009358B7" w:rsidP="003D4537">
            <w:pPr>
              <w:pStyle w:val="Contenu"/>
              <w:jc w:val="both"/>
            </w:pPr>
            <w:r>
              <w:t>S</w:t>
            </w:r>
            <w:r w:rsidRPr="009358B7">
              <w:t xml:space="preserve">tructure de gestion de contenu pour les éléments d'interface </w:t>
            </w:r>
            <w:r>
              <w:t>dans l’</w:t>
            </w:r>
            <w:r w:rsidRPr="009358B7">
              <w:t xml:space="preserve"> application</w:t>
            </w:r>
            <w:r>
              <w:t>, permet de structurer les pages de l’application de manière logique et esthétique en ajoutant des titres, des descriptions, des champs pour saisir les informations, et des boutons pour soumettre le formulaire, tout en gardant le code organisé et lisible.</w:t>
            </w:r>
          </w:p>
          <w:p w14:paraId="186B75CF" w14:textId="10ED2B05" w:rsidR="003D0442" w:rsidRDefault="009358B7" w:rsidP="003D4537">
            <w:pPr>
              <w:pStyle w:val="Contenu"/>
              <w:jc w:val="both"/>
            </w:pPr>
            <w:r>
              <w:t>Cette approche modulaire et structurée est un exemple classique de bonnes pratiques de développement en PHP, favorisant la réutilisabilité et la maintenabilité du code.</w:t>
            </w:r>
          </w:p>
          <w:p w14:paraId="0B9D0BD0" w14:textId="77777777" w:rsidR="00740386" w:rsidRDefault="00740386" w:rsidP="003D4537">
            <w:pPr>
              <w:pStyle w:val="Contenu"/>
              <w:jc w:val="both"/>
            </w:pPr>
          </w:p>
          <w:p w14:paraId="179CD1A7" w14:textId="77777777" w:rsidR="009358B7" w:rsidRDefault="009358B7" w:rsidP="003D4537">
            <w:pPr>
              <w:pStyle w:val="Titre4"/>
              <w:jc w:val="both"/>
            </w:pPr>
            <w:r>
              <w:t>Méthodes et Fonctionnalités</w:t>
            </w:r>
          </w:p>
          <w:p w14:paraId="7623A6D7" w14:textId="77777777" w:rsidR="009358B7" w:rsidRDefault="009358B7" w:rsidP="002D5DAD">
            <w:pPr>
              <w:pStyle w:val="Contenu"/>
              <w:numPr>
                <w:ilvl w:val="0"/>
                <w:numId w:val="71"/>
              </w:numPr>
              <w:jc w:val="both"/>
            </w:pPr>
            <w:proofErr w:type="spellStart"/>
            <w:r>
              <w:t>setBreadcrumbSeparator</w:t>
            </w:r>
            <w:proofErr w:type="spellEnd"/>
            <w:r>
              <w:t>($</w:t>
            </w:r>
            <w:proofErr w:type="spellStart"/>
            <w:r>
              <w:t>separator</w:t>
            </w:r>
            <w:proofErr w:type="spellEnd"/>
            <w:r>
              <w:t>): Permet de personnaliser le séparateur utilisé dans le fil d'Ariane.</w:t>
            </w:r>
          </w:p>
          <w:p w14:paraId="50C488A1" w14:textId="77777777" w:rsidR="009358B7" w:rsidRDefault="009358B7" w:rsidP="002D5DAD">
            <w:pPr>
              <w:pStyle w:val="Contenu"/>
              <w:numPr>
                <w:ilvl w:val="0"/>
                <w:numId w:val="71"/>
              </w:numPr>
              <w:jc w:val="both"/>
            </w:pPr>
            <w:proofErr w:type="spellStart"/>
            <w:r>
              <w:lastRenderedPageBreak/>
              <w:t>addMainTitle</w:t>
            </w:r>
            <w:proofErr w:type="spellEnd"/>
            <w:r>
              <w:t>($</w:t>
            </w:r>
            <w:proofErr w:type="spellStart"/>
            <w:r>
              <w:t>text</w:t>
            </w:r>
            <w:proofErr w:type="spellEnd"/>
            <w:r>
              <w:t>): Ajoute un titre principal à la page.</w:t>
            </w:r>
          </w:p>
          <w:p w14:paraId="1EBA7284" w14:textId="77777777" w:rsidR="009358B7" w:rsidRDefault="009358B7" w:rsidP="002D5DAD">
            <w:pPr>
              <w:pStyle w:val="Contenu"/>
              <w:numPr>
                <w:ilvl w:val="0"/>
                <w:numId w:val="71"/>
              </w:numPr>
              <w:jc w:val="both"/>
            </w:pPr>
            <w:proofErr w:type="spellStart"/>
            <w:r>
              <w:t>addSubTitle</w:t>
            </w:r>
            <w:proofErr w:type="spellEnd"/>
            <w:r>
              <w:t>($</w:t>
            </w:r>
            <w:proofErr w:type="spellStart"/>
            <w:r>
              <w:t>text</w:t>
            </w:r>
            <w:proofErr w:type="spellEnd"/>
            <w:r>
              <w:t>): Ajoute un sous-titre.</w:t>
            </w:r>
          </w:p>
          <w:p w14:paraId="71C7E640" w14:textId="77777777" w:rsidR="009358B7" w:rsidRDefault="009358B7" w:rsidP="002D5DAD">
            <w:pPr>
              <w:pStyle w:val="Contenu"/>
              <w:numPr>
                <w:ilvl w:val="0"/>
                <w:numId w:val="71"/>
              </w:numPr>
              <w:jc w:val="both"/>
            </w:pPr>
            <w:proofErr w:type="spellStart"/>
            <w:r>
              <w:t>addDescription</w:t>
            </w:r>
            <w:proofErr w:type="spellEnd"/>
            <w:r>
              <w:t>($</w:t>
            </w:r>
            <w:proofErr w:type="spellStart"/>
            <w:r>
              <w:t>text</w:t>
            </w:r>
            <w:proofErr w:type="spellEnd"/>
            <w:r>
              <w:t>): Ajoute un paragraphe de texte descriptif.</w:t>
            </w:r>
          </w:p>
          <w:p w14:paraId="1CD91D36" w14:textId="77777777" w:rsidR="009358B7" w:rsidRDefault="009358B7" w:rsidP="002D5DAD">
            <w:pPr>
              <w:pStyle w:val="Contenu"/>
              <w:numPr>
                <w:ilvl w:val="0"/>
                <w:numId w:val="71"/>
              </w:numPr>
              <w:jc w:val="both"/>
            </w:pPr>
            <w:proofErr w:type="spellStart"/>
            <w:r>
              <w:t>addBreadcrumb</w:t>
            </w:r>
            <w:proofErr w:type="spellEnd"/>
            <w:r>
              <w:t>($</w:t>
            </w:r>
            <w:proofErr w:type="spellStart"/>
            <w:r>
              <w:t>text</w:t>
            </w:r>
            <w:proofErr w:type="spellEnd"/>
            <w:r>
              <w:t>, $</w:t>
            </w:r>
            <w:proofErr w:type="spellStart"/>
            <w:r>
              <w:t>link</w:t>
            </w:r>
            <w:proofErr w:type="spellEnd"/>
            <w:r>
              <w:t xml:space="preserve"> = </w:t>
            </w:r>
            <w:proofErr w:type="spellStart"/>
            <w:r>
              <w:t>null</w:t>
            </w:r>
            <w:proofErr w:type="spellEnd"/>
            <w:r>
              <w:t>): Ajoute un élément au fil d'Ariane, qui peut être un lien ou simplement du texte.</w:t>
            </w:r>
          </w:p>
          <w:p w14:paraId="5042731D" w14:textId="77777777" w:rsidR="009358B7" w:rsidRDefault="009358B7" w:rsidP="002D5DAD">
            <w:pPr>
              <w:pStyle w:val="Contenu"/>
              <w:numPr>
                <w:ilvl w:val="0"/>
                <w:numId w:val="71"/>
              </w:numPr>
              <w:jc w:val="both"/>
            </w:pPr>
            <w:proofErr w:type="spellStart"/>
            <w:r>
              <w:t>addElement</w:t>
            </w:r>
            <w:proofErr w:type="spellEnd"/>
            <w:r>
              <w:t>($</w:t>
            </w:r>
            <w:proofErr w:type="spellStart"/>
            <w:r>
              <w:t>title</w:t>
            </w:r>
            <w:proofErr w:type="spellEnd"/>
            <w:r>
              <w:t>, $content): Ajoute un élément avec un titre et un contenu, ce qui peut être utile pour des sections informatives supplémentaires.</w:t>
            </w:r>
          </w:p>
          <w:p w14:paraId="2046F8DA" w14:textId="77777777" w:rsidR="009358B7" w:rsidRDefault="009358B7" w:rsidP="002D5DAD">
            <w:pPr>
              <w:pStyle w:val="Contenu"/>
              <w:numPr>
                <w:ilvl w:val="0"/>
                <w:numId w:val="71"/>
              </w:numPr>
              <w:jc w:val="both"/>
            </w:pPr>
            <w:proofErr w:type="spellStart"/>
            <w:r>
              <w:t>addField</w:t>
            </w:r>
            <w:proofErr w:type="spellEnd"/>
            <w:r>
              <w:t>($</w:t>
            </w:r>
            <w:proofErr w:type="spellStart"/>
            <w:r>
              <w:t>name</w:t>
            </w:r>
            <w:proofErr w:type="spellEnd"/>
            <w:r>
              <w:t>, $type, $label, $value = '', $</w:t>
            </w:r>
            <w:proofErr w:type="spellStart"/>
            <w:r>
              <w:t>attributes</w:t>
            </w:r>
            <w:proofErr w:type="spellEnd"/>
            <w:r>
              <w:t xml:space="preserve"> = []): Ajoute un champ de formulaire, où $type pourrait être '</w:t>
            </w:r>
            <w:proofErr w:type="spellStart"/>
            <w:r>
              <w:t>text</w:t>
            </w:r>
            <w:proofErr w:type="spellEnd"/>
            <w:r>
              <w:t>', 'email', etc.</w:t>
            </w:r>
          </w:p>
          <w:p w14:paraId="5DC58A73" w14:textId="77777777" w:rsidR="009358B7" w:rsidRDefault="009358B7" w:rsidP="002D5DAD">
            <w:pPr>
              <w:pStyle w:val="Contenu"/>
              <w:numPr>
                <w:ilvl w:val="0"/>
                <w:numId w:val="71"/>
              </w:numPr>
              <w:jc w:val="both"/>
            </w:pPr>
            <w:proofErr w:type="spellStart"/>
            <w:r>
              <w:t>addButton</w:t>
            </w:r>
            <w:proofErr w:type="spellEnd"/>
            <w:r>
              <w:t>($type, $</w:t>
            </w:r>
            <w:proofErr w:type="spellStart"/>
            <w:r>
              <w:t>text</w:t>
            </w:r>
            <w:proofErr w:type="spellEnd"/>
            <w:r>
              <w:t>, $</w:t>
            </w:r>
            <w:proofErr w:type="spellStart"/>
            <w:r>
              <w:t>attributes</w:t>
            </w:r>
            <w:proofErr w:type="spellEnd"/>
            <w:r>
              <w:t xml:space="preserve"> = []): Ajoute un bouton, par exemple un bouton de soumission.</w:t>
            </w:r>
          </w:p>
          <w:p w14:paraId="0112E93D" w14:textId="77777777" w:rsidR="009358B7" w:rsidRDefault="009358B7" w:rsidP="003D4537">
            <w:pPr>
              <w:pStyle w:val="Contenu"/>
              <w:jc w:val="both"/>
            </w:pPr>
          </w:p>
          <w:p w14:paraId="7E5D5403" w14:textId="77777777" w:rsidR="009358B7" w:rsidRDefault="009358B7" w:rsidP="003D4537">
            <w:pPr>
              <w:pStyle w:val="Titre4"/>
              <w:jc w:val="both"/>
            </w:pPr>
            <w:r>
              <w:t>Processus de Rendu</w:t>
            </w:r>
          </w:p>
          <w:p w14:paraId="3635A291" w14:textId="595F82E9" w:rsidR="009358B7" w:rsidRDefault="009358B7" w:rsidP="002D5DAD">
            <w:pPr>
              <w:pStyle w:val="Contenu"/>
              <w:numPr>
                <w:ilvl w:val="0"/>
                <w:numId w:val="72"/>
              </w:numPr>
              <w:jc w:val="both"/>
            </w:pPr>
            <w:r>
              <w:t xml:space="preserve">La méthode </w:t>
            </w:r>
            <w:proofErr w:type="spellStart"/>
            <w:r>
              <w:t>render</w:t>
            </w:r>
            <w:proofErr w:type="spellEnd"/>
            <w:r>
              <w:t>() assemble tous les éléments ajoutés dans un format HTML structuré :</w:t>
            </w:r>
          </w:p>
          <w:p w14:paraId="42AA5E68" w14:textId="77777777" w:rsidR="009358B7" w:rsidRDefault="009358B7" w:rsidP="002D5DAD">
            <w:pPr>
              <w:pStyle w:val="Contenu"/>
              <w:numPr>
                <w:ilvl w:val="0"/>
                <w:numId w:val="72"/>
              </w:numPr>
              <w:jc w:val="both"/>
            </w:pPr>
            <w:r>
              <w:t>Commence par créer un conteneur principal avec des classes Bootstrap pour la mise en page.</w:t>
            </w:r>
          </w:p>
          <w:p w14:paraId="1CF48B6F" w14:textId="77777777" w:rsidR="009358B7" w:rsidRDefault="009358B7" w:rsidP="002D5DAD">
            <w:pPr>
              <w:pStyle w:val="Contenu"/>
              <w:numPr>
                <w:ilvl w:val="0"/>
                <w:numId w:val="72"/>
              </w:numPr>
              <w:jc w:val="both"/>
            </w:pPr>
            <w:r>
              <w:t>Construit un fil d'Ariane basé sur les éléments ajoutés, supprimant le dernier séparateur pour une présentation propre.</w:t>
            </w:r>
          </w:p>
          <w:p w14:paraId="6C95D805" w14:textId="77777777" w:rsidR="009358B7" w:rsidRDefault="009358B7" w:rsidP="002D5DAD">
            <w:pPr>
              <w:pStyle w:val="Contenu"/>
              <w:numPr>
                <w:ilvl w:val="0"/>
                <w:numId w:val="72"/>
              </w:numPr>
              <w:jc w:val="both"/>
            </w:pPr>
            <w:r>
              <w:t>Intègre les titres, descriptions, et autres éléments dans un ordre logique, en s'assurant que le titre principal et le fil d'Ariane apparaissent en premier.</w:t>
            </w:r>
          </w:p>
          <w:p w14:paraId="4B8D2895" w14:textId="77777777" w:rsidR="009358B7" w:rsidRDefault="009358B7" w:rsidP="002D5DAD">
            <w:pPr>
              <w:pStyle w:val="Contenu"/>
              <w:numPr>
                <w:ilvl w:val="0"/>
                <w:numId w:val="72"/>
              </w:numPr>
              <w:jc w:val="both"/>
            </w:pPr>
            <w:r>
              <w:t>Les champs et les boutons de formulaire sont ajoutés avec des attributs personnalisés et des classes pour la gestion de l'affichage et de la validation.</w:t>
            </w:r>
          </w:p>
          <w:p w14:paraId="015AC435" w14:textId="77777777" w:rsidR="009358B7" w:rsidRDefault="009358B7" w:rsidP="003D4537">
            <w:pPr>
              <w:pStyle w:val="Contenu"/>
              <w:jc w:val="both"/>
            </w:pPr>
            <w:r>
              <w:t>Ferme toutes les balises ouvertes pour maintenir la structure HTML propre et valide.</w:t>
            </w:r>
          </w:p>
          <w:p w14:paraId="43F819A3" w14:textId="77777777" w:rsidR="009358B7" w:rsidRDefault="009358B7" w:rsidP="003D4537">
            <w:pPr>
              <w:pStyle w:val="Contenu"/>
              <w:jc w:val="both"/>
            </w:pPr>
          </w:p>
          <w:p w14:paraId="1225E432" w14:textId="77777777" w:rsidR="009358B7" w:rsidRDefault="009358B7" w:rsidP="003D4537">
            <w:pPr>
              <w:pStyle w:val="Titre4"/>
              <w:jc w:val="both"/>
            </w:pPr>
            <w:r>
              <w:t>Utilisation</w:t>
            </w:r>
          </w:p>
          <w:p w14:paraId="212D4E2D" w14:textId="3D9ADD59" w:rsidR="009358B7" w:rsidRDefault="009358B7" w:rsidP="003D4537">
            <w:pPr>
              <w:pStyle w:val="Contenu"/>
              <w:jc w:val="both"/>
            </w:pPr>
            <w:r>
              <w:t>Cette classe est extrêmement utile dans notre système MVC où la vue doit rester dynamique et facilement modifiable. Elle permet de centraliser la création de formulaires et d'autres éléments de page, rendant les vues plus faciles à gérer et à maintenir. De plus, elle permet une personnalisation avancée grâce à des méthodes dédiées à chaque type d'élément de page.</w:t>
            </w:r>
          </w:p>
          <w:p w14:paraId="3E6B3547" w14:textId="77777777" w:rsidR="009358B7" w:rsidRDefault="009358B7" w:rsidP="003D4537">
            <w:pPr>
              <w:pStyle w:val="Contenu"/>
              <w:jc w:val="both"/>
            </w:pPr>
          </w:p>
          <w:p w14:paraId="6DE1B9DE" w14:textId="77777777" w:rsidR="009358B7" w:rsidRDefault="009358B7" w:rsidP="003D4537">
            <w:pPr>
              <w:pStyle w:val="Contenu"/>
              <w:jc w:val="both"/>
            </w:pPr>
          </w:p>
          <w:p w14:paraId="1B075380" w14:textId="049D0446" w:rsidR="00BD0D90" w:rsidRDefault="00BD0D90" w:rsidP="003D4537">
            <w:pPr>
              <w:pStyle w:val="Titre3"/>
              <w:jc w:val="both"/>
            </w:pPr>
            <w:bookmarkStart w:id="56" w:name="_Toc169418699"/>
            <w:proofErr w:type="spellStart"/>
            <w:r>
              <w:t>form_view</w:t>
            </w:r>
            <w:bookmarkEnd w:id="56"/>
            <w:proofErr w:type="spellEnd"/>
            <w:r>
              <w:t xml:space="preserve"> </w:t>
            </w:r>
          </w:p>
          <w:p w14:paraId="562A9599" w14:textId="77777777" w:rsidR="00740386" w:rsidRPr="00740386" w:rsidRDefault="00740386" w:rsidP="003D4537">
            <w:pPr>
              <w:jc w:val="both"/>
            </w:pPr>
          </w:p>
          <w:p w14:paraId="59794D5B" w14:textId="77777777" w:rsidR="003D0442" w:rsidRPr="003D0442" w:rsidRDefault="003D0442" w:rsidP="003D4537">
            <w:pPr>
              <w:pStyle w:val="Titre4"/>
              <w:jc w:val="both"/>
            </w:pPr>
            <w:r>
              <w:t>Rôle</w:t>
            </w:r>
          </w:p>
          <w:p w14:paraId="6D00728B" w14:textId="4A55DEB6" w:rsidR="003D0442" w:rsidRDefault="00524EB7" w:rsidP="003D4537">
            <w:pPr>
              <w:pStyle w:val="Contenu"/>
              <w:jc w:val="both"/>
            </w:pPr>
            <w:r>
              <w:t>C</w:t>
            </w:r>
            <w:r w:rsidRPr="00524EB7">
              <w:t>onçue pour faciliter la création et la gestion de formulaires HTML dynamiques. Elle permet de structurer les formulaires en ajoutant des champs, des boutons de soumission, et d’autres éléments interactifs, tout en assurant une intégration facile avec des scripts backend grâce à des méthodes bien définies.</w:t>
            </w:r>
          </w:p>
          <w:p w14:paraId="480A5D49" w14:textId="77777777" w:rsidR="00740386" w:rsidRDefault="00740386" w:rsidP="003D4537">
            <w:pPr>
              <w:pStyle w:val="Contenu"/>
              <w:jc w:val="both"/>
            </w:pPr>
          </w:p>
          <w:p w14:paraId="1A869FD2" w14:textId="77777777" w:rsidR="00524EB7" w:rsidRDefault="00524EB7" w:rsidP="003D4537">
            <w:pPr>
              <w:pStyle w:val="Titre4"/>
              <w:jc w:val="both"/>
            </w:pPr>
            <w:r>
              <w:lastRenderedPageBreak/>
              <w:t>Principales Caractéristiques et Fonctions</w:t>
            </w:r>
          </w:p>
          <w:p w14:paraId="39AE0997" w14:textId="77777777" w:rsidR="00524EB7" w:rsidRDefault="00524EB7" w:rsidP="002D5DAD">
            <w:pPr>
              <w:pStyle w:val="Contenu"/>
              <w:numPr>
                <w:ilvl w:val="0"/>
                <w:numId w:val="73"/>
              </w:numPr>
              <w:jc w:val="both"/>
            </w:pPr>
            <w:r>
              <w:t>Constructeur: Initialise le formulaire avec une action spécifique (URL de traitement du formulaire) et un libellé par défaut pour le bouton de soumission.</w:t>
            </w:r>
          </w:p>
          <w:p w14:paraId="71602E04" w14:textId="03EFD669" w:rsidR="00524EB7" w:rsidRDefault="00524EB7" w:rsidP="003D4537">
            <w:pPr>
              <w:pStyle w:val="Contenu"/>
              <w:numPr>
                <w:ilvl w:val="0"/>
                <w:numId w:val="73"/>
              </w:numPr>
              <w:jc w:val="both"/>
            </w:pPr>
            <w:proofErr w:type="spellStart"/>
            <w:r>
              <w:t>addField</w:t>
            </w:r>
            <w:proofErr w:type="spellEnd"/>
            <w:r>
              <w:t>($id, $</w:t>
            </w:r>
            <w:proofErr w:type="spellStart"/>
            <w:r>
              <w:t>name</w:t>
            </w:r>
            <w:proofErr w:type="spellEnd"/>
            <w:r>
              <w:t>, $type, $label, $value = '', $</w:t>
            </w:r>
            <w:proofErr w:type="spellStart"/>
            <w:r>
              <w:t>attributes</w:t>
            </w:r>
            <w:proofErr w:type="spellEnd"/>
            <w:r>
              <w:t xml:space="preserve"> = []): Permet d'ajouter un champ de formulaire. Les types de champs peuvent inclure '</w:t>
            </w:r>
            <w:proofErr w:type="spellStart"/>
            <w:r>
              <w:t>text</w:t>
            </w:r>
            <w:proofErr w:type="spellEnd"/>
            <w:r>
              <w:t>', 'email', '</w:t>
            </w:r>
            <w:proofErr w:type="spellStart"/>
            <w:r>
              <w:t>password</w:t>
            </w:r>
            <w:proofErr w:type="spellEnd"/>
            <w:r>
              <w:t>', etc. Les attributs supplémentaires (comme class, style, etc.) peuvent également être spécifiés.</w:t>
            </w:r>
          </w:p>
          <w:p w14:paraId="11D246D1" w14:textId="77777777" w:rsidR="00524EB7" w:rsidRDefault="00524EB7" w:rsidP="002D5DAD">
            <w:pPr>
              <w:pStyle w:val="Contenu"/>
              <w:numPr>
                <w:ilvl w:val="0"/>
                <w:numId w:val="73"/>
              </w:numPr>
              <w:jc w:val="both"/>
            </w:pPr>
            <w:proofErr w:type="spellStart"/>
            <w:r>
              <w:t>addSelectField</w:t>
            </w:r>
            <w:proofErr w:type="spellEnd"/>
            <w:r>
              <w:t>($id, $</w:t>
            </w:r>
            <w:proofErr w:type="spellStart"/>
            <w:r>
              <w:t>name</w:t>
            </w:r>
            <w:proofErr w:type="spellEnd"/>
            <w:r>
              <w:t>, $label, $options, $</w:t>
            </w:r>
            <w:proofErr w:type="spellStart"/>
            <w:r>
              <w:t>selectedValue</w:t>
            </w:r>
            <w:proofErr w:type="spellEnd"/>
            <w:r>
              <w:t xml:space="preserve"> = '', $</w:t>
            </w:r>
            <w:proofErr w:type="spellStart"/>
            <w:r>
              <w:t>attributes</w:t>
            </w:r>
            <w:proofErr w:type="spellEnd"/>
            <w:r>
              <w:t xml:space="preserve"> = []): Ajoute un champ de sélection (menu déroulant) avec des options prédéfinies. Cela inclut la gestion de l'option sélectionnée et des attributs HTML supplémentaires.</w:t>
            </w:r>
          </w:p>
          <w:p w14:paraId="7AAA308D" w14:textId="77777777" w:rsidR="00524EB7" w:rsidRDefault="00524EB7" w:rsidP="002D5DAD">
            <w:pPr>
              <w:pStyle w:val="Contenu"/>
              <w:numPr>
                <w:ilvl w:val="0"/>
                <w:numId w:val="73"/>
              </w:numPr>
              <w:jc w:val="both"/>
            </w:pPr>
            <w:proofErr w:type="spellStart"/>
            <w:r>
              <w:t>addButton</w:t>
            </w:r>
            <w:proofErr w:type="spellEnd"/>
            <w:r>
              <w:t>($type, $label, $</w:t>
            </w:r>
            <w:proofErr w:type="spellStart"/>
            <w:r>
              <w:t>attributes</w:t>
            </w:r>
            <w:proofErr w:type="spellEnd"/>
            <w:r>
              <w:t xml:space="preserve"> = []): Ajoute un bouton au formulaire, par exemple un bouton de soumission. Les attributs additionnels peuvent être ajoutés pour une personnalisation avancée.</w:t>
            </w:r>
          </w:p>
          <w:p w14:paraId="54DAB534" w14:textId="493CF997" w:rsidR="00524EB7" w:rsidRDefault="00524EB7" w:rsidP="002D5DAD">
            <w:pPr>
              <w:pStyle w:val="Contenu"/>
              <w:numPr>
                <w:ilvl w:val="0"/>
                <w:numId w:val="73"/>
              </w:numPr>
              <w:jc w:val="both"/>
            </w:pPr>
            <w:proofErr w:type="spellStart"/>
            <w:r>
              <w:t>build</w:t>
            </w:r>
            <w:proofErr w:type="spellEnd"/>
            <w:r>
              <w:t>(): Compile et retourne le code HTML du formulaire. Cette méthode organise les champs et les boutons dans le format HTML approprié, prêt à être affiché sur une page web.</w:t>
            </w:r>
          </w:p>
          <w:p w14:paraId="2858DA91" w14:textId="77777777" w:rsidR="00524EB7" w:rsidRDefault="00524EB7" w:rsidP="003D4537">
            <w:pPr>
              <w:pStyle w:val="Contenu"/>
              <w:jc w:val="both"/>
            </w:pPr>
          </w:p>
          <w:p w14:paraId="52C2DF01" w14:textId="77777777" w:rsidR="003D0442" w:rsidRDefault="00BD0D90" w:rsidP="003D4537">
            <w:pPr>
              <w:pStyle w:val="Titre3"/>
              <w:jc w:val="both"/>
            </w:pPr>
            <w:bookmarkStart w:id="57" w:name="_Toc169418700"/>
            <w:proofErr w:type="spellStart"/>
            <w:r>
              <w:t>medecin_view</w:t>
            </w:r>
            <w:bookmarkEnd w:id="57"/>
            <w:proofErr w:type="spellEnd"/>
            <w:r>
              <w:t xml:space="preserve"> </w:t>
            </w:r>
          </w:p>
          <w:p w14:paraId="06B9F4AB" w14:textId="77777777" w:rsidR="00740386" w:rsidRPr="00740386" w:rsidRDefault="00740386" w:rsidP="003D4537">
            <w:pPr>
              <w:jc w:val="both"/>
            </w:pPr>
          </w:p>
          <w:p w14:paraId="1D99888F" w14:textId="77777777" w:rsidR="003D0442" w:rsidRPr="003D0442" w:rsidRDefault="003D0442" w:rsidP="003D4537">
            <w:pPr>
              <w:pStyle w:val="Titre4"/>
              <w:jc w:val="both"/>
            </w:pPr>
            <w:r>
              <w:t>Rôle</w:t>
            </w:r>
          </w:p>
          <w:p w14:paraId="3587CE62" w14:textId="40488CA3" w:rsidR="003D0442" w:rsidRDefault="00DA31D5" w:rsidP="003D4537">
            <w:pPr>
              <w:pStyle w:val="Contenu"/>
              <w:jc w:val="both"/>
            </w:pPr>
            <w:r>
              <w:t>S</w:t>
            </w:r>
            <w:r w:rsidRPr="00DA31D5">
              <w:t xml:space="preserve">ert à gérer l'affichage des données liées aux médecins, comme lister les médecins, leurs congés, et les historiques médicaux. Cette classe utilise </w:t>
            </w:r>
            <w:proofErr w:type="spellStart"/>
            <w:r w:rsidRPr="00DA31D5">
              <w:t>FormContainer</w:t>
            </w:r>
            <w:proofErr w:type="spellEnd"/>
            <w:r w:rsidRPr="00DA31D5">
              <w:t xml:space="preserve"> pour structurer l'affichage et </w:t>
            </w:r>
            <w:proofErr w:type="spellStart"/>
            <w:r w:rsidRPr="00DA31D5">
              <w:t>FormView</w:t>
            </w:r>
            <w:proofErr w:type="spellEnd"/>
            <w:r w:rsidRPr="00DA31D5">
              <w:t xml:space="preserve"> pour les formulaires. Elle est conçue pour faciliter la représentation des informations de manière structurée et esthétique sur le site web.</w:t>
            </w:r>
          </w:p>
          <w:p w14:paraId="1419C703" w14:textId="77777777" w:rsidR="00740386" w:rsidRDefault="00740386" w:rsidP="003D4537">
            <w:pPr>
              <w:pStyle w:val="Contenu"/>
              <w:jc w:val="both"/>
            </w:pPr>
          </w:p>
          <w:p w14:paraId="466140FE" w14:textId="77777777" w:rsidR="00DA31D5" w:rsidRDefault="00DA31D5" w:rsidP="003D4537">
            <w:pPr>
              <w:pStyle w:val="Titre4"/>
              <w:jc w:val="both"/>
            </w:pPr>
            <w:r>
              <w:t xml:space="preserve">Principales Fonctions de la Classe </w:t>
            </w:r>
            <w:proofErr w:type="spellStart"/>
            <w:r>
              <w:t>MedecinView</w:t>
            </w:r>
            <w:proofErr w:type="spellEnd"/>
          </w:p>
          <w:p w14:paraId="1C072013" w14:textId="77777777" w:rsidR="00DA31D5" w:rsidRDefault="00DA31D5" w:rsidP="002D5DAD">
            <w:pPr>
              <w:pStyle w:val="Contenu"/>
              <w:numPr>
                <w:ilvl w:val="0"/>
                <w:numId w:val="74"/>
              </w:numPr>
              <w:jc w:val="both"/>
            </w:pPr>
            <w:proofErr w:type="spellStart"/>
            <w:r>
              <w:t>renderHeader</w:t>
            </w:r>
            <w:proofErr w:type="spellEnd"/>
            <w:r>
              <w:t xml:space="preserve">() et </w:t>
            </w:r>
            <w:proofErr w:type="spellStart"/>
            <w:r>
              <w:t>renderFooter</w:t>
            </w:r>
            <w:proofErr w:type="spellEnd"/>
            <w:r>
              <w:t xml:space="preserve">(): Ces méthodes gèrent l'inclusion des en-têtes et pieds de page, encapsulant les vues dans un </w:t>
            </w:r>
            <w:proofErr w:type="spellStart"/>
            <w:r>
              <w:t>template</w:t>
            </w:r>
            <w:proofErr w:type="spellEnd"/>
            <w:r>
              <w:t xml:space="preserve"> cohérent.</w:t>
            </w:r>
          </w:p>
          <w:p w14:paraId="6553994B" w14:textId="77777777" w:rsidR="00DA31D5" w:rsidRDefault="00DA31D5" w:rsidP="002D5DAD">
            <w:pPr>
              <w:pStyle w:val="Contenu"/>
              <w:numPr>
                <w:ilvl w:val="0"/>
                <w:numId w:val="74"/>
              </w:numPr>
              <w:jc w:val="both"/>
            </w:pPr>
            <w:proofErr w:type="spellStart"/>
            <w:r>
              <w:t>renderMedecinList</w:t>
            </w:r>
            <w:proofErr w:type="spellEnd"/>
            <w:r>
              <w:t>($</w:t>
            </w:r>
            <w:proofErr w:type="spellStart"/>
            <w:r>
              <w:t>medecins</w:t>
            </w:r>
            <w:proofErr w:type="spellEnd"/>
            <w:r>
              <w:t xml:space="preserve">): Affiche une liste de médecins avec des détails comme la spécialité et le téléphone. Utilise </w:t>
            </w:r>
            <w:proofErr w:type="spellStart"/>
            <w:r>
              <w:t>FormContainer</w:t>
            </w:r>
            <w:proofErr w:type="spellEnd"/>
            <w:r>
              <w:t xml:space="preserve"> pour un affichage structuré.</w:t>
            </w:r>
          </w:p>
          <w:p w14:paraId="760E9FED" w14:textId="77777777" w:rsidR="00DA31D5" w:rsidRDefault="00DA31D5" w:rsidP="002D5DAD">
            <w:pPr>
              <w:pStyle w:val="Contenu"/>
              <w:numPr>
                <w:ilvl w:val="0"/>
                <w:numId w:val="74"/>
              </w:numPr>
              <w:jc w:val="both"/>
            </w:pPr>
            <w:proofErr w:type="spellStart"/>
            <w:r>
              <w:t>renderConges</w:t>
            </w:r>
            <w:proofErr w:type="spellEnd"/>
            <w:r>
              <w:t>($conges): Présente une liste des congés des médecins avec des options pour modifier ou supprimer chaque entrée. Intègre des interactions comme les boutons de formulaire pour les actions.</w:t>
            </w:r>
          </w:p>
          <w:p w14:paraId="4AF22061" w14:textId="77777777" w:rsidR="00DA31D5" w:rsidRDefault="00DA31D5" w:rsidP="002D5DAD">
            <w:pPr>
              <w:pStyle w:val="Contenu"/>
              <w:numPr>
                <w:ilvl w:val="0"/>
                <w:numId w:val="74"/>
              </w:numPr>
              <w:jc w:val="both"/>
            </w:pPr>
            <w:proofErr w:type="spellStart"/>
            <w:r>
              <w:t>renderEditCongeForm</w:t>
            </w:r>
            <w:proofErr w:type="spellEnd"/>
            <w:r>
              <w:t>($conge): Génère un formulaire pour éditer un congé spécifique, permettant la modification des dates et de la raison du congé.</w:t>
            </w:r>
          </w:p>
          <w:p w14:paraId="00896FC2" w14:textId="77777777" w:rsidR="00DA31D5" w:rsidRDefault="00DA31D5" w:rsidP="002D5DAD">
            <w:pPr>
              <w:pStyle w:val="Contenu"/>
              <w:numPr>
                <w:ilvl w:val="0"/>
                <w:numId w:val="74"/>
              </w:numPr>
              <w:jc w:val="both"/>
            </w:pPr>
            <w:proofErr w:type="spellStart"/>
            <w:r>
              <w:t>renderCreateCongeForm</w:t>
            </w:r>
            <w:proofErr w:type="spellEnd"/>
            <w:r>
              <w:t>($</w:t>
            </w:r>
            <w:proofErr w:type="spellStart"/>
            <w:r>
              <w:t>medecin_id</w:t>
            </w:r>
            <w:proofErr w:type="spellEnd"/>
            <w:r>
              <w:t>): Fournit un formulaire pour créer un nouveau congé pour un médecin donné.</w:t>
            </w:r>
          </w:p>
          <w:p w14:paraId="5FE480E8" w14:textId="77777777" w:rsidR="00DA31D5" w:rsidRDefault="00DA31D5" w:rsidP="002D5DAD">
            <w:pPr>
              <w:pStyle w:val="Contenu"/>
              <w:numPr>
                <w:ilvl w:val="0"/>
                <w:numId w:val="74"/>
              </w:numPr>
              <w:jc w:val="both"/>
            </w:pPr>
            <w:proofErr w:type="spellStart"/>
            <w:r>
              <w:t>renderMedicalHistories</w:t>
            </w:r>
            <w:proofErr w:type="spellEnd"/>
            <w:r>
              <w:t>($histories): Affiche les historiques médicaux associés à un médecin, offrant une visualisation sous forme de tableau des diverses entrées.</w:t>
            </w:r>
          </w:p>
          <w:p w14:paraId="0E229A24" w14:textId="77777777" w:rsidR="00DA31D5" w:rsidRDefault="00DA31D5" w:rsidP="002D5DAD">
            <w:pPr>
              <w:pStyle w:val="Contenu"/>
              <w:numPr>
                <w:ilvl w:val="0"/>
                <w:numId w:val="74"/>
              </w:numPr>
              <w:jc w:val="both"/>
            </w:pPr>
            <w:proofErr w:type="spellStart"/>
            <w:r>
              <w:t>renderCreateMedicalHistoryForm</w:t>
            </w:r>
            <w:proofErr w:type="spellEnd"/>
            <w:r>
              <w:t>($</w:t>
            </w:r>
            <w:proofErr w:type="spellStart"/>
            <w:r>
              <w:t>medecin_id</w:t>
            </w:r>
            <w:proofErr w:type="spellEnd"/>
            <w:r>
              <w:t>): Crée un formulaire pour ajouter un nouvel historique médical pour un médecin spécifié.</w:t>
            </w:r>
          </w:p>
          <w:p w14:paraId="299ACCD9" w14:textId="77777777" w:rsidR="00DA31D5" w:rsidRDefault="00DA31D5" w:rsidP="002D5DAD">
            <w:pPr>
              <w:pStyle w:val="Contenu"/>
              <w:numPr>
                <w:ilvl w:val="0"/>
                <w:numId w:val="74"/>
              </w:numPr>
              <w:jc w:val="both"/>
            </w:pPr>
            <w:proofErr w:type="spellStart"/>
            <w:r>
              <w:lastRenderedPageBreak/>
              <w:t>renderPatientList</w:t>
            </w:r>
            <w:proofErr w:type="spellEnd"/>
            <w:r>
              <w:t>($patients): Liste les patients associés à un médecin, avec des informations détaillées pour chaque patient.</w:t>
            </w:r>
          </w:p>
          <w:p w14:paraId="5069A472" w14:textId="2FA899B8" w:rsidR="00DA31D5" w:rsidRDefault="00DA31D5" w:rsidP="003D4537">
            <w:pPr>
              <w:pStyle w:val="Contenu"/>
              <w:numPr>
                <w:ilvl w:val="0"/>
                <w:numId w:val="74"/>
              </w:numPr>
              <w:jc w:val="both"/>
            </w:pPr>
            <w:proofErr w:type="spellStart"/>
            <w:r>
              <w:t>renderCreatePatientForm</w:t>
            </w:r>
            <w:proofErr w:type="spellEnd"/>
            <w:r>
              <w:t>(): Offre un formulaire pour enregistrer un nouveau patient dans le système.</w:t>
            </w:r>
          </w:p>
          <w:p w14:paraId="7DC8D27E" w14:textId="7FD67730" w:rsidR="00DA31D5" w:rsidRDefault="00DA31D5" w:rsidP="002D5DAD">
            <w:pPr>
              <w:pStyle w:val="Contenu"/>
              <w:numPr>
                <w:ilvl w:val="0"/>
                <w:numId w:val="74"/>
              </w:numPr>
              <w:jc w:val="both"/>
            </w:pPr>
            <w:proofErr w:type="spellStart"/>
            <w:r>
              <w:t>renderConfirmedAppointments</w:t>
            </w:r>
            <w:proofErr w:type="spellEnd"/>
            <w:r>
              <w:t>($</w:t>
            </w:r>
            <w:proofErr w:type="spellStart"/>
            <w:r>
              <w:t>appointments</w:t>
            </w:r>
            <w:proofErr w:type="spellEnd"/>
            <w:r>
              <w:t>): Montre une liste de rendez-vous confirmés pour un médecin, potentiellement intégrée avec une visualisation de calendrier pour une meilleure gestion des rendez-vous.</w:t>
            </w:r>
          </w:p>
          <w:p w14:paraId="71817072" w14:textId="77777777" w:rsidR="00DA31D5" w:rsidRDefault="00DA31D5" w:rsidP="003D4537">
            <w:pPr>
              <w:pStyle w:val="Contenu"/>
              <w:jc w:val="both"/>
            </w:pPr>
          </w:p>
          <w:p w14:paraId="1D41C2DF" w14:textId="77777777" w:rsidR="00DA31D5" w:rsidRDefault="00DA31D5" w:rsidP="003D4537">
            <w:pPr>
              <w:pStyle w:val="Titre4"/>
              <w:jc w:val="both"/>
            </w:pPr>
            <w:r>
              <w:t>Avantages</w:t>
            </w:r>
          </w:p>
          <w:p w14:paraId="7EDD9A0F" w14:textId="77777777" w:rsidR="00DA31D5" w:rsidRDefault="00DA31D5" w:rsidP="002D5DAD">
            <w:pPr>
              <w:pStyle w:val="Contenu"/>
              <w:numPr>
                <w:ilvl w:val="0"/>
                <w:numId w:val="75"/>
              </w:numPr>
              <w:jc w:val="both"/>
            </w:pPr>
            <w:r>
              <w:t xml:space="preserve">Cohérence: L'utilisation de </w:t>
            </w:r>
            <w:proofErr w:type="spellStart"/>
            <w:r>
              <w:t>FormContainer</w:t>
            </w:r>
            <w:proofErr w:type="spellEnd"/>
            <w:r>
              <w:t xml:space="preserve"> et </w:t>
            </w:r>
            <w:proofErr w:type="spellStart"/>
            <w:r>
              <w:t>FormView</w:t>
            </w:r>
            <w:proofErr w:type="spellEnd"/>
            <w:r>
              <w:t xml:space="preserve"> assure une cohérence dans l'affichage des formulaires et des listes, facilitant la maintenance et les mises à jour du code.</w:t>
            </w:r>
          </w:p>
          <w:p w14:paraId="166C225E" w14:textId="77777777" w:rsidR="00DA31D5" w:rsidRDefault="00DA31D5" w:rsidP="002D5DAD">
            <w:pPr>
              <w:pStyle w:val="Contenu"/>
              <w:numPr>
                <w:ilvl w:val="0"/>
                <w:numId w:val="75"/>
              </w:numPr>
              <w:jc w:val="both"/>
            </w:pPr>
            <w:r>
              <w:t>Modularité: Chaque partie de l'affichage est gérée par des méthodes distinctes, ce qui permet de réutiliser et de modifier facilement les composants individuels sans perturber le reste du code.</w:t>
            </w:r>
          </w:p>
          <w:p w14:paraId="442C0F95" w14:textId="4D6F3FCC" w:rsidR="00DA31D5" w:rsidRDefault="00DA31D5" w:rsidP="002D5DAD">
            <w:pPr>
              <w:pStyle w:val="Contenu"/>
              <w:numPr>
                <w:ilvl w:val="0"/>
                <w:numId w:val="75"/>
              </w:numPr>
              <w:jc w:val="both"/>
            </w:pPr>
            <w:r>
              <w:t>Intégration Facile: Peut être facilement intégré avec d'autres vues ou modèles pour étendre les fonctionnalités, comme la gestion des rendez-vous ou des urgences médicales.</w:t>
            </w:r>
          </w:p>
          <w:p w14:paraId="585BB4F3" w14:textId="77777777" w:rsidR="00DA31D5" w:rsidRDefault="00DA31D5" w:rsidP="003D4537">
            <w:pPr>
              <w:pStyle w:val="Contenu"/>
              <w:jc w:val="both"/>
            </w:pPr>
          </w:p>
          <w:p w14:paraId="3ECF9505" w14:textId="4A785B0E" w:rsidR="00BD0D90" w:rsidRDefault="00BD0D90" w:rsidP="003D4537">
            <w:pPr>
              <w:pStyle w:val="Titre3"/>
              <w:jc w:val="both"/>
            </w:pPr>
            <w:bookmarkStart w:id="58" w:name="_Toc169418701"/>
            <w:proofErr w:type="spellStart"/>
            <w:r>
              <w:t>secretaire_view</w:t>
            </w:r>
            <w:bookmarkEnd w:id="58"/>
            <w:proofErr w:type="spellEnd"/>
          </w:p>
          <w:p w14:paraId="1FE3157B" w14:textId="77777777" w:rsidR="00740386" w:rsidRPr="00740386" w:rsidRDefault="00740386" w:rsidP="003D4537">
            <w:pPr>
              <w:jc w:val="both"/>
            </w:pPr>
          </w:p>
          <w:p w14:paraId="26188A07" w14:textId="77777777" w:rsidR="003D0442" w:rsidRPr="003D0442" w:rsidRDefault="003D0442" w:rsidP="003D4537">
            <w:pPr>
              <w:pStyle w:val="Titre4"/>
              <w:jc w:val="both"/>
            </w:pPr>
            <w:r>
              <w:t>Rôle</w:t>
            </w:r>
          </w:p>
          <w:p w14:paraId="040F078D" w14:textId="7B76942B" w:rsidR="003D0442" w:rsidRDefault="005942E9" w:rsidP="003D4537">
            <w:pPr>
              <w:pStyle w:val="Contenu"/>
              <w:jc w:val="both"/>
            </w:pPr>
            <w:r>
              <w:t>C</w:t>
            </w:r>
            <w:r w:rsidRPr="005942E9">
              <w:t xml:space="preserve">onçue pour gérer l'affichage des données relatives aux secrétaires et aux patients dans une application de gestion médicale. Elle utilise des composants tels que </w:t>
            </w:r>
            <w:proofErr w:type="spellStart"/>
            <w:r w:rsidRPr="005942E9">
              <w:t>BaseView</w:t>
            </w:r>
            <w:proofErr w:type="spellEnd"/>
            <w:r w:rsidRPr="005942E9">
              <w:t xml:space="preserve">, </w:t>
            </w:r>
            <w:proofErr w:type="spellStart"/>
            <w:r w:rsidRPr="005942E9">
              <w:t>AdminView</w:t>
            </w:r>
            <w:proofErr w:type="spellEnd"/>
            <w:r w:rsidRPr="005942E9">
              <w:t xml:space="preserve">, </w:t>
            </w:r>
            <w:proofErr w:type="spellStart"/>
            <w:r w:rsidRPr="005942E9">
              <w:t>FormView</w:t>
            </w:r>
            <w:proofErr w:type="spellEnd"/>
            <w:r w:rsidRPr="005942E9">
              <w:t xml:space="preserve">, et </w:t>
            </w:r>
            <w:proofErr w:type="spellStart"/>
            <w:r w:rsidRPr="005942E9">
              <w:t>FormContainer</w:t>
            </w:r>
            <w:proofErr w:type="spellEnd"/>
            <w:r w:rsidRPr="005942E9">
              <w:t xml:space="preserve"> pour structurer et présenter les informations de manière claire et interactive.</w:t>
            </w:r>
          </w:p>
          <w:p w14:paraId="7273C872" w14:textId="77777777" w:rsidR="00740386" w:rsidRDefault="00740386" w:rsidP="003D4537">
            <w:pPr>
              <w:pStyle w:val="Contenu"/>
              <w:jc w:val="both"/>
            </w:pPr>
          </w:p>
          <w:p w14:paraId="395F4D86" w14:textId="77777777" w:rsidR="005942E9" w:rsidRDefault="005942E9" w:rsidP="003D4537">
            <w:pPr>
              <w:pStyle w:val="Titre4"/>
              <w:jc w:val="both"/>
            </w:pPr>
            <w:r>
              <w:t xml:space="preserve">Fonctionnalités de </w:t>
            </w:r>
            <w:proofErr w:type="spellStart"/>
            <w:r>
              <w:t>SecretaireView</w:t>
            </w:r>
            <w:proofErr w:type="spellEnd"/>
          </w:p>
          <w:p w14:paraId="182DDA09" w14:textId="77777777" w:rsidR="005942E9" w:rsidRDefault="005942E9" w:rsidP="00F90904">
            <w:pPr>
              <w:pStyle w:val="Contenu"/>
              <w:numPr>
                <w:ilvl w:val="0"/>
                <w:numId w:val="76"/>
              </w:numPr>
              <w:jc w:val="both"/>
            </w:pPr>
            <w:proofErr w:type="spellStart"/>
            <w:r>
              <w:t>renderHeader</w:t>
            </w:r>
            <w:proofErr w:type="spellEnd"/>
            <w:r>
              <w:t xml:space="preserve">() et </w:t>
            </w:r>
            <w:proofErr w:type="spellStart"/>
            <w:r>
              <w:t>renderFooter</w:t>
            </w:r>
            <w:proofErr w:type="spellEnd"/>
            <w:r>
              <w:t xml:space="preserve">(): Ces méthodes chargent les en-têtes et les pieds de page, encapsulant les vues dans un </w:t>
            </w:r>
            <w:proofErr w:type="spellStart"/>
            <w:r>
              <w:t>template</w:t>
            </w:r>
            <w:proofErr w:type="spellEnd"/>
            <w:r>
              <w:t xml:space="preserve"> cohérent.</w:t>
            </w:r>
          </w:p>
          <w:p w14:paraId="018510FC" w14:textId="77777777" w:rsidR="005942E9" w:rsidRDefault="005942E9" w:rsidP="00F90904">
            <w:pPr>
              <w:pStyle w:val="Contenu"/>
              <w:numPr>
                <w:ilvl w:val="0"/>
                <w:numId w:val="76"/>
              </w:numPr>
              <w:jc w:val="both"/>
            </w:pPr>
            <w:proofErr w:type="spellStart"/>
            <w:r>
              <w:t>renderSecretaireList</w:t>
            </w:r>
            <w:proofErr w:type="spellEnd"/>
            <w:r>
              <w:t>($</w:t>
            </w:r>
            <w:proofErr w:type="spellStart"/>
            <w:r>
              <w:t>secretaires</w:t>
            </w:r>
            <w:proofErr w:type="spellEnd"/>
            <w:r>
              <w:t xml:space="preserve">): Affiche une liste de secrétaires avec des options pour interagir, telles que voir des détails ou modifier des informations. Utilise </w:t>
            </w:r>
            <w:proofErr w:type="spellStart"/>
            <w:r>
              <w:t>FormContainer</w:t>
            </w:r>
            <w:proofErr w:type="spellEnd"/>
            <w:r>
              <w:t xml:space="preserve"> pour un affichage structuré.</w:t>
            </w:r>
          </w:p>
          <w:p w14:paraId="57FD66DC" w14:textId="77777777" w:rsidR="005942E9" w:rsidRDefault="005942E9" w:rsidP="00F90904">
            <w:pPr>
              <w:pStyle w:val="Contenu"/>
              <w:numPr>
                <w:ilvl w:val="0"/>
                <w:numId w:val="76"/>
              </w:numPr>
              <w:jc w:val="both"/>
            </w:pPr>
            <w:proofErr w:type="spellStart"/>
            <w:r>
              <w:t>renderPatientList</w:t>
            </w:r>
            <w:proofErr w:type="spellEnd"/>
            <w:r>
              <w:t>($patients): Présente une liste de patients avec des options d'action comme afficher, modifier, ou prendre rendez-vous. Cette méthode intègre également des scripts JavaScript pour améliorer l'interaction utilisateur.</w:t>
            </w:r>
          </w:p>
          <w:p w14:paraId="0FA464A6" w14:textId="77777777" w:rsidR="005942E9" w:rsidRDefault="005942E9" w:rsidP="00F90904">
            <w:pPr>
              <w:pStyle w:val="Contenu"/>
              <w:numPr>
                <w:ilvl w:val="0"/>
                <w:numId w:val="76"/>
              </w:numPr>
              <w:jc w:val="both"/>
            </w:pPr>
            <w:proofErr w:type="spellStart"/>
            <w:r>
              <w:t>renderPatientDetails</w:t>
            </w:r>
            <w:proofErr w:type="spellEnd"/>
            <w:r>
              <w:t>($</w:t>
            </w:r>
            <w:proofErr w:type="spellStart"/>
            <w:r>
              <w:t>patientDetails</w:t>
            </w:r>
            <w:proofErr w:type="spellEnd"/>
            <w:r>
              <w:t>): Affiche les détails complets d'un patient spécifique, fournissant des informations détaillées et des actions possibles comme la modification ou la prise de rendez-vous.</w:t>
            </w:r>
          </w:p>
          <w:p w14:paraId="4DC8F27B" w14:textId="77777777" w:rsidR="005942E9" w:rsidRDefault="005942E9" w:rsidP="00F90904">
            <w:pPr>
              <w:pStyle w:val="Contenu"/>
              <w:numPr>
                <w:ilvl w:val="0"/>
                <w:numId w:val="76"/>
              </w:numPr>
              <w:jc w:val="both"/>
            </w:pPr>
            <w:proofErr w:type="spellStart"/>
            <w:r>
              <w:t>renderCreePatientForm</w:t>
            </w:r>
            <w:proofErr w:type="spellEnd"/>
            <w:r>
              <w:t xml:space="preserve">(): Fournit un formulaire pour ajouter un nouveau patient, utilisant </w:t>
            </w:r>
            <w:proofErr w:type="spellStart"/>
            <w:r>
              <w:t>FormView</w:t>
            </w:r>
            <w:proofErr w:type="spellEnd"/>
            <w:r>
              <w:t xml:space="preserve"> pour la création du formulaire.</w:t>
            </w:r>
          </w:p>
          <w:p w14:paraId="1935E6F8" w14:textId="77777777" w:rsidR="005942E9" w:rsidRDefault="005942E9" w:rsidP="00F90904">
            <w:pPr>
              <w:pStyle w:val="Contenu"/>
              <w:numPr>
                <w:ilvl w:val="0"/>
                <w:numId w:val="76"/>
              </w:numPr>
              <w:jc w:val="both"/>
            </w:pPr>
            <w:proofErr w:type="spellStart"/>
            <w:r>
              <w:lastRenderedPageBreak/>
              <w:t>renderEditPatientForm</w:t>
            </w:r>
            <w:proofErr w:type="spellEnd"/>
            <w:r>
              <w:t>($patient): Génère un formulaire pour éditer les informations d'un patient existant, permettant de modifier les détails comme l'adresse, l'email, etc.</w:t>
            </w:r>
          </w:p>
          <w:p w14:paraId="1899AE2D" w14:textId="5736CAFC" w:rsidR="005942E9" w:rsidRDefault="005942E9" w:rsidP="003D4537">
            <w:pPr>
              <w:pStyle w:val="Contenu"/>
              <w:numPr>
                <w:ilvl w:val="0"/>
                <w:numId w:val="76"/>
              </w:numPr>
              <w:jc w:val="both"/>
            </w:pPr>
            <w:proofErr w:type="spellStart"/>
            <w:r>
              <w:t>renderCreateRdvForm</w:t>
            </w:r>
            <w:proofErr w:type="spellEnd"/>
            <w:r>
              <w:t>($</w:t>
            </w:r>
            <w:proofErr w:type="spellStart"/>
            <w:r>
              <w:t>medecins</w:t>
            </w:r>
            <w:proofErr w:type="spellEnd"/>
            <w:r>
              <w:t>, $patients): Offre un formulaire pour créer un nouveau rendez-vous, listant les médecins et patients disponibles pour sélection.</w:t>
            </w:r>
          </w:p>
          <w:p w14:paraId="5ABBC51E" w14:textId="77777777" w:rsidR="005942E9" w:rsidRDefault="005942E9" w:rsidP="00F90904">
            <w:pPr>
              <w:pStyle w:val="Contenu"/>
              <w:numPr>
                <w:ilvl w:val="0"/>
                <w:numId w:val="76"/>
              </w:numPr>
              <w:jc w:val="both"/>
            </w:pPr>
            <w:proofErr w:type="spellStart"/>
            <w:r>
              <w:t>secretaireRdv</w:t>
            </w:r>
            <w:proofErr w:type="spellEnd"/>
            <w:r>
              <w:t>($rdv) et autres méthodes similaires pour rendez-vous confirmés, en attente, ou annulés: Ces méthodes affichent les rendez-vous dans différents statuts, permettant des actions comme confirmer ou annuler des rendez-vous.</w:t>
            </w:r>
          </w:p>
          <w:p w14:paraId="610AD3CA" w14:textId="77777777" w:rsidR="005942E9" w:rsidRDefault="005942E9" w:rsidP="00F90904">
            <w:pPr>
              <w:pStyle w:val="Contenu"/>
              <w:numPr>
                <w:ilvl w:val="0"/>
                <w:numId w:val="76"/>
              </w:numPr>
              <w:jc w:val="both"/>
            </w:pPr>
            <w:proofErr w:type="spellStart"/>
            <w:r>
              <w:t>secretaireHoraires</w:t>
            </w:r>
            <w:proofErr w:type="spellEnd"/>
            <w:r>
              <w:t>($horaires): Affiche les horaires de travail des médecins, avec des options pour modifier ou supprimer des horaires.</w:t>
            </w:r>
          </w:p>
          <w:p w14:paraId="7F97283C" w14:textId="77777777" w:rsidR="005942E9" w:rsidRDefault="005942E9" w:rsidP="00F90904">
            <w:pPr>
              <w:pStyle w:val="Contenu"/>
              <w:numPr>
                <w:ilvl w:val="0"/>
                <w:numId w:val="76"/>
              </w:numPr>
              <w:jc w:val="both"/>
            </w:pPr>
            <w:proofErr w:type="spellStart"/>
            <w:r>
              <w:t>renderChangeHorairesForm</w:t>
            </w:r>
            <w:proofErr w:type="spellEnd"/>
            <w:r>
              <w:t>($horaire): Permet de modifier un horaire de travail spécifique, avec des champs pour ajuster les heures et les jours.</w:t>
            </w:r>
          </w:p>
          <w:p w14:paraId="64EF77E9" w14:textId="77777777" w:rsidR="005942E9" w:rsidRDefault="005942E9" w:rsidP="003D4537">
            <w:pPr>
              <w:pStyle w:val="Contenu"/>
              <w:jc w:val="both"/>
            </w:pPr>
          </w:p>
          <w:p w14:paraId="51D8180F" w14:textId="77777777" w:rsidR="005942E9" w:rsidRDefault="005942E9" w:rsidP="003D4537">
            <w:pPr>
              <w:pStyle w:val="Titre4"/>
              <w:jc w:val="both"/>
            </w:pPr>
            <w:r>
              <w:t>Avantages</w:t>
            </w:r>
          </w:p>
          <w:p w14:paraId="6A1FDF4C" w14:textId="77777777" w:rsidR="005942E9" w:rsidRDefault="005942E9" w:rsidP="003D4537">
            <w:pPr>
              <w:pStyle w:val="Contenu"/>
              <w:jc w:val="both"/>
            </w:pPr>
            <w:r>
              <w:t xml:space="preserve">Cohérence et réutilisabilité: L'utilisation de </w:t>
            </w:r>
            <w:proofErr w:type="spellStart"/>
            <w:r>
              <w:t>FormContainer</w:t>
            </w:r>
            <w:proofErr w:type="spellEnd"/>
            <w:r>
              <w:t xml:space="preserve"> et </w:t>
            </w:r>
            <w:proofErr w:type="spellStart"/>
            <w:r>
              <w:t>FormView</w:t>
            </w:r>
            <w:proofErr w:type="spellEnd"/>
            <w:r>
              <w:t xml:space="preserve"> assure une uniformité et une modularité dans l'affichage des formulaires et des listes, facilitant ainsi les mises à jour et la maintenance du code.</w:t>
            </w:r>
          </w:p>
          <w:p w14:paraId="63C65D5E" w14:textId="77777777" w:rsidR="005942E9" w:rsidRDefault="005942E9" w:rsidP="003D4537">
            <w:pPr>
              <w:pStyle w:val="Contenu"/>
              <w:jc w:val="both"/>
            </w:pPr>
            <w:r>
              <w:t>Interaction utilisateur améliorée: L'intégration de JavaScript pour des actions comme l'affichage des détails des patients directement sur la page améliore l'expérience utilisateur en rendant l'interface plus dynamique.</w:t>
            </w:r>
          </w:p>
          <w:p w14:paraId="39108C0A" w14:textId="4BF8DB87" w:rsidR="005942E9" w:rsidRDefault="005942E9" w:rsidP="003D4537">
            <w:pPr>
              <w:pStyle w:val="Contenu"/>
              <w:jc w:val="both"/>
            </w:pPr>
            <w:r>
              <w:t>Flexibilité et extensibilité: Peut être facilement étendue ou modifiée pour intégrer d'autres fonctionnalités, comme des notifications ou des rappels pour les rendez-vous.</w:t>
            </w:r>
          </w:p>
          <w:p w14:paraId="33957F19" w14:textId="77777777" w:rsidR="005942E9" w:rsidRDefault="005942E9" w:rsidP="003D4537">
            <w:pPr>
              <w:pStyle w:val="Contenu"/>
              <w:jc w:val="both"/>
            </w:pPr>
          </w:p>
          <w:p w14:paraId="3C94B0FE" w14:textId="4FA155E2" w:rsidR="00BD0D90" w:rsidRDefault="00BD0D90" w:rsidP="003D4537">
            <w:pPr>
              <w:pStyle w:val="Titre3"/>
              <w:jc w:val="both"/>
            </w:pPr>
            <w:bookmarkStart w:id="59" w:name="_Toc169418702"/>
            <w:proofErr w:type="spellStart"/>
            <w:r>
              <w:t>user_view</w:t>
            </w:r>
            <w:bookmarkEnd w:id="59"/>
            <w:proofErr w:type="spellEnd"/>
            <w:r>
              <w:t xml:space="preserve"> </w:t>
            </w:r>
          </w:p>
          <w:p w14:paraId="5C975F67" w14:textId="77777777" w:rsidR="00740386" w:rsidRPr="00740386" w:rsidRDefault="00740386" w:rsidP="003D4537">
            <w:pPr>
              <w:jc w:val="both"/>
            </w:pPr>
          </w:p>
          <w:p w14:paraId="1673EB3D" w14:textId="77777777" w:rsidR="003D0442" w:rsidRPr="003D0442" w:rsidRDefault="003D0442" w:rsidP="003D4537">
            <w:pPr>
              <w:pStyle w:val="Titre4"/>
              <w:jc w:val="both"/>
            </w:pPr>
            <w:r>
              <w:t>Rôle</w:t>
            </w:r>
          </w:p>
          <w:p w14:paraId="76B4A7BD" w14:textId="05A4D8FD" w:rsidR="003D0442" w:rsidRDefault="0062243B" w:rsidP="003D4537">
            <w:pPr>
              <w:pStyle w:val="Contenu"/>
              <w:jc w:val="both"/>
            </w:pPr>
            <w:r>
              <w:t>Partie du s</w:t>
            </w:r>
            <w:r w:rsidRPr="0062243B">
              <w:t xml:space="preserve">ystème de gestion des vues pour </w:t>
            </w:r>
            <w:r>
              <w:t xml:space="preserve">l’ </w:t>
            </w:r>
            <w:r w:rsidRPr="0062243B">
              <w:t xml:space="preserve">application se concentrant sur les fonctionnalités liées aux utilisateurs, telles que l'affichage de la page d'accueil, la gestion des formulaires de connexion et d'inscription, ainsi que l'affichage d'un lien de déconnexion. Elle hérite de </w:t>
            </w:r>
            <w:proofErr w:type="spellStart"/>
            <w:r w:rsidRPr="0062243B">
              <w:t>BaseView</w:t>
            </w:r>
            <w:proofErr w:type="spellEnd"/>
            <w:r w:rsidRPr="0062243B">
              <w:t xml:space="preserve"> et utilise </w:t>
            </w:r>
            <w:proofErr w:type="spellStart"/>
            <w:r w:rsidRPr="0062243B">
              <w:t>FormContainer</w:t>
            </w:r>
            <w:proofErr w:type="spellEnd"/>
            <w:r w:rsidRPr="0062243B">
              <w:t xml:space="preserve"> pour structurer et afficher les contenus de manière organisée et modulaire.</w:t>
            </w:r>
          </w:p>
          <w:p w14:paraId="442BFF50" w14:textId="77777777" w:rsidR="003D0442" w:rsidRDefault="003D0442" w:rsidP="003D4537">
            <w:pPr>
              <w:pStyle w:val="Contenu"/>
              <w:jc w:val="both"/>
            </w:pPr>
          </w:p>
          <w:p w14:paraId="03001B4E" w14:textId="77777777" w:rsidR="0062243B" w:rsidRDefault="0062243B" w:rsidP="003D4537">
            <w:pPr>
              <w:pStyle w:val="Titre4"/>
              <w:jc w:val="both"/>
            </w:pPr>
            <w:r>
              <w:t xml:space="preserve">Fonctionnalités de </w:t>
            </w:r>
            <w:proofErr w:type="spellStart"/>
            <w:r>
              <w:t>UserView</w:t>
            </w:r>
            <w:proofErr w:type="spellEnd"/>
          </w:p>
          <w:p w14:paraId="362438CF" w14:textId="77777777" w:rsidR="0062243B" w:rsidRDefault="0062243B" w:rsidP="00F90904">
            <w:pPr>
              <w:pStyle w:val="Contenu"/>
              <w:numPr>
                <w:ilvl w:val="0"/>
                <w:numId w:val="77"/>
              </w:numPr>
              <w:jc w:val="both"/>
            </w:pPr>
            <w:proofErr w:type="spellStart"/>
            <w:r>
              <w:t>renderHome</w:t>
            </w:r>
            <w:proofErr w:type="spellEnd"/>
            <w:r>
              <w:t xml:space="preserve">(): Affiche la page d'accueil avec un fil d'Ariane et une description générale, utilisant </w:t>
            </w:r>
            <w:proofErr w:type="spellStart"/>
            <w:r>
              <w:t>FormContainer</w:t>
            </w:r>
            <w:proofErr w:type="spellEnd"/>
            <w:r>
              <w:t xml:space="preserve"> pour un affichage structuré et clair.</w:t>
            </w:r>
          </w:p>
          <w:p w14:paraId="00F53072" w14:textId="77777777" w:rsidR="0062243B" w:rsidRDefault="0062243B" w:rsidP="00F90904">
            <w:pPr>
              <w:pStyle w:val="Contenu"/>
              <w:numPr>
                <w:ilvl w:val="0"/>
                <w:numId w:val="77"/>
              </w:numPr>
              <w:jc w:val="both"/>
            </w:pPr>
            <w:proofErr w:type="spellStart"/>
            <w:r>
              <w:t>displayLoginForm</w:t>
            </w:r>
            <w:proofErr w:type="spellEnd"/>
            <w:r>
              <w:t>(): Présente un formulaire de connexion pour les utilisateurs, intégrant des méthodes pour construire le formulaire de manière dynamique avec validation et sécurité des données.</w:t>
            </w:r>
          </w:p>
          <w:p w14:paraId="7707C476" w14:textId="77777777" w:rsidR="0062243B" w:rsidRDefault="0062243B" w:rsidP="00F90904">
            <w:pPr>
              <w:pStyle w:val="Contenu"/>
              <w:numPr>
                <w:ilvl w:val="0"/>
                <w:numId w:val="77"/>
              </w:numPr>
              <w:jc w:val="both"/>
            </w:pPr>
            <w:proofErr w:type="spellStart"/>
            <w:r>
              <w:t>displayRegistrationForm</w:t>
            </w:r>
            <w:proofErr w:type="spellEnd"/>
            <w:r>
              <w:t>(): Offre un formulaire d'inscription pour de nouveaux utilisateurs, permettant la saisie de nom, email, et mot de passe, avec des options pour soumettre le formulaire.</w:t>
            </w:r>
          </w:p>
          <w:p w14:paraId="6FCB1D8F" w14:textId="77777777" w:rsidR="0062243B" w:rsidRDefault="0062243B" w:rsidP="00F90904">
            <w:pPr>
              <w:pStyle w:val="Contenu"/>
              <w:numPr>
                <w:ilvl w:val="0"/>
                <w:numId w:val="77"/>
              </w:numPr>
              <w:jc w:val="both"/>
            </w:pPr>
            <w:proofErr w:type="spellStart"/>
            <w:r>
              <w:lastRenderedPageBreak/>
              <w:t>displayLogoutLink</w:t>
            </w:r>
            <w:proofErr w:type="spellEnd"/>
            <w:r>
              <w:t>(): Affiche un lien pour permettre à l'utilisateur de se déconnecter de l'application, ce qui est une pratique courante pour la gestion des sessions utilisateurs.</w:t>
            </w:r>
          </w:p>
          <w:p w14:paraId="5E39D79B" w14:textId="77777777" w:rsidR="0062243B" w:rsidRDefault="0062243B" w:rsidP="003D4537">
            <w:pPr>
              <w:pStyle w:val="Contenu"/>
              <w:jc w:val="both"/>
            </w:pPr>
          </w:p>
          <w:p w14:paraId="6C114912" w14:textId="77777777" w:rsidR="0062243B" w:rsidRDefault="0062243B" w:rsidP="003D4537">
            <w:pPr>
              <w:pStyle w:val="Titre4"/>
              <w:jc w:val="both"/>
            </w:pPr>
            <w:r>
              <w:t>Avantages</w:t>
            </w:r>
          </w:p>
          <w:p w14:paraId="6E2D29BA" w14:textId="77777777" w:rsidR="0062243B" w:rsidRDefault="0062243B" w:rsidP="00F90904">
            <w:pPr>
              <w:pStyle w:val="Contenu"/>
              <w:numPr>
                <w:ilvl w:val="0"/>
                <w:numId w:val="78"/>
              </w:numPr>
              <w:jc w:val="both"/>
            </w:pPr>
            <w:r>
              <w:t xml:space="preserve">Modularité et réutilisation du code: Utilise </w:t>
            </w:r>
            <w:proofErr w:type="spellStart"/>
            <w:r>
              <w:t>FormContainer</w:t>
            </w:r>
            <w:proofErr w:type="spellEnd"/>
            <w:r>
              <w:t xml:space="preserve"> et </w:t>
            </w:r>
            <w:proofErr w:type="spellStart"/>
            <w:r>
              <w:t>FormView</w:t>
            </w:r>
            <w:proofErr w:type="spellEnd"/>
            <w:r>
              <w:t xml:space="preserve"> pour réduire la redondance du code et augmenter la réutilisabilité à travers différentes parties de l'application.</w:t>
            </w:r>
          </w:p>
          <w:p w14:paraId="78CF3D92" w14:textId="77777777" w:rsidR="0062243B" w:rsidRDefault="0062243B" w:rsidP="00F90904">
            <w:pPr>
              <w:pStyle w:val="Contenu"/>
              <w:numPr>
                <w:ilvl w:val="0"/>
                <w:numId w:val="78"/>
              </w:numPr>
              <w:jc w:val="both"/>
            </w:pPr>
            <w:r>
              <w:t>Cohérence de l'interface utilisateur: Maintient une interface cohérente pour les utilisateurs lors de la navigation à travers différentes pages de l'application, améliorant ainsi l'expérience utilisateur.</w:t>
            </w:r>
          </w:p>
          <w:p w14:paraId="48E351F3" w14:textId="02355ADC" w:rsidR="0062243B" w:rsidRDefault="0062243B" w:rsidP="00F90904">
            <w:pPr>
              <w:pStyle w:val="Contenu"/>
              <w:numPr>
                <w:ilvl w:val="0"/>
                <w:numId w:val="78"/>
              </w:numPr>
              <w:jc w:val="both"/>
            </w:pPr>
            <w:r>
              <w:t>Sécurité améliorée: Les formulaires sont construits de manière à inclure des mesures de sécurité de base, telles que la validation du côté serveur, minimisant les risques de failles de sécurité.</w:t>
            </w:r>
          </w:p>
          <w:p w14:paraId="50A19251" w14:textId="336EF47A" w:rsidR="00BD0D90" w:rsidRDefault="00DA5B66" w:rsidP="003D4537">
            <w:pPr>
              <w:pStyle w:val="Titre1"/>
              <w:jc w:val="both"/>
            </w:pPr>
            <w:bookmarkStart w:id="60" w:name="_Toc169418703"/>
            <w:r>
              <w:t xml:space="preserve">Schéma </w:t>
            </w:r>
            <w:proofErr w:type="spellStart"/>
            <w:r>
              <w:t>uml</w:t>
            </w:r>
            <w:bookmarkEnd w:id="60"/>
            <w:proofErr w:type="spellEnd"/>
          </w:p>
          <w:p w14:paraId="5A97F2E5" w14:textId="77777777" w:rsidR="00BD0D90" w:rsidRDefault="00BD0D90" w:rsidP="003D4537">
            <w:pPr>
              <w:pStyle w:val="Contenu"/>
              <w:jc w:val="both"/>
            </w:pPr>
          </w:p>
          <w:p w14:paraId="51088724" w14:textId="77777777" w:rsidR="00DF027C" w:rsidRDefault="00C96A64" w:rsidP="003D4537">
            <w:pPr>
              <w:pStyle w:val="Contenu"/>
              <w:jc w:val="both"/>
            </w:pPr>
            <w:r>
              <w:rPr>
                <w:noProof/>
              </w:rPr>
              <w:drawing>
                <wp:inline distT="0" distB="0" distL="0" distR="0" wp14:anchorId="24E599F1" wp14:editId="174F893F">
                  <wp:extent cx="5807638" cy="3528060"/>
                  <wp:effectExtent l="0" t="0" r="3175" b="0"/>
                  <wp:docPr id="27157434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16464" cy="3533422"/>
                          </a:xfrm>
                          <a:prstGeom prst="rect">
                            <a:avLst/>
                          </a:prstGeom>
                          <a:noFill/>
                          <a:ln>
                            <a:noFill/>
                          </a:ln>
                        </pic:spPr>
                      </pic:pic>
                    </a:graphicData>
                  </a:graphic>
                </wp:inline>
              </w:drawing>
            </w:r>
          </w:p>
          <w:p w14:paraId="13653E33" w14:textId="77777777" w:rsidR="00C96A64" w:rsidRDefault="00C96A64" w:rsidP="003D4537">
            <w:pPr>
              <w:pStyle w:val="Contenu"/>
              <w:jc w:val="both"/>
            </w:pPr>
            <w:r>
              <w:rPr>
                <w:noProof/>
              </w:rPr>
              <w:lastRenderedPageBreak/>
              <w:drawing>
                <wp:inline distT="0" distB="0" distL="0" distR="0" wp14:anchorId="2D3D1D1D" wp14:editId="1C92B11D">
                  <wp:extent cx="5737860" cy="7714271"/>
                  <wp:effectExtent l="0" t="0" r="0" b="1270"/>
                  <wp:docPr id="106060003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41427" cy="7719066"/>
                          </a:xfrm>
                          <a:prstGeom prst="rect">
                            <a:avLst/>
                          </a:prstGeom>
                          <a:noFill/>
                          <a:ln>
                            <a:noFill/>
                          </a:ln>
                        </pic:spPr>
                      </pic:pic>
                    </a:graphicData>
                  </a:graphic>
                </wp:inline>
              </w:drawing>
            </w:r>
          </w:p>
          <w:p w14:paraId="2134F229" w14:textId="77777777" w:rsidR="00C96A64" w:rsidRDefault="00C96A64" w:rsidP="003D4537">
            <w:pPr>
              <w:pStyle w:val="Contenu"/>
              <w:jc w:val="both"/>
            </w:pPr>
            <w:r>
              <w:rPr>
                <w:noProof/>
              </w:rPr>
              <w:lastRenderedPageBreak/>
              <w:drawing>
                <wp:inline distT="0" distB="0" distL="0" distR="0" wp14:anchorId="335CCBAC" wp14:editId="09FE5523">
                  <wp:extent cx="5676900" cy="7632313"/>
                  <wp:effectExtent l="0" t="0" r="0" b="6985"/>
                  <wp:docPr id="1013337146"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81480" cy="7638471"/>
                          </a:xfrm>
                          <a:prstGeom prst="rect">
                            <a:avLst/>
                          </a:prstGeom>
                          <a:noFill/>
                          <a:ln>
                            <a:noFill/>
                          </a:ln>
                        </pic:spPr>
                      </pic:pic>
                    </a:graphicData>
                  </a:graphic>
                </wp:inline>
              </w:drawing>
            </w:r>
          </w:p>
          <w:p w14:paraId="78996FA2" w14:textId="74D8BB0D" w:rsidR="001034B8" w:rsidRDefault="001034B8" w:rsidP="003D4537">
            <w:pPr>
              <w:pStyle w:val="Titre1"/>
              <w:jc w:val="both"/>
            </w:pPr>
            <w:bookmarkStart w:id="61" w:name="_Toc169418704"/>
            <w:r w:rsidRPr="001034B8">
              <w:rPr>
                <w:noProof/>
              </w:rPr>
              <w:lastRenderedPageBreak/>
              <w:drawing>
                <wp:anchor distT="0" distB="0" distL="114300" distR="114300" simplePos="0" relativeHeight="251664384" behindDoc="1" locked="0" layoutInCell="1" allowOverlap="1" wp14:anchorId="7F356255" wp14:editId="0A2A11BD">
                  <wp:simplePos x="0" y="0"/>
                  <wp:positionH relativeFrom="column">
                    <wp:posOffset>0</wp:posOffset>
                  </wp:positionH>
                  <wp:positionV relativeFrom="paragraph">
                    <wp:posOffset>678180</wp:posOffset>
                  </wp:positionV>
                  <wp:extent cx="6371590" cy="3385185"/>
                  <wp:effectExtent l="0" t="0" r="0" b="5715"/>
                  <wp:wrapTight wrapText="bothSides">
                    <wp:wrapPolygon edited="0">
                      <wp:start x="0" y="0"/>
                      <wp:lineTo x="0" y="21515"/>
                      <wp:lineTo x="21505" y="21515"/>
                      <wp:lineTo x="21505" y="0"/>
                      <wp:lineTo x="0" y="0"/>
                    </wp:wrapPolygon>
                  </wp:wrapTight>
                  <wp:docPr id="178220463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204632" name=""/>
                          <pic:cNvPicPr/>
                        </pic:nvPicPr>
                        <pic:blipFill>
                          <a:blip r:embed="rId13">
                            <a:extLst>
                              <a:ext uri="{28A0092B-C50C-407E-A947-70E740481C1C}">
                                <a14:useLocalDpi xmlns:a14="http://schemas.microsoft.com/office/drawing/2010/main" val="0"/>
                              </a:ext>
                            </a:extLst>
                          </a:blip>
                          <a:stretch>
                            <a:fillRect/>
                          </a:stretch>
                        </pic:blipFill>
                        <pic:spPr>
                          <a:xfrm>
                            <a:off x="0" y="0"/>
                            <a:ext cx="6371590" cy="3385185"/>
                          </a:xfrm>
                          <a:prstGeom prst="rect">
                            <a:avLst/>
                          </a:prstGeom>
                        </pic:spPr>
                      </pic:pic>
                    </a:graphicData>
                  </a:graphic>
                </wp:anchor>
              </w:drawing>
            </w:r>
            <w:r w:rsidR="00DA5B66">
              <w:t>Schéma MCD</w:t>
            </w:r>
            <w:bookmarkEnd w:id="61"/>
          </w:p>
        </w:tc>
      </w:tr>
      <w:tr w:rsidR="00DA5B66" w14:paraId="3D71711B" w14:textId="77777777" w:rsidTr="00906417">
        <w:trPr>
          <w:trHeight w:val="3546"/>
        </w:trPr>
        <w:tc>
          <w:tcPr>
            <w:tcW w:w="10074" w:type="dxa"/>
          </w:tcPr>
          <w:p w14:paraId="5EA00F22" w14:textId="77777777" w:rsidR="00DA5B66" w:rsidRDefault="00DA5B66" w:rsidP="003D4537">
            <w:pPr>
              <w:pStyle w:val="En-ttedetabledesmatires"/>
              <w:jc w:val="both"/>
              <w:rPr>
                <w:rFonts w:asciiTheme="minorHAnsi" w:eastAsiaTheme="minorEastAsia" w:hAnsiTheme="minorHAnsi" w:cstheme="minorBidi"/>
                <w:b/>
                <w:color w:val="242852" w:themeColor="text2"/>
                <w:sz w:val="28"/>
                <w:szCs w:val="22"/>
                <w:lang w:val="fr-CA" w:eastAsia="en-US"/>
              </w:rPr>
            </w:pPr>
          </w:p>
        </w:tc>
      </w:tr>
      <w:tr w:rsidR="001034B8" w14:paraId="07066953" w14:textId="77777777" w:rsidTr="00906417">
        <w:trPr>
          <w:trHeight w:val="3546"/>
        </w:trPr>
        <w:tc>
          <w:tcPr>
            <w:tcW w:w="10074" w:type="dxa"/>
          </w:tcPr>
          <w:p w14:paraId="6E31C95A" w14:textId="77777777" w:rsidR="001034B8" w:rsidRDefault="001034B8" w:rsidP="003D4537">
            <w:pPr>
              <w:pStyle w:val="Contenu"/>
              <w:jc w:val="both"/>
            </w:pPr>
          </w:p>
        </w:tc>
      </w:tr>
    </w:tbl>
    <w:p w14:paraId="6D9C1F07" w14:textId="77777777" w:rsidR="0087605E" w:rsidRPr="00D70D02" w:rsidRDefault="0087605E" w:rsidP="003D4537">
      <w:pPr>
        <w:spacing w:after="200"/>
        <w:jc w:val="both"/>
      </w:pPr>
    </w:p>
    <w:sectPr w:rsidR="0087605E" w:rsidRPr="00D70D02" w:rsidSect="00AB02A7">
      <w:headerReference w:type="default" r:id="rId14"/>
      <w:footerReference w:type="default" r:id="rId15"/>
      <w:pgSz w:w="11906" w:h="16838" w:code="9"/>
      <w:pgMar w:top="720" w:right="936" w:bottom="720" w:left="936" w:header="0" w:footer="289"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1E8B66" w14:textId="77777777" w:rsidR="00F7672D" w:rsidRDefault="00F7672D">
      <w:r>
        <w:separator/>
      </w:r>
    </w:p>
    <w:p w14:paraId="4BD6A69D" w14:textId="77777777" w:rsidR="00F7672D" w:rsidRDefault="00F7672D"/>
  </w:endnote>
  <w:endnote w:type="continuationSeparator" w:id="0">
    <w:p w14:paraId="3D0EC9C9" w14:textId="77777777" w:rsidR="00F7672D" w:rsidRDefault="00F7672D">
      <w:r>
        <w:continuationSeparator/>
      </w:r>
    </w:p>
    <w:p w14:paraId="7B6009D8" w14:textId="77777777" w:rsidR="00F7672D" w:rsidRDefault="00F7672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Meiryo">
    <w:altName w:val="メイリオ"/>
    <w:charset w:val="80"/>
    <w:family w:val="swiss"/>
    <w:pitch w:val="variable"/>
    <w:sig w:usb0="E00002FF" w:usb1="6AC7FFFF" w:usb2="08000012" w:usb3="00000000" w:csb0="0002009F" w:csb1="00000000"/>
  </w:font>
  <w:font w:name="Tw Cen MT Condensed">
    <w:panose1 w:val="020B06060201040202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90194395"/>
      <w:docPartObj>
        <w:docPartGallery w:val="Page Numbers (Bottom of Page)"/>
        <w:docPartUnique/>
      </w:docPartObj>
    </w:sdtPr>
    <w:sdtEndPr>
      <w:rPr>
        <w:noProof/>
      </w:rPr>
    </w:sdtEndPr>
    <w:sdtContent>
      <w:p w14:paraId="27F5A679" w14:textId="77777777" w:rsidR="00DF027C" w:rsidRDefault="00DF027C">
        <w:pPr>
          <w:pStyle w:val="Pieddepage"/>
          <w:jc w:val="center"/>
        </w:pPr>
        <w:r>
          <w:rPr>
            <w:lang w:bidi="fr-FR"/>
          </w:rPr>
          <w:fldChar w:fldCharType="begin"/>
        </w:r>
        <w:r>
          <w:rPr>
            <w:lang w:bidi="fr-FR"/>
          </w:rPr>
          <w:instrText xml:space="preserve"> PAGE   \* MERGEFORMAT </w:instrText>
        </w:r>
        <w:r>
          <w:rPr>
            <w:lang w:bidi="fr-FR"/>
          </w:rPr>
          <w:fldChar w:fldCharType="separate"/>
        </w:r>
        <w:r w:rsidR="0091275B">
          <w:rPr>
            <w:noProof/>
            <w:lang w:bidi="fr-FR"/>
          </w:rPr>
          <w:t>2</w:t>
        </w:r>
        <w:r>
          <w:rPr>
            <w:noProof/>
            <w:lang w:bidi="fr-FR"/>
          </w:rPr>
          <w:fldChar w:fldCharType="end"/>
        </w:r>
      </w:p>
    </w:sdtContent>
  </w:sdt>
  <w:p w14:paraId="16003365" w14:textId="77777777" w:rsidR="00DF027C" w:rsidRDefault="00DF027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465FFD" w14:textId="77777777" w:rsidR="00F7672D" w:rsidRDefault="00F7672D">
      <w:r>
        <w:separator/>
      </w:r>
    </w:p>
    <w:p w14:paraId="3EDD5F7A" w14:textId="77777777" w:rsidR="00F7672D" w:rsidRDefault="00F7672D"/>
  </w:footnote>
  <w:footnote w:type="continuationSeparator" w:id="0">
    <w:p w14:paraId="3ED4396A" w14:textId="77777777" w:rsidR="00F7672D" w:rsidRDefault="00F7672D">
      <w:r>
        <w:continuationSeparator/>
      </w:r>
    </w:p>
    <w:p w14:paraId="6EAB6A27" w14:textId="77777777" w:rsidR="00F7672D" w:rsidRDefault="00F7672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035" w:type="dxa"/>
      <w:tblBorders>
        <w:top w:val="single" w:sz="36" w:space="0" w:color="242852" w:themeColor="text2"/>
        <w:left w:val="single" w:sz="36" w:space="0" w:color="242852" w:themeColor="text2"/>
        <w:bottom w:val="single" w:sz="36" w:space="0" w:color="242852" w:themeColor="text2"/>
        <w:right w:val="single" w:sz="36" w:space="0" w:color="242852" w:themeColor="text2"/>
        <w:insideH w:val="single" w:sz="36" w:space="0" w:color="242852" w:themeColor="text2"/>
        <w:insideV w:val="single" w:sz="36" w:space="0" w:color="242852" w:themeColor="text2"/>
      </w:tblBorders>
      <w:tblLook w:val="0000" w:firstRow="0" w:lastRow="0" w:firstColumn="0" w:lastColumn="0" w:noHBand="0" w:noVBand="0"/>
    </w:tblPr>
    <w:tblGrid>
      <w:gridCol w:w="10035"/>
    </w:tblGrid>
    <w:tr w:rsidR="00D077E9" w14:paraId="1BAF0E69" w14:textId="77777777" w:rsidTr="00360494">
      <w:trPr>
        <w:trHeight w:val="978"/>
      </w:trPr>
      <w:tc>
        <w:tcPr>
          <w:tcW w:w="10035" w:type="dxa"/>
          <w:tcBorders>
            <w:top w:val="nil"/>
            <w:left w:val="nil"/>
            <w:bottom w:val="single" w:sz="36" w:space="0" w:color="297FD5" w:themeColor="accent3"/>
            <w:right w:val="nil"/>
          </w:tcBorders>
        </w:tcPr>
        <w:p w14:paraId="7EBFB5D1" w14:textId="77777777" w:rsidR="00D077E9" w:rsidRDefault="00D077E9">
          <w:pPr>
            <w:pStyle w:val="En-tte"/>
          </w:pPr>
        </w:p>
      </w:tc>
    </w:tr>
  </w:tbl>
  <w:p w14:paraId="25C892CF" w14:textId="77777777" w:rsidR="00D077E9" w:rsidRDefault="00D077E9" w:rsidP="00D077E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30163"/>
    <w:multiLevelType w:val="hybridMultilevel"/>
    <w:tmpl w:val="2BF83CE6"/>
    <w:lvl w:ilvl="0" w:tplc="080C000B">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025703EE"/>
    <w:multiLevelType w:val="hybridMultilevel"/>
    <w:tmpl w:val="FE4AE6FC"/>
    <w:lvl w:ilvl="0" w:tplc="8F843124">
      <w:start w:val="1"/>
      <w:numFmt w:val="bullet"/>
      <w:suff w:val="space"/>
      <w:lvlText w:val=""/>
      <w:lvlJc w:val="left"/>
      <w:pPr>
        <w:ind w:left="340" w:hanging="283"/>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028D7D78"/>
    <w:multiLevelType w:val="hybridMultilevel"/>
    <w:tmpl w:val="E5F8FBDC"/>
    <w:lvl w:ilvl="0" w:tplc="8F843124">
      <w:start w:val="1"/>
      <w:numFmt w:val="bullet"/>
      <w:suff w:val="space"/>
      <w:lvlText w:val=""/>
      <w:lvlJc w:val="left"/>
      <w:pPr>
        <w:ind w:left="340" w:hanging="283"/>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15:restartNumberingAfterBreak="0">
    <w:nsid w:val="056516A9"/>
    <w:multiLevelType w:val="hybridMultilevel"/>
    <w:tmpl w:val="DCD217B0"/>
    <w:lvl w:ilvl="0" w:tplc="8F843124">
      <w:start w:val="1"/>
      <w:numFmt w:val="bullet"/>
      <w:suff w:val="space"/>
      <w:lvlText w:val=""/>
      <w:lvlJc w:val="left"/>
      <w:pPr>
        <w:ind w:left="340" w:hanging="283"/>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15:restartNumberingAfterBreak="0">
    <w:nsid w:val="089F75F7"/>
    <w:multiLevelType w:val="hybridMultilevel"/>
    <w:tmpl w:val="053AFD70"/>
    <w:lvl w:ilvl="0" w:tplc="8F843124">
      <w:start w:val="1"/>
      <w:numFmt w:val="bullet"/>
      <w:suff w:val="space"/>
      <w:lvlText w:val=""/>
      <w:lvlJc w:val="left"/>
      <w:pPr>
        <w:ind w:left="340" w:hanging="283"/>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 w15:restartNumberingAfterBreak="0">
    <w:nsid w:val="09F8168D"/>
    <w:multiLevelType w:val="hybridMultilevel"/>
    <w:tmpl w:val="536E0900"/>
    <w:lvl w:ilvl="0" w:tplc="AD703FF0">
      <w:start w:val="1"/>
      <w:numFmt w:val="bullet"/>
      <w:suff w:val="space"/>
      <w:lvlText w:val=""/>
      <w:lvlJc w:val="left"/>
      <w:pPr>
        <w:ind w:left="340" w:hanging="283"/>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 w15:restartNumberingAfterBreak="0">
    <w:nsid w:val="0C4B52C3"/>
    <w:multiLevelType w:val="hybridMultilevel"/>
    <w:tmpl w:val="164CA9BA"/>
    <w:lvl w:ilvl="0" w:tplc="AD703FF0">
      <w:start w:val="1"/>
      <w:numFmt w:val="bullet"/>
      <w:suff w:val="space"/>
      <w:lvlText w:val=""/>
      <w:lvlJc w:val="left"/>
      <w:pPr>
        <w:ind w:left="425" w:hanging="283"/>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7" w15:restartNumberingAfterBreak="0">
    <w:nsid w:val="0D9F515E"/>
    <w:multiLevelType w:val="hybridMultilevel"/>
    <w:tmpl w:val="2500EE5A"/>
    <w:lvl w:ilvl="0" w:tplc="8F843124">
      <w:start w:val="1"/>
      <w:numFmt w:val="bullet"/>
      <w:suff w:val="space"/>
      <w:lvlText w:val=""/>
      <w:lvlJc w:val="left"/>
      <w:pPr>
        <w:ind w:left="340" w:hanging="283"/>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8" w15:restartNumberingAfterBreak="0">
    <w:nsid w:val="1334772A"/>
    <w:multiLevelType w:val="hybridMultilevel"/>
    <w:tmpl w:val="30B26942"/>
    <w:lvl w:ilvl="0" w:tplc="8F843124">
      <w:start w:val="1"/>
      <w:numFmt w:val="bullet"/>
      <w:suff w:val="space"/>
      <w:lvlText w:val=""/>
      <w:lvlJc w:val="left"/>
      <w:pPr>
        <w:ind w:left="340" w:hanging="283"/>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9" w15:restartNumberingAfterBreak="0">
    <w:nsid w:val="135852C0"/>
    <w:multiLevelType w:val="hybridMultilevel"/>
    <w:tmpl w:val="2EBE9488"/>
    <w:lvl w:ilvl="0" w:tplc="8F843124">
      <w:start w:val="1"/>
      <w:numFmt w:val="bullet"/>
      <w:suff w:val="space"/>
      <w:lvlText w:val=""/>
      <w:lvlJc w:val="left"/>
      <w:pPr>
        <w:ind w:left="340" w:hanging="283"/>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0" w15:restartNumberingAfterBreak="0">
    <w:nsid w:val="15D117DF"/>
    <w:multiLevelType w:val="hybridMultilevel"/>
    <w:tmpl w:val="1D18852A"/>
    <w:lvl w:ilvl="0" w:tplc="8F843124">
      <w:start w:val="1"/>
      <w:numFmt w:val="bullet"/>
      <w:suff w:val="space"/>
      <w:lvlText w:val=""/>
      <w:lvlJc w:val="left"/>
      <w:pPr>
        <w:ind w:left="340" w:hanging="283"/>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1" w15:restartNumberingAfterBreak="0">
    <w:nsid w:val="16F61F85"/>
    <w:multiLevelType w:val="hybridMultilevel"/>
    <w:tmpl w:val="55F2B882"/>
    <w:lvl w:ilvl="0" w:tplc="8F843124">
      <w:start w:val="1"/>
      <w:numFmt w:val="bullet"/>
      <w:suff w:val="space"/>
      <w:lvlText w:val=""/>
      <w:lvlJc w:val="left"/>
      <w:pPr>
        <w:ind w:left="340" w:hanging="283"/>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2" w15:restartNumberingAfterBreak="0">
    <w:nsid w:val="17D04A1B"/>
    <w:multiLevelType w:val="hybridMultilevel"/>
    <w:tmpl w:val="8D0C6B1C"/>
    <w:lvl w:ilvl="0" w:tplc="AD703FF0">
      <w:start w:val="1"/>
      <w:numFmt w:val="bullet"/>
      <w:suff w:val="space"/>
      <w:lvlText w:val=""/>
      <w:lvlJc w:val="left"/>
      <w:pPr>
        <w:ind w:left="340" w:hanging="283"/>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3" w15:restartNumberingAfterBreak="0">
    <w:nsid w:val="181F0691"/>
    <w:multiLevelType w:val="hybridMultilevel"/>
    <w:tmpl w:val="EE885578"/>
    <w:lvl w:ilvl="0" w:tplc="8F843124">
      <w:start w:val="1"/>
      <w:numFmt w:val="bullet"/>
      <w:suff w:val="space"/>
      <w:lvlText w:val=""/>
      <w:lvlJc w:val="left"/>
      <w:pPr>
        <w:ind w:left="340" w:hanging="283"/>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4" w15:restartNumberingAfterBreak="0">
    <w:nsid w:val="1AB41AC5"/>
    <w:multiLevelType w:val="hybridMultilevel"/>
    <w:tmpl w:val="7A604B88"/>
    <w:lvl w:ilvl="0" w:tplc="8F843124">
      <w:start w:val="1"/>
      <w:numFmt w:val="bullet"/>
      <w:suff w:val="space"/>
      <w:lvlText w:val=""/>
      <w:lvlJc w:val="left"/>
      <w:pPr>
        <w:ind w:left="340" w:hanging="283"/>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5" w15:restartNumberingAfterBreak="0">
    <w:nsid w:val="1D0759E9"/>
    <w:multiLevelType w:val="hybridMultilevel"/>
    <w:tmpl w:val="778A4886"/>
    <w:lvl w:ilvl="0" w:tplc="8F843124">
      <w:start w:val="1"/>
      <w:numFmt w:val="bullet"/>
      <w:suff w:val="space"/>
      <w:lvlText w:val=""/>
      <w:lvlJc w:val="left"/>
      <w:pPr>
        <w:ind w:left="340" w:hanging="283"/>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6" w15:restartNumberingAfterBreak="0">
    <w:nsid w:val="1D4F0430"/>
    <w:multiLevelType w:val="hybridMultilevel"/>
    <w:tmpl w:val="245090B4"/>
    <w:lvl w:ilvl="0" w:tplc="8F843124">
      <w:start w:val="1"/>
      <w:numFmt w:val="bullet"/>
      <w:suff w:val="space"/>
      <w:lvlText w:val=""/>
      <w:lvlJc w:val="left"/>
      <w:pPr>
        <w:ind w:left="340" w:hanging="283"/>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7" w15:restartNumberingAfterBreak="0">
    <w:nsid w:val="1F967465"/>
    <w:multiLevelType w:val="hybridMultilevel"/>
    <w:tmpl w:val="417A753A"/>
    <w:lvl w:ilvl="0" w:tplc="8F843124">
      <w:start w:val="1"/>
      <w:numFmt w:val="bullet"/>
      <w:suff w:val="space"/>
      <w:lvlText w:val=""/>
      <w:lvlJc w:val="left"/>
      <w:pPr>
        <w:ind w:left="340" w:hanging="283"/>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8" w15:restartNumberingAfterBreak="0">
    <w:nsid w:val="210C7810"/>
    <w:multiLevelType w:val="hybridMultilevel"/>
    <w:tmpl w:val="6FAE0466"/>
    <w:lvl w:ilvl="0" w:tplc="8F843124">
      <w:start w:val="1"/>
      <w:numFmt w:val="bullet"/>
      <w:suff w:val="space"/>
      <w:lvlText w:val=""/>
      <w:lvlJc w:val="left"/>
      <w:pPr>
        <w:ind w:left="340" w:hanging="283"/>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9" w15:restartNumberingAfterBreak="0">
    <w:nsid w:val="266105DB"/>
    <w:multiLevelType w:val="hybridMultilevel"/>
    <w:tmpl w:val="2D5EBF06"/>
    <w:lvl w:ilvl="0" w:tplc="8F843124">
      <w:start w:val="1"/>
      <w:numFmt w:val="bullet"/>
      <w:suff w:val="space"/>
      <w:lvlText w:val=""/>
      <w:lvlJc w:val="left"/>
      <w:pPr>
        <w:ind w:left="340" w:hanging="283"/>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0" w15:restartNumberingAfterBreak="0">
    <w:nsid w:val="288B2257"/>
    <w:multiLevelType w:val="hybridMultilevel"/>
    <w:tmpl w:val="0C4AE78C"/>
    <w:lvl w:ilvl="0" w:tplc="8F843124">
      <w:start w:val="1"/>
      <w:numFmt w:val="bullet"/>
      <w:suff w:val="space"/>
      <w:lvlText w:val=""/>
      <w:lvlJc w:val="left"/>
      <w:pPr>
        <w:ind w:left="340" w:hanging="283"/>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1" w15:restartNumberingAfterBreak="0">
    <w:nsid w:val="2AEF6068"/>
    <w:multiLevelType w:val="hybridMultilevel"/>
    <w:tmpl w:val="556EAEA0"/>
    <w:lvl w:ilvl="0" w:tplc="8F843124">
      <w:start w:val="1"/>
      <w:numFmt w:val="bullet"/>
      <w:suff w:val="space"/>
      <w:lvlText w:val=""/>
      <w:lvlJc w:val="left"/>
      <w:pPr>
        <w:ind w:left="340" w:hanging="283"/>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2" w15:restartNumberingAfterBreak="0">
    <w:nsid w:val="2B6A2ADC"/>
    <w:multiLevelType w:val="hybridMultilevel"/>
    <w:tmpl w:val="8F96DA18"/>
    <w:lvl w:ilvl="0" w:tplc="AD703FF0">
      <w:start w:val="1"/>
      <w:numFmt w:val="bullet"/>
      <w:suff w:val="space"/>
      <w:lvlText w:val=""/>
      <w:lvlJc w:val="left"/>
      <w:pPr>
        <w:ind w:left="340" w:hanging="283"/>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3" w15:restartNumberingAfterBreak="0">
    <w:nsid w:val="2C2372EA"/>
    <w:multiLevelType w:val="hybridMultilevel"/>
    <w:tmpl w:val="9F46DFD2"/>
    <w:lvl w:ilvl="0" w:tplc="080C000B">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4" w15:restartNumberingAfterBreak="0">
    <w:nsid w:val="2E7B7052"/>
    <w:multiLevelType w:val="hybridMultilevel"/>
    <w:tmpl w:val="8E164E0E"/>
    <w:lvl w:ilvl="0" w:tplc="AD703FF0">
      <w:start w:val="1"/>
      <w:numFmt w:val="bullet"/>
      <w:suff w:val="space"/>
      <w:lvlText w:val=""/>
      <w:lvlJc w:val="left"/>
      <w:pPr>
        <w:ind w:left="340" w:hanging="283"/>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5" w15:restartNumberingAfterBreak="0">
    <w:nsid w:val="2E857117"/>
    <w:multiLevelType w:val="hybridMultilevel"/>
    <w:tmpl w:val="F3E8BCA8"/>
    <w:lvl w:ilvl="0" w:tplc="8F843124">
      <w:start w:val="1"/>
      <w:numFmt w:val="bullet"/>
      <w:suff w:val="space"/>
      <w:lvlText w:val=""/>
      <w:lvlJc w:val="left"/>
      <w:pPr>
        <w:ind w:left="340" w:hanging="283"/>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6" w15:restartNumberingAfterBreak="0">
    <w:nsid w:val="3145733B"/>
    <w:multiLevelType w:val="hybridMultilevel"/>
    <w:tmpl w:val="E7DA56A4"/>
    <w:lvl w:ilvl="0" w:tplc="8F843124">
      <w:start w:val="1"/>
      <w:numFmt w:val="bullet"/>
      <w:suff w:val="space"/>
      <w:lvlText w:val=""/>
      <w:lvlJc w:val="left"/>
      <w:pPr>
        <w:ind w:left="340" w:hanging="283"/>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7" w15:restartNumberingAfterBreak="0">
    <w:nsid w:val="333F3E3F"/>
    <w:multiLevelType w:val="multilevel"/>
    <w:tmpl w:val="08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8" w15:restartNumberingAfterBreak="0">
    <w:nsid w:val="33561B0F"/>
    <w:multiLevelType w:val="hybridMultilevel"/>
    <w:tmpl w:val="57CE114E"/>
    <w:lvl w:ilvl="0" w:tplc="8F843124">
      <w:start w:val="1"/>
      <w:numFmt w:val="bullet"/>
      <w:suff w:val="space"/>
      <w:lvlText w:val=""/>
      <w:lvlJc w:val="left"/>
      <w:pPr>
        <w:ind w:left="340" w:hanging="283"/>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9" w15:restartNumberingAfterBreak="0">
    <w:nsid w:val="37667A3D"/>
    <w:multiLevelType w:val="hybridMultilevel"/>
    <w:tmpl w:val="93D6FCFE"/>
    <w:lvl w:ilvl="0" w:tplc="8F843124">
      <w:start w:val="1"/>
      <w:numFmt w:val="bullet"/>
      <w:suff w:val="space"/>
      <w:lvlText w:val=""/>
      <w:lvlJc w:val="left"/>
      <w:pPr>
        <w:ind w:left="340" w:hanging="283"/>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0" w15:restartNumberingAfterBreak="0">
    <w:nsid w:val="376B3C7F"/>
    <w:multiLevelType w:val="hybridMultilevel"/>
    <w:tmpl w:val="BD5037D4"/>
    <w:lvl w:ilvl="0" w:tplc="8F843124">
      <w:start w:val="1"/>
      <w:numFmt w:val="bullet"/>
      <w:suff w:val="space"/>
      <w:lvlText w:val=""/>
      <w:lvlJc w:val="left"/>
      <w:pPr>
        <w:ind w:left="340" w:hanging="283"/>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1" w15:restartNumberingAfterBreak="0">
    <w:nsid w:val="38277A01"/>
    <w:multiLevelType w:val="hybridMultilevel"/>
    <w:tmpl w:val="D9AE60B2"/>
    <w:lvl w:ilvl="0" w:tplc="8F843124">
      <w:start w:val="1"/>
      <w:numFmt w:val="bullet"/>
      <w:suff w:val="space"/>
      <w:lvlText w:val=""/>
      <w:lvlJc w:val="left"/>
      <w:pPr>
        <w:ind w:left="340" w:hanging="283"/>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2" w15:restartNumberingAfterBreak="0">
    <w:nsid w:val="38C0623D"/>
    <w:multiLevelType w:val="hybridMultilevel"/>
    <w:tmpl w:val="E0CA5C88"/>
    <w:lvl w:ilvl="0" w:tplc="8F843124">
      <w:start w:val="1"/>
      <w:numFmt w:val="bullet"/>
      <w:suff w:val="space"/>
      <w:lvlText w:val=""/>
      <w:lvlJc w:val="left"/>
      <w:pPr>
        <w:ind w:left="340" w:hanging="283"/>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3" w15:restartNumberingAfterBreak="0">
    <w:nsid w:val="394E3573"/>
    <w:multiLevelType w:val="hybridMultilevel"/>
    <w:tmpl w:val="FD787A92"/>
    <w:lvl w:ilvl="0" w:tplc="8F843124">
      <w:start w:val="1"/>
      <w:numFmt w:val="bullet"/>
      <w:suff w:val="space"/>
      <w:lvlText w:val=""/>
      <w:lvlJc w:val="left"/>
      <w:pPr>
        <w:ind w:left="340" w:hanging="283"/>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4" w15:restartNumberingAfterBreak="0">
    <w:nsid w:val="3A615836"/>
    <w:multiLevelType w:val="hybridMultilevel"/>
    <w:tmpl w:val="1A42A6CE"/>
    <w:lvl w:ilvl="0" w:tplc="8F843124">
      <w:start w:val="1"/>
      <w:numFmt w:val="bullet"/>
      <w:suff w:val="space"/>
      <w:lvlText w:val=""/>
      <w:lvlJc w:val="left"/>
      <w:pPr>
        <w:ind w:left="340" w:hanging="283"/>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5" w15:restartNumberingAfterBreak="0">
    <w:nsid w:val="3EE10E35"/>
    <w:multiLevelType w:val="hybridMultilevel"/>
    <w:tmpl w:val="86F4B2B6"/>
    <w:lvl w:ilvl="0" w:tplc="AD703FF0">
      <w:start w:val="1"/>
      <w:numFmt w:val="bullet"/>
      <w:suff w:val="space"/>
      <w:lvlText w:val=""/>
      <w:lvlJc w:val="left"/>
      <w:pPr>
        <w:ind w:left="340" w:hanging="283"/>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6" w15:restartNumberingAfterBreak="0">
    <w:nsid w:val="40BA64A3"/>
    <w:multiLevelType w:val="hybridMultilevel"/>
    <w:tmpl w:val="4FE67C24"/>
    <w:lvl w:ilvl="0" w:tplc="AD703FF0">
      <w:start w:val="1"/>
      <w:numFmt w:val="bullet"/>
      <w:suff w:val="space"/>
      <w:lvlText w:val=""/>
      <w:lvlJc w:val="left"/>
      <w:pPr>
        <w:ind w:left="340" w:hanging="283"/>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7" w15:restartNumberingAfterBreak="0">
    <w:nsid w:val="40FC54B1"/>
    <w:multiLevelType w:val="hybridMultilevel"/>
    <w:tmpl w:val="9F1692CC"/>
    <w:lvl w:ilvl="0" w:tplc="4F48D3FC">
      <w:start w:val="1"/>
      <w:numFmt w:val="decimal"/>
      <w:lvlText w:val="%1.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8" w15:restartNumberingAfterBreak="0">
    <w:nsid w:val="41995DED"/>
    <w:multiLevelType w:val="hybridMultilevel"/>
    <w:tmpl w:val="C5F4C8D8"/>
    <w:lvl w:ilvl="0" w:tplc="8F843124">
      <w:start w:val="1"/>
      <w:numFmt w:val="bullet"/>
      <w:suff w:val="space"/>
      <w:lvlText w:val=""/>
      <w:lvlJc w:val="left"/>
      <w:pPr>
        <w:ind w:left="340" w:hanging="283"/>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9" w15:restartNumberingAfterBreak="0">
    <w:nsid w:val="428D593B"/>
    <w:multiLevelType w:val="hybridMultilevel"/>
    <w:tmpl w:val="9B3AAFE4"/>
    <w:lvl w:ilvl="0" w:tplc="8F843124">
      <w:start w:val="1"/>
      <w:numFmt w:val="bullet"/>
      <w:suff w:val="space"/>
      <w:lvlText w:val=""/>
      <w:lvlJc w:val="left"/>
      <w:pPr>
        <w:ind w:left="340" w:hanging="283"/>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0" w15:restartNumberingAfterBreak="0">
    <w:nsid w:val="429A5C25"/>
    <w:multiLevelType w:val="hybridMultilevel"/>
    <w:tmpl w:val="91B0B450"/>
    <w:lvl w:ilvl="0" w:tplc="8F843124">
      <w:start w:val="1"/>
      <w:numFmt w:val="bullet"/>
      <w:suff w:val="space"/>
      <w:lvlText w:val=""/>
      <w:lvlJc w:val="left"/>
      <w:pPr>
        <w:ind w:left="340" w:hanging="283"/>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1" w15:restartNumberingAfterBreak="0">
    <w:nsid w:val="47E56D7D"/>
    <w:multiLevelType w:val="hybridMultilevel"/>
    <w:tmpl w:val="BFBC19F4"/>
    <w:lvl w:ilvl="0" w:tplc="8F843124">
      <w:start w:val="1"/>
      <w:numFmt w:val="bullet"/>
      <w:suff w:val="space"/>
      <w:lvlText w:val=""/>
      <w:lvlJc w:val="left"/>
      <w:pPr>
        <w:ind w:left="340" w:hanging="283"/>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2" w15:restartNumberingAfterBreak="0">
    <w:nsid w:val="49016D38"/>
    <w:multiLevelType w:val="hybridMultilevel"/>
    <w:tmpl w:val="26FE2DAC"/>
    <w:lvl w:ilvl="0" w:tplc="8F843124">
      <w:start w:val="1"/>
      <w:numFmt w:val="bullet"/>
      <w:suff w:val="space"/>
      <w:lvlText w:val=""/>
      <w:lvlJc w:val="left"/>
      <w:pPr>
        <w:ind w:left="340" w:hanging="283"/>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3" w15:restartNumberingAfterBreak="0">
    <w:nsid w:val="4958032D"/>
    <w:multiLevelType w:val="hybridMultilevel"/>
    <w:tmpl w:val="95184318"/>
    <w:lvl w:ilvl="0" w:tplc="8F843124">
      <w:start w:val="1"/>
      <w:numFmt w:val="bullet"/>
      <w:suff w:val="space"/>
      <w:lvlText w:val=""/>
      <w:lvlJc w:val="left"/>
      <w:pPr>
        <w:ind w:left="340" w:hanging="283"/>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4" w15:restartNumberingAfterBreak="0">
    <w:nsid w:val="4D2F4097"/>
    <w:multiLevelType w:val="hybridMultilevel"/>
    <w:tmpl w:val="D24892C4"/>
    <w:lvl w:ilvl="0" w:tplc="AD703FF0">
      <w:start w:val="1"/>
      <w:numFmt w:val="bullet"/>
      <w:suff w:val="space"/>
      <w:lvlText w:val=""/>
      <w:lvlJc w:val="left"/>
      <w:pPr>
        <w:ind w:left="340" w:hanging="283"/>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5" w15:restartNumberingAfterBreak="0">
    <w:nsid w:val="4D36470D"/>
    <w:multiLevelType w:val="hybridMultilevel"/>
    <w:tmpl w:val="1C0A0754"/>
    <w:lvl w:ilvl="0" w:tplc="AD703FF0">
      <w:start w:val="1"/>
      <w:numFmt w:val="bullet"/>
      <w:suff w:val="space"/>
      <w:lvlText w:val=""/>
      <w:lvlJc w:val="left"/>
      <w:pPr>
        <w:ind w:left="340" w:hanging="283"/>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6" w15:restartNumberingAfterBreak="0">
    <w:nsid w:val="4DC82936"/>
    <w:multiLevelType w:val="hybridMultilevel"/>
    <w:tmpl w:val="FC109DA4"/>
    <w:lvl w:ilvl="0" w:tplc="8F843124">
      <w:start w:val="1"/>
      <w:numFmt w:val="bullet"/>
      <w:suff w:val="space"/>
      <w:lvlText w:val=""/>
      <w:lvlJc w:val="left"/>
      <w:pPr>
        <w:ind w:left="340" w:hanging="283"/>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7" w15:restartNumberingAfterBreak="0">
    <w:nsid w:val="4E346CCE"/>
    <w:multiLevelType w:val="hybridMultilevel"/>
    <w:tmpl w:val="873443BC"/>
    <w:lvl w:ilvl="0" w:tplc="3B9A106E">
      <w:start w:val="1"/>
      <w:numFmt w:val="decimal"/>
      <w:lvlText w:val="%1.1.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8" w15:restartNumberingAfterBreak="0">
    <w:nsid w:val="52152F70"/>
    <w:multiLevelType w:val="hybridMultilevel"/>
    <w:tmpl w:val="A96643C2"/>
    <w:lvl w:ilvl="0" w:tplc="AD703FF0">
      <w:start w:val="1"/>
      <w:numFmt w:val="bullet"/>
      <w:suff w:val="space"/>
      <w:lvlText w:val=""/>
      <w:lvlJc w:val="left"/>
      <w:pPr>
        <w:ind w:left="340" w:hanging="283"/>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9" w15:restartNumberingAfterBreak="0">
    <w:nsid w:val="52FB3A65"/>
    <w:multiLevelType w:val="hybridMultilevel"/>
    <w:tmpl w:val="7F2E8912"/>
    <w:lvl w:ilvl="0" w:tplc="8F843124">
      <w:start w:val="1"/>
      <w:numFmt w:val="bullet"/>
      <w:suff w:val="space"/>
      <w:lvlText w:val=""/>
      <w:lvlJc w:val="left"/>
      <w:pPr>
        <w:ind w:left="340" w:hanging="283"/>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0" w15:restartNumberingAfterBreak="0">
    <w:nsid w:val="544B0A71"/>
    <w:multiLevelType w:val="hybridMultilevel"/>
    <w:tmpl w:val="0BBA5C4C"/>
    <w:lvl w:ilvl="0" w:tplc="8F843124">
      <w:start w:val="1"/>
      <w:numFmt w:val="bullet"/>
      <w:suff w:val="space"/>
      <w:lvlText w:val=""/>
      <w:lvlJc w:val="left"/>
      <w:pPr>
        <w:ind w:left="340" w:hanging="283"/>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1" w15:restartNumberingAfterBreak="0">
    <w:nsid w:val="550909B3"/>
    <w:multiLevelType w:val="hybridMultilevel"/>
    <w:tmpl w:val="06A4400E"/>
    <w:lvl w:ilvl="0" w:tplc="AD703FF0">
      <w:start w:val="1"/>
      <w:numFmt w:val="bullet"/>
      <w:suff w:val="space"/>
      <w:lvlText w:val=""/>
      <w:lvlJc w:val="left"/>
      <w:pPr>
        <w:ind w:left="340" w:hanging="283"/>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2" w15:restartNumberingAfterBreak="0">
    <w:nsid w:val="56D91504"/>
    <w:multiLevelType w:val="hybridMultilevel"/>
    <w:tmpl w:val="DB945F32"/>
    <w:lvl w:ilvl="0" w:tplc="8F843124">
      <w:start w:val="1"/>
      <w:numFmt w:val="bullet"/>
      <w:suff w:val="space"/>
      <w:lvlText w:val=""/>
      <w:lvlJc w:val="left"/>
      <w:pPr>
        <w:ind w:left="340" w:hanging="283"/>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3" w15:restartNumberingAfterBreak="0">
    <w:nsid w:val="573F646A"/>
    <w:multiLevelType w:val="hybridMultilevel"/>
    <w:tmpl w:val="23723FFC"/>
    <w:lvl w:ilvl="0" w:tplc="8F843124">
      <w:start w:val="1"/>
      <w:numFmt w:val="bullet"/>
      <w:suff w:val="space"/>
      <w:lvlText w:val=""/>
      <w:lvlJc w:val="left"/>
      <w:pPr>
        <w:ind w:left="340" w:hanging="283"/>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4" w15:restartNumberingAfterBreak="0">
    <w:nsid w:val="581019B6"/>
    <w:multiLevelType w:val="hybridMultilevel"/>
    <w:tmpl w:val="72A23BA2"/>
    <w:lvl w:ilvl="0" w:tplc="8F843124">
      <w:start w:val="1"/>
      <w:numFmt w:val="bullet"/>
      <w:suff w:val="space"/>
      <w:lvlText w:val=""/>
      <w:lvlJc w:val="left"/>
      <w:pPr>
        <w:ind w:left="340" w:hanging="283"/>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5" w15:restartNumberingAfterBreak="0">
    <w:nsid w:val="59014547"/>
    <w:multiLevelType w:val="hybridMultilevel"/>
    <w:tmpl w:val="AAE23DEE"/>
    <w:lvl w:ilvl="0" w:tplc="8F843124">
      <w:start w:val="1"/>
      <w:numFmt w:val="bullet"/>
      <w:suff w:val="space"/>
      <w:lvlText w:val=""/>
      <w:lvlJc w:val="left"/>
      <w:pPr>
        <w:ind w:left="340" w:hanging="283"/>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6" w15:restartNumberingAfterBreak="0">
    <w:nsid w:val="5982119F"/>
    <w:multiLevelType w:val="hybridMultilevel"/>
    <w:tmpl w:val="69BCE620"/>
    <w:lvl w:ilvl="0" w:tplc="8F843124">
      <w:start w:val="1"/>
      <w:numFmt w:val="bullet"/>
      <w:suff w:val="space"/>
      <w:lvlText w:val=""/>
      <w:lvlJc w:val="left"/>
      <w:pPr>
        <w:ind w:left="340" w:hanging="283"/>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7" w15:restartNumberingAfterBreak="0">
    <w:nsid w:val="5982274C"/>
    <w:multiLevelType w:val="hybridMultilevel"/>
    <w:tmpl w:val="63006ADA"/>
    <w:lvl w:ilvl="0" w:tplc="8F843124">
      <w:start w:val="1"/>
      <w:numFmt w:val="bullet"/>
      <w:suff w:val="space"/>
      <w:lvlText w:val=""/>
      <w:lvlJc w:val="left"/>
      <w:pPr>
        <w:ind w:left="340" w:hanging="283"/>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8" w15:restartNumberingAfterBreak="0">
    <w:nsid w:val="5CA73BC3"/>
    <w:multiLevelType w:val="hybridMultilevel"/>
    <w:tmpl w:val="3216FED0"/>
    <w:lvl w:ilvl="0" w:tplc="8F843124">
      <w:start w:val="1"/>
      <w:numFmt w:val="bullet"/>
      <w:suff w:val="space"/>
      <w:lvlText w:val=""/>
      <w:lvlJc w:val="left"/>
      <w:pPr>
        <w:ind w:left="340" w:hanging="283"/>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9" w15:restartNumberingAfterBreak="0">
    <w:nsid w:val="61EA1743"/>
    <w:multiLevelType w:val="hybridMultilevel"/>
    <w:tmpl w:val="7ED2A7EC"/>
    <w:lvl w:ilvl="0" w:tplc="AD703FF0">
      <w:start w:val="1"/>
      <w:numFmt w:val="bullet"/>
      <w:suff w:val="space"/>
      <w:lvlText w:val=""/>
      <w:lvlJc w:val="left"/>
      <w:pPr>
        <w:ind w:left="340" w:hanging="283"/>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0" w15:restartNumberingAfterBreak="0">
    <w:nsid w:val="61F949BB"/>
    <w:multiLevelType w:val="hybridMultilevel"/>
    <w:tmpl w:val="A1F48682"/>
    <w:lvl w:ilvl="0" w:tplc="8F843124">
      <w:start w:val="1"/>
      <w:numFmt w:val="bullet"/>
      <w:suff w:val="space"/>
      <w:lvlText w:val=""/>
      <w:lvlJc w:val="left"/>
      <w:pPr>
        <w:ind w:left="340" w:hanging="283"/>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1" w15:restartNumberingAfterBreak="0">
    <w:nsid w:val="65B92AE2"/>
    <w:multiLevelType w:val="hybridMultilevel"/>
    <w:tmpl w:val="86FE566C"/>
    <w:lvl w:ilvl="0" w:tplc="8F843124">
      <w:start w:val="1"/>
      <w:numFmt w:val="bullet"/>
      <w:suff w:val="space"/>
      <w:lvlText w:val=""/>
      <w:lvlJc w:val="left"/>
      <w:pPr>
        <w:ind w:left="340" w:hanging="283"/>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2" w15:restartNumberingAfterBreak="0">
    <w:nsid w:val="65C04F6B"/>
    <w:multiLevelType w:val="hybridMultilevel"/>
    <w:tmpl w:val="BBC057B0"/>
    <w:lvl w:ilvl="0" w:tplc="8F843124">
      <w:start w:val="1"/>
      <w:numFmt w:val="bullet"/>
      <w:suff w:val="space"/>
      <w:lvlText w:val=""/>
      <w:lvlJc w:val="left"/>
      <w:pPr>
        <w:ind w:left="340" w:hanging="283"/>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3" w15:restartNumberingAfterBreak="0">
    <w:nsid w:val="67590A43"/>
    <w:multiLevelType w:val="hybridMultilevel"/>
    <w:tmpl w:val="7946ECF4"/>
    <w:lvl w:ilvl="0" w:tplc="8F843124">
      <w:start w:val="1"/>
      <w:numFmt w:val="bullet"/>
      <w:suff w:val="space"/>
      <w:lvlText w:val=""/>
      <w:lvlJc w:val="left"/>
      <w:pPr>
        <w:ind w:left="340" w:hanging="283"/>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4" w15:restartNumberingAfterBreak="0">
    <w:nsid w:val="6CD73616"/>
    <w:multiLevelType w:val="hybridMultilevel"/>
    <w:tmpl w:val="A2CAC828"/>
    <w:lvl w:ilvl="0" w:tplc="8F843124">
      <w:start w:val="1"/>
      <w:numFmt w:val="bullet"/>
      <w:suff w:val="space"/>
      <w:lvlText w:val=""/>
      <w:lvlJc w:val="left"/>
      <w:pPr>
        <w:ind w:left="340" w:hanging="283"/>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5" w15:restartNumberingAfterBreak="0">
    <w:nsid w:val="7095436D"/>
    <w:multiLevelType w:val="hybridMultilevel"/>
    <w:tmpl w:val="246EECA0"/>
    <w:lvl w:ilvl="0" w:tplc="8F843124">
      <w:start w:val="1"/>
      <w:numFmt w:val="bullet"/>
      <w:suff w:val="space"/>
      <w:lvlText w:val=""/>
      <w:lvlJc w:val="left"/>
      <w:pPr>
        <w:ind w:left="340" w:hanging="283"/>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6" w15:restartNumberingAfterBreak="0">
    <w:nsid w:val="70CC17D5"/>
    <w:multiLevelType w:val="hybridMultilevel"/>
    <w:tmpl w:val="0636C6D4"/>
    <w:lvl w:ilvl="0" w:tplc="8F843124">
      <w:start w:val="1"/>
      <w:numFmt w:val="bullet"/>
      <w:suff w:val="space"/>
      <w:lvlText w:val=""/>
      <w:lvlJc w:val="left"/>
      <w:pPr>
        <w:ind w:left="340" w:hanging="283"/>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7" w15:restartNumberingAfterBreak="0">
    <w:nsid w:val="713D103E"/>
    <w:multiLevelType w:val="hybridMultilevel"/>
    <w:tmpl w:val="8B92EF5E"/>
    <w:lvl w:ilvl="0" w:tplc="8F843124">
      <w:start w:val="1"/>
      <w:numFmt w:val="bullet"/>
      <w:suff w:val="space"/>
      <w:lvlText w:val=""/>
      <w:lvlJc w:val="left"/>
      <w:pPr>
        <w:ind w:left="340" w:hanging="283"/>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8" w15:restartNumberingAfterBreak="0">
    <w:nsid w:val="7561550F"/>
    <w:multiLevelType w:val="hybridMultilevel"/>
    <w:tmpl w:val="4970C3E8"/>
    <w:lvl w:ilvl="0" w:tplc="8F843124">
      <w:start w:val="1"/>
      <w:numFmt w:val="bullet"/>
      <w:suff w:val="space"/>
      <w:lvlText w:val=""/>
      <w:lvlJc w:val="left"/>
      <w:pPr>
        <w:ind w:left="340" w:hanging="283"/>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9" w15:restartNumberingAfterBreak="0">
    <w:nsid w:val="770D70DB"/>
    <w:multiLevelType w:val="hybridMultilevel"/>
    <w:tmpl w:val="BC2684BC"/>
    <w:lvl w:ilvl="0" w:tplc="080C000B">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70" w15:restartNumberingAfterBreak="0">
    <w:nsid w:val="79A8626C"/>
    <w:multiLevelType w:val="hybridMultilevel"/>
    <w:tmpl w:val="A1D62C6E"/>
    <w:lvl w:ilvl="0" w:tplc="8F843124">
      <w:start w:val="1"/>
      <w:numFmt w:val="bullet"/>
      <w:suff w:val="space"/>
      <w:lvlText w:val=""/>
      <w:lvlJc w:val="left"/>
      <w:pPr>
        <w:ind w:left="340" w:hanging="283"/>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71" w15:restartNumberingAfterBreak="0">
    <w:nsid w:val="7A30448D"/>
    <w:multiLevelType w:val="hybridMultilevel"/>
    <w:tmpl w:val="DE4C93E6"/>
    <w:lvl w:ilvl="0" w:tplc="8F843124">
      <w:start w:val="1"/>
      <w:numFmt w:val="bullet"/>
      <w:suff w:val="space"/>
      <w:lvlText w:val=""/>
      <w:lvlJc w:val="left"/>
      <w:pPr>
        <w:ind w:left="340" w:hanging="283"/>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72" w15:restartNumberingAfterBreak="0">
    <w:nsid w:val="7CB7428D"/>
    <w:multiLevelType w:val="hybridMultilevel"/>
    <w:tmpl w:val="BEB6FBC4"/>
    <w:lvl w:ilvl="0" w:tplc="C83C3ED8">
      <w:start w:val="1"/>
      <w:numFmt w:val="decimal"/>
      <w:lvlText w:val="%1.1.1"/>
      <w:lvlJc w:val="left"/>
      <w:pPr>
        <w:ind w:left="1080" w:hanging="360"/>
      </w:pPr>
      <w:rPr>
        <w:rFonts w:hint="default"/>
      </w:rPr>
    </w:lvl>
    <w:lvl w:ilvl="1" w:tplc="080C0019" w:tentative="1">
      <w:start w:val="1"/>
      <w:numFmt w:val="lowerLetter"/>
      <w:lvlText w:val="%2."/>
      <w:lvlJc w:val="left"/>
      <w:pPr>
        <w:ind w:left="1800" w:hanging="360"/>
      </w:pPr>
    </w:lvl>
    <w:lvl w:ilvl="2" w:tplc="080C001B" w:tentative="1">
      <w:start w:val="1"/>
      <w:numFmt w:val="lowerRoman"/>
      <w:lvlText w:val="%3."/>
      <w:lvlJc w:val="right"/>
      <w:pPr>
        <w:ind w:left="2520" w:hanging="180"/>
      </w:pPr>
    </w:lvl>
    <w:lvl w:ilvl="3" w:tplc="080C000F" w:tentative="1">
      <w:start w:val="1"/>
      <w:numFmt w:val="decimal"/>
      <w:lvlText w:val="%4."/>
      <w:lvlJc w:val="left"/>
      <w:pPr>
        <w:ind w:left="3240" w:hanging="360"/>
      </w:pPr>
    </w:lvl>
    <w:lvl w:ilvl="4" w:tplc="080C0019" w:tentative="1">
      <w:start w:val="1"/>
      <w:numFmt w:val="lowerLetter"/>
      <w:lvlText w:val="%5."/>
      <w:lvlJc w:val="left"/>
      <w:pPr>
        <w:ind w:left="3960" w:hanging="360"/>
      </w:pPr>
    </w:lvl>
    <w:lvl w:ilvl="5" w:tplc="080C001B" w:tentative="1">
      <w:start w:val="1"/>
      <w:numFmt w:val="lowerRoman"/>
      <w:lvlText w:val="%6."/>
      <w:lvlJc w:val="right"/>
      <w:pPr>
        <w:ind w:left="4680" w:hanging="180"/>
      </w:pPr>
    </w:lvl>
    <w:lvl w:ilvl="6" w:tplc="080C000F" w:tentative="1">
      <w:start w:val="1"/>
      <w:numFmt w:val="decimal"/>
      <w:lvlText w:val="%7."/>
      <w:lvlJc w:val="left"/>
      <w:pPr>
        <w:ind w:left="5400" w:hanging="360"/>
      </w:pPr>
    </w:lvl>
    <w:lvl w:ilvl="7" w:tplc="080C0019" w:tentative="1">
      <w:start w:val="1"/>
      <w:numFmt w:val="lowerLetter"/>
      <w:lvlText w:val="%8."/>
      <w:lvlJc w:val="left"/>
      <w:pPr>
        <w:ind w:left="6120" w:hanging="360"/>
      </w:pPr>
    </w:lvl>
    <w:lvl w:ilvl="8" w:tplc="080C001B" w:tentative="1">
      <w:start w:val="1"/>
      <w:numFmt w:val="lowerRoman"/>
      <w:lvlText w:val="%9."/>
      <w:lvlJc w:val="right"/>
      <w:pPr>
        <w:ind w:left="6840" w:hanging="180"/>
      </w:pPr>
    </w:lvl>
  </w:abstractNum>
  <w:abstractNum w:abstractNumId="73" w15:restartNumberingAfterBreak="0">
    <w:nsid w:val="7D4B79D3"/>
    <w:multiLevelType w:val="hybridMultilevel"/>
    <w:tmpl w:val="2A9ADB08"/>
    <w:lvl w:ilvl="0" w:tplc="8F843124">
      <w:start w:val="1"/>
      <w:numFmt w:val="bullet"/>
      <w:suff w:val="space"/>
      <w:lvlText w:val=""/>
      <w:lvlJc w:val="left"/>
      <w:pPr>
        <w:ind w:left="340" w:hanging="283"/>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74" w15:restartNumberingAfterBreak="0">
    <w:nsid w:val="7E043A0D"/>
    <w:multiLevelType w:val="hybridMultilevel"/>
    <w:tmpl w:val="9612B728"/>
    <w:lvl w:ilvl="0" w:tplc="8F843124">
      <w:start w:val="1"/>
      <w:numFmt w:val="bullet"/>
      <w:suff w:val="space"/>
      <w:lvlText w:val=""/>
      <w:lvlJc w:val="left"/>
      <w:pPr>
        <w:ind w:left="340" w:hanging="283"/>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75" w15:restartNumberingAfterBreak="0">
    <w:nsid w:val="7E845E76"/>
    <w:multiLevelType w:val="hybridMultilevel"/>
    <w:tmpl w:val="B8AAD7CA"/>
    <w:lvl w:ilvl="0" w:tplc="8F843124">
      <w:start w:val="1"/>
      <w:numFmt w:val="bullet"/>
      <w:suff w:val="space"/>
      <w:lvlText w:val=""/>
      <w:lvlJc w:val="left"/>
      <w:pPr>
        <w:ind w:left="340" w:hanging="283"/>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76" w15:restartNumberingAfterBreak="0">
    <w:nsid w:val="7F5B0A0D"/>
    <w:multiLevelType w:val="hybridMultilevel"/>
    <w:tmpl w:val="6EAAD4F4"/>
    <w:lvl w:ilvl="0" w:tplc="8F843124">
      <w:start w:val="1"/>
      <w:numFmt w:val="bullet"/>
      <w:suff w:val="space"/>
      <w:lvlText w:val=""/>
      <w:lvlJc w:val="left"/>
      <w:pPr>
        <w:ind w:left="340" w:hanging="283"/>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77" w15:restartNumberingAfterBreak="0">
    <w:nsid w:val="7F791EA6"/>
    <w:multiLevelType w:val="hybridMultilevel"/>
    <w:tmpl w:val="39CCBA24"/>
    <w:lvl w:ilvl="0" w:tplc="7824971A">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16cid:durableId="2022006139">
    <w:abstractNumId w:val="77"/>
  </w:num>
  <w:num w:numId="2" w16cid:durableId="277641779">
    <w:abstractNumId w:val="37"/>
  </w:num>
  <w:num w:numId="3" w16cid:durableId="158740571">
    <w:abstractNumId w:val="47"/>
  </w:num>
  <w:num w:numId="4" w16cid:durableId="549148804">
    <w:abstractNumId w:val="69"/>
  </w:num>
  <w:num w:numId="5" w16cid:durableId="1030571170">
    <w:abstractNumId w:val="23"/>
  </w:num>
  <w:num w:numId="6" w16cid:durableId="120539377">
    <w:abstractNumId w:val="0"/>
  </w:num>
  <w:num w:numId="7" w16cid:durableId="1218976195">
    <w:abstractNumId w:val="72"/>
  </w:num>
  <w:num w:numId="8" w16cid:durableId="575677102">
    <w:abstractNumId w:val="27"/>
  </w:num>
  <w:num w:numId="9" w16cid:durableId="1810904109">
    <w:abstractNumId w:val="44"/>
  </w:num>
  <w:num w:numId="10" w16cid:durableId="402875103">
    <w:abstractNumId w:val="59"/>
  </w:num>
  <w:num w:numId="11" w16cid:durableId="367267058">
    <w:abstractNumId w:val="51"/>
  </w:num>
  <w:num w:numId="12" w16cid:durableId="1910575376">
    <w:abstractNumId w:val="35"/>
  </w:num>
  <w:num w:numId="13" w16cid:durableId="1453330364">
    <w:abstractNumId w:val="36"/>
  </w:num>
  <w:num w:numId="14" w16cid:durableId="1295526095">
    <w:abstractNumId w:val="45"/>
  </w:num>
  <w:num w:numId="15" w16cid:durableId="260533108">
    <w:abstractNumId w:val="5"/>
  </w:num>
  <w:num w:numId="16" w16cid:durableId="512914961">
    <w:abstractNumId w:val="24"/>
  </w:num>
  <w:num w:numId="17" w16cid:durableId="606347439">
    <w:abstractNumId w:val="12"/>
  </w:num>
  <w:num w:numId="18" w16cid:durableId="539971973">
    <w:abstractNumId w:val="22"/>
  </w:num>
  <w:num w:numId="19" w16cid:durableId="2038003428">
    <w:abstractNumId w:val="48"/>
  </w:num>
  <w:num w:numId="20" w16cid:durableId="572200374">
    <w:abstractNumId w:val="6"/>
  </w:num>
  <w:num w:numId="21" w16cid:durableId="1703824942">
    <w:abstractNumId w:val="66"/>
  </w:num>
  <w:num w:numId="22" w16cid:durableId="908732634">
    <w:abstractNumId w:val="70"/>
  </w:num>
  <w:num w:numId="23" w16cid:durableId="816652841">
    <w:abstractNumId w:val="19"/>
  </w:num>
  <w:num w:numId="24" w16cid:durableId="100104300">
    <w:abstractNumId w:val="18"/>
  </w:num>
  <w:num w:numId="25" w16cid:durableId="1649507644">
    <w:abstractNumId w:val="40"/>
  </w:num>
  <w:num w:numId="26" w16cid:durableId="425811987">
    <w:abstractNumId w:val="9"/>
  </w:num>
  <w:num w:numId="27" w16cid:durableId="1623223629">
    <w:abstractNumId w:val="71"/>
  </w:num>
  <w:num w:numId="28" w16cid:durableId="83917465">
    <w:abstractNumId w:val="4"/>
  </w:num>
  <w:num w:numId="29" w16cid:durableId="1993679800">
    <w:abstractNumId w:val="74"/>
  </w:num>
  <w:num w:numId="30" w16cid:durableId="1525558108">
    <w:abstractNumId w:val="15"/>
  </w:num>
  <w:num w:numId="31" w16cid:durableId="1170368313">
    <w:abstractNumId w:val="49"/>
  </w:num>
  <w:num w:numId="32" w16cid:durableId="1876768048">
    <w:abstractNumId w:val="34"/>
  </w:num>
  <w:num w:numId="33" w16cid:durableId="176384069">
    <w:abstractNumId w:val="60"/>
  </w:num>
  <w:num w:numId="34" w16cid:durableId="1523712703">
    <w:abstractNumId w:val="7"/>
  </w:num>
  <w:num w:numId="35" w16cid:durableId="1074543285">
    <w:abstractNumId w:val="68"/>
  </w:num>
  <w:num w:numId="36" w16cid:durableId="860049112">
    <w:abstractNumId w:val="64"/>
  </w:num>
  <w:num w:numId="37" w16cid:durableId="1545409886">
    <w:abstractNumId w:val="61"/>
  </w:num>
  <w:num w:numId="38" w16cid:durableId="1962834739">
    <w:abstractNumId w:val="29"/>
  </w:num>
  <w:num w:numId="39" w16cid:durableId="1617784554">
    <w:abstractNumId w:val="43"/>
  </w:num>
  <w:num w:numId="40" w16cid:durableId="594442835">
    <w:abstractNumId w:val="14"/>
  </w:num>
  <w:num w:numId="41" w16cid:durableId="1544365322">
    <w:abstractNumId w:val="30"/>
  </w:num>
  <w:num w:numId="42" w16cid:durableId="1578828286">
    <w:abstractNumId w:val="21"/>
  </w:num>
  <w:num w:numId="43" w16cid:durableId="520554219">
    <w:abstractNumId w:val="20"/>
  </w:num>
  <w:num w:numId="44" w16cid:durableId="554658980">
    <w:abstractNumId w:val="16"/>
  </w:num>
  <w:num w:numId="45" w16cid:durableId="2045866509">
    <w:abstractNumId w:val="28"/>
  </w:num>
  <w:num w:numId="46" w16cid:durableId="1330867996">
    <w:abstractNumId w:val="55"/>
  </w:num>
  <w:num w:numId="47" w16cid:durableId="1735659072">
    <w:abstractNumId w:val="67"/>
  </w:num>
  <w:num w:numId="48" w16cid:durableId="1252542001">
    <w:abstractNumId w:val="3"/>
  </w:num>
  <w:num w:numId="49" w16cid:durableId="191843536">
    <w:abstractNumId w:val="2"/>
  </w:num>
  <w:num w:numId="50" w16cid:durableId="954945115">
    <w:abstractNumId w:val="33"/>
  </w:num>
  <w:num w:numId="51" w16cid:durableId="575822359">
    <w:abstractNumId w:val="76"/>
  </w:num>
  <w:num w:numId="52" w16cid:durableId="776171710">
    <w:abstractNumId w:val="65"/>
  </w:num>
  <w:num w:numId="53" w16cid:durableId="602498018">
    <w:abstractNumId w:val="8"/>
  </w:num>
  <w:num w:numId="54" w16cid:durableId="1214191583">
    <w:abstractNumId w:val="73"/>
  </w:num>
  <w:num w:numId="55" w16cid:durableId="1654604511">
    <w:abstractNumId w:val="17"/>
  </w:num>
  <w:num w:numId="56" w16cid:durableId="105657442">
    <w:abstractNumId w:val="38"/>
  </w:num>
  <w:num w:numId="57" w16cid:durableId="1562404610">
    <w:abstractNumId w:val="11"/>
  </w:num>
  <w:num w:numId="58" w16cid:durableId="1473475109">
    <w:abstractNumId w:val="53"/>
  </w:num>
  <w:num w:numId="59" w16cid:durableId="1575050251">
    <w:abstractNumId w:val="46"/>
  </w:num>
  <w:num w:numId="60" w16cid:durableId="375664648">
    <w:abstractNumId w:val="62"/>
  </w:num>
  <w:num w:numId="61" w16cid:durableId="270210811">
    <w:abstractNumId w:val="54"/>
  </w:num>
  <w:num w:numId="62" w16cid:durableId="905342413">
    <w:abstractNumId w:val="25"/>
  </w:num>
  <w:num w:numId="63" w16cid:durableId="587469292">
    <w:abstractNumId w:val="41"/>
  </w:num>
  <w:num w:numId="64" w16cid:durableId="525411722">
    <w:abstractNumId w:val="57"/>
  </w:num>
  <w:num w:numId="65" w16cid:durableId="1250507149">
    <w:abstractNumId w:val="10"/>
  </w:num>
  <w:num w:numId="66" w16cid:durableId="2037384276">
    <w:abstractNumId w:val="42"/>
  </w:num>
  <w:num w:numId="67" w16cid:durableId="49958989">
    <w:abstractNumId w:val="52"/>
  </w:num>
  <w:num w:numId="68" w16cid:durableId="786704507">
    <w:abstractNumId w:val="31"/>
  </w:num>
  <w:num w:numId="69" w16cid:durableId="253052188">
    <w:abstractNumId w:val="1"/>
  </w:num>
  <w:num w:numId="70" w16cid:durableId="1198348589">
    <w:abstractNumId w:val="56"/>
  </w:num>
  <w:num w:numId="71" w16cid:durableId="1476604983">
    <w:abstractNumId w:val="58"/>
  </w:num>
  <w:num w:numId="72" w16cid:durableId="622926790">
    <w:abstractNumId w:val="26"/>
  </w:num>
  <w:num w:numId="73" w16cid:durableId="1225414906">
    <w:abstractNumId w:val="32"/>
  </w:num>
  <w:num w:numId="74" w16cid:durableId="389889550">
    <w:abstractNumId w:val="50"/>
  </w:num>
  <w:num w:numId="75" w16cid:durableId="386805630">
    <w:abstractNumId w:val="39"/>
  </w:num>
  <w:num w:numId="76" w16cid:durableId="2087795875">
    <w:abstractNumId w:val="75"/>
  </w:num>
  <w:num w:numId="77" w16cid:durableId="1670012767">
    <w:abstractNumId w:val="13"/>
  </w:num>
  <w:num w:numId="78" w16cid:durableId="866869380">
    <w:abstractNumId w:val="6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attachedTemplate r:id="rId1"/>
  <w:defaultTabStop w:val="720"/>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D5E"/>
    <w:rsid w:val="0002482E"/>
    <w:rsid w:val="00050324"/>
    <w:rsid w:val="00070F29"/>
    <w:rsid w:val="000763F8"/>
    <w:rsid w:val="000A0150"/>
    <w:rsid w:val="000E3879"/>
    <w:rsid w:val="000E63C9"/>
    <w:rsid w:val="001034B8"/>
    <w:rsid w:val="00130E9D"/>
    <w:rsid w:val="00150A6D"/>
    <w:rsid w:val="00185405"/>
    <w:rsid w:val="00185B35"/>
    <w:rsid w:val="001A2DC1"/>
    <w:rsid w:val="001A4471"/>
    <w:rsid w:val="001D45E4"/>
    <w:rsid w:val="001F2BC8"/>
    <w:rsid w:val="001F5F6B"/>
    <w:rsid w:val="00243EBC"/>
    <w:rsid w:val="00246A35"/>
    <w:rsid w:val="00270C80"/>
    <w:rsid w:val="00284348"/>
    <w:rsid w:val="00290AB6"/>
    <w:rsid w:val="002D5DAD"/>
    <w:rsid w:val="002E1A17"/>
    <w:rsid w:val="002F085B"/>
    <w:rsid w:val="002F51F5"/>
    <w:rsid w:val="0030563C"/>
    <w:rsid w:val="00312137"/>
    <w:rsid w:val="00330359"/>
    <w:rsid w:val="0033762F"/>
    <w:rsid w:val="003453CD"/>
    <w:rsid w:val="00360494"/>
    <w:rsid w:val="00366C7E"/>
    <w:rsid w:val="00384EA3"/>
    <w:rsid w:val="003A39A1"/>
    <w:rsid w:val="003C2191"/>
    <w:rsid w:val="003D0442"/>
    <w:rsid w:val="003D3863"/>
    <w:rsid w:val="003D4537"/>
    <w:rsid w:val="004110DE"/>
    <w:rsid w:val="00432EAF"/>
    <w:rsid w:val="0044085A"/>
    <w:rsid w:val="00477563"/>
    <w:rsid w:val="004B21A5"/>
    <w:rsid w:val="004D449C"/>
    <w:rsid w:val="005037F0"/>
    <w:rsid w:val="00516A86"/>
    <w:rsid w:val="00523D5E"/>
    <w:rsid w:val="00524EB7"/>
    <w:rsid w:val="005275F6"/>
    <w:rsid w:val="00527663"/>
    <w:rsid w:val="00532541"/>
    <w:rsid w:val="00572102"/>
    <w:rsid w:val="005942E9"/>
    <w:rsid w:val="005F1BB0"/>
    <w:rsid w:val="0062243B"/>
    <w:rsid w:val="006253F7"/>
    <w:rsid w:val="00656883"/>
    <w:rsid w:val="00656C4D"/>
    <w:rsid w:val="006E5716"/>
    <w:rsid w:val="007302B3"/>
    <w:rsid w:val="00730733"/>
    <w:rsid w:val="00730E3A"/>
    <w:rsid w:val="00736AAF"/>
    <w:rsid w:val="00740386"/>
    <w:rsid w:val="00765B2A"/>
    <w:rsid w:val="00783A34"/>
    <w:rsid w:val="007C6B52"/>
    <w:rsid w:val="007D16C5"/>
    <w:rsid w:val="00812BBC"/>
    <w:rsid w:val="00862FE4"/>
    <w:rsid w:val="0086389A"/>
    <w:rsid w:val="0087605E"/>
    <w:rsid w:val="0089264D"/>
    <w:rsid w:val="008B1FEE"/>
    <w:rsid w:val="008C6C7C"/>
    <w:rsid w:val="008D7140"/>
    <w:rsid w:val="00903C32"/>
    <w:rsid w:val="00906417"/>
    <w:rsid w:val="0091275B"/>
    <w:rsid w:val="00916B16"/>
    <w:rsid w:val="009173B9"/>
    <w:rsid w:val="0093335D"/>
    <w:rsid w:val="009358B7"/>
    <w:rsid w:val="0093613E"/>
    <w:rsid w:val="00943026"/>
    <w:rsid w:val="00966B81"/>
    <w:rsid w:val="009C7720"/>
    <w:rsid w:val="00A23AFA"/>
    <w:rsid w:val="00A31B3E"/>
    <w:rsid w:val="00A532F3"/>
    <w:rsid w:val="00A55760"/>
    <w:rsid w:val="00A61747"/>
    <w:rsid w:val="00A8489E"/>
    <w:rsid w:val="00AB02A7"/>
    <w:rsid w:val="00AC29F3"/>
    <w:rsid w:val="00AD7AA5"/>
    <w:rsid w:val="00AE5FBF"/>
    <w:rsid w:val="00B231E5"/>
    <w:rsid w:val="00BD0D90"/>
    <w:rsid w:val="00C02B87"/>
    <w:rsid w:val="00C4086D"/>
    <w:rsid w:val="00C94231"/>
    <w:rsid w:val="00C96A64"/>
    <w:rsid w:val="00C972A9"/>
    <w:rsid w:val="00CA1896"/>
    <w:rsid w:val="00CB5B28"/>
    <w:rsid w:val="00CB6DF5"/>
    <w:rsid w:val="00CF5371"/>
    <w:rsid w:val="00D0323A"/>
    <w:rsid w:val="00D05330"/>
    <w:rsid w:val="00D0559F"/>
    <w:rsid w:val="00D077E9"/>
    <w:rsid w:val="00D42CB7"/>
    <w:rsid w:val="00D5413D"/>
    <w:rsid w:val="00D570A9"/>
    <w:rsid w:val="00D70D02"/>
    <w:rsid w:val="00D770C7"/>
    <w:rsid w:val="00D86945"/>
    <w:rsid w:val="00D90290"/>
    <w:rsid w:val="00DA31D5"/>
    <w:rsid w:val="00DA5B66"/>
    <w:rsid w:val="00DD152F"/>
    <w:rsid w:val="00DE213F"/>
    <w:rsid w:val="00DE5E90"/>
    <w:rsid w:val="00DF027C"/>
    <w:rsid w:val="00E00A32"/>
    <w:rsid w:val="00E16849"/>
    <w:rsid w:val="00E22ACD"/>
    <w:rsid w:val="00E609D8"/>
    <w:rsid w:val="00E620B0"/>
    <w:rsid w:val="00E81B40"/>
    <w:rsid w:val="00ED0780"/>
    <w:rsid w:val="00EF1DF4"/>
    <w:rsid w:val="00EF555B"/>
    <w:rsid w:val="00F027BB"/>
    <w:rsid w:val="00F11DCF"/>
    <w:rsid w:val="00F162EA"/>
    <w:rsid w:val="00F24FB1"/>
    <w:rsid w:val="00F52D27"/>
    <w:rsid w:val="00F7672D"/>
    <w:rsid w:val="00F83527"/>
    <w:rsid w:val="00F90904"/>
    <w:rsid w:val="00FB26E1"/>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F53EAD"/>
  <w15:docId w15:val="{3185EF9C-D249-451C-9397-8884EDD87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945"/>
    <w:pPr>
      <w:spacing w:after="0"/>
    </w:pPr>
    <w:rPr>
      <w:rFonts w:eastAsiaTheme="minorEastAsia"/>
      <w:b/>
      <w:color w:val="242852" w:themeColor="text2"/>
      <w:sz w:val="28"/>
      <w:szCs w:val="22"/>
    </w:rPr>
  </w:style>
  <w:style w:type="paragraph" w:styleId="Titre1">
    <w:name w:val="heading 1"/>
    <w:basedOn w:val="Normal"/>
    <w:link w:val="Titre1Car"/>
    <w:uiPriority w:val="4"/>
    <w:qFormat/>
    <w:rsid w:val="002E1A17"/>
    <w:pPr>
      <w:keepNext/>
      <w:numPr>
        <w:numId w:val="8"/>
      </w:numPr>
      <w:spacing w:before="240" w:after="60"/>
      <w:outlineLvl w:val="0"/>
    </w:pPr>
    <w:rPr>
      <w:rFonts w:asciiTheme="majorHAnsi" w:eastAsiaTheme="majorEastAsia" w:hAnsiTheme="majorHAnsi" w:cstheme="majorBidi"/>
      <w:color w:val="1B1D3D" w:themeColor="text2" w:themeShade="BF"/>
      <w:kern w:val="28"/>
      <w:sz w:val="52"/>
      <w:szCs w:val="32"/>
    </w:rPr>
  </w:style>
  <w:style w:type="paragraph" w:styleId="Titre2">
    <w:name w:val="heading 2"/>
    <w:basedOn w:val="Normal"/>
    <w:next w:val="Normal"/>
    <w:link w:val="Titre2Car"/>
    <w:uiPriority w:val="4"/>
    <w:qFormat/>
    <w:rsid w:val="00DF027C"/>
    <w:pPr>
      <w:keepNext/>
      <w:numPr>
        <w:ilvl w:val="1"/>
        <w:numId w:val="8"/>
      </w:numPr>
      <w:spacing w:after="240" w:line="240" w:lineRule="auto"/>
      <w:outlineLvl w:val="1"/>
    </w:pPr>
    <w:rPr>
      <w:rFonts w:eastAsiaTheme="majorEastAsia" w:cstheme="majorBidi"/>
      <w:b w:val="0"/>
      <w:sz w:val="36"/>
      <w:szCs w:val="26"/>
    </w:rPr>
  </w:style>
  <w:style w:type="paragraph" w:styleId="Titre3">
    <w:name w:val="heading 3"/>
    <w:basedOn w:val="Normal"/>
    <w:next w:val="Normal"/>
    <w:link w:val="Titre3Car"/>
    <w:uiPriority w:val="5"/>
    <w:unhideWhenUsed/>
    <w:qFormat/>
    <w:rsid w:val="008C6C7C"/>
    <w:pPr>
      <w:keepNext/>
      <w:keepLines/>
      <w:numPr>
        <w:ilvl w:val="2"/>
        <w:numId w:val="8"/>
      </w:numPr>
      <w:spacing w:before="40"/>
      <w:outlineLvl w:val="2"/>
    </w:pPr>
    <w:rPr>
      <w:rFonts w:asciiTheme="majorHAnsi" w:eastAsiaTheme="majorEastAsia" w:hAnsiTheme="majorHAnsi" w:cstheme="majorBidi"/>
      <w:color w:val="243255" w:themeColor="accent1" w:themeShade="7F"/>
      <w:szCs w:val="24"/>
    </w:rPr>
  </w:style>
  <w:style w:type="paragraph" w:styleId="Titre4">
    <w:name w:val="heading 4"/>
    <w:basedOn w:val="Normal"/>
    <w:next w:val="Normal"/>
    <w:link w:val="Titre4Car"/>
    <w:uiPriority w:val="1"/>
    <w:unhideWhenUsed/>
    <w:qFormat/>
    <w:rsid w:val="002E1A17"/>
    <w:pPr>
      <w:keepNext/>
      <w:keepLines/>
      <w:numPr>
        <w:ilvl w:val="3"/>
        <w:numId w:val="8"/>
      </w:numPr>
      <w:spacing w:before="40"/>
      <w:outlineLvl w:val="3"/>
    </w:pPr>
    <w:rPr>
      <w:rFonts w:asciiTheme="majorHAnsi" w:eastAsiaTheme="majorEastAsia" w:hAnsiTheme="majorHAnsi" w:cstheme="majorBidi"/>
      <w:i/>
      <w:iCs/>
      <w:color w:val="374C80" w:themeColor="accent1" w:themeShade="BF"/>
    </w:rPr>
  </w:style>
  <w:style w:type="paragraph" w:styleId="Titre5">
    <w:name w:val="heading 5"/>
    <w:basedOn w:val="Normal"/>
    <w:next w:val="Normal"/>
    <w:link w:val="Titre5Car"/>
    <w:uiPriority w:val="1"/>
    <w:unhideWhenUsed/>
    <w:qFormat/>
    <w:rsid w:val="008C6C7C"/>
    <w:pPr>
      <w:keepNext/>
      <w:keepLines/>
      <w:numPr>
        <w:ilvl w:val="4"/>
        <w:numId w:val="8"/>
      </w:numPr>
      <w:spacing w:before="40"/>
      <w:outlineLvl w:val="4"/>
    </w:pPr>
    <w:rPr>
      <w:rFonts w:asciiTheme="majorHAnsi" w:eastAsiaTheme="majorEastAsia" w:hAnsiTheme="majorHAnsi" w:cstheme="majorBidi"/>
      <w:color w:val="374C80" w:themeColor="accent1" w:themeShade="BF"/>
    </w:rPr>
  </w:style>
  <w:style w:type="paragraph" w:styleId="Titre6">
    <w:name w:val="heading 6"/>
    <w:basedOn w:val="Normal"/>
    <w:next w:val="Normal"/>
    <w:link w:val="Titre6Car"/>
    <w:uiPriority w:val="1"/>
    <w:semiHidden/>
    <w:unhideWhenUsed/>
    <w:qFormat/>
    <w:rsid w:val="008C6C7C"/>
    <w:pPr>
      <w:keepNext/>
      <w:keepLines/>
      <w:numPr>
        <w:ilvl w:val="5"/>
        <w:numId w:val="8"/>
      </w:numPr>
      <w:spacing w:before="40"/>
      <w:outlineLvl w:val="5"/>
    </w:pPr>
    <w:rPr>
      <w:rFonts w:asciiTheme="majorHAnsi" w:eastAsiaTheme="majorEastAsia" w:hAnsiTheme="majorHAnsi" w:cstheme="majorBidi"/>
      <w:color w:val="243255" w:themeColor="accent1" w:themeShade="7F"/>
    </w:rPr>
  </w:style>
  <w:style w:type="paragraph" w:styleId="Titre7">
    <w:name w:val="heading 7"/>
    <w:basedOn w:val="Normal"/>
    <w:next w:val="Normal"/>
    <w:link w:val="Titre7Car"/>
    <w:uiPriority w:val="1"/>
    <w:semiHidden/>
    <w:unhideWhenUsed/>
    <w:qFormat/>
    <w:rsid w:val="008C6C7C"/>
    <w:pPr>
      <w:keepNext/>
      <w:keepLines/>
      <w:numPr>
        <w:ilvl w:val="6"/>
        <w:numId w:val="8"/>
      </w:numPr>
      <w:spacing w:before="40"/>
      <w:outlineLvl w:val="6"/>
    </w:pPr>
    <w:rPr>
      <w:rFonts w:asciiTheme="majorHAnsi" w:eastAsiaTheme="majorEastAsia" w:hAnsiTheme="majorHAnsi" w:cstheme="majorBidi"/>
      <w:i/>
      <w:iCs/>
      <w:color w:val="243255" w:themeColor="accent1" w:themeShade="7F"/>
    </w:rPr>
  </w:style>
  <w:style w:type="paragraph" w:styleId="Titre8">
    <w:name w:val="heading 8"/>
    <w:basedOn w:val="Normal"/>
    <w:next w:val="Normal"/>
    <w:link w:val="Titre8Car"/>
    <w:uiPriority w:val="1"/>
    <w:semiHidden/>
    <w:unhideWhenUsed/>
    <w:qFormat/>
    <w:rsid w:val="008C6C7C"/>
    <w:pPr>
      <w:keepNext/>
      <w:keepLines/>
      <w:numPr>
        <w:ilvl w:val="7"/>
        <w:numId w:val="8"/>
      </w:numPr>
      <w:spacing w:before="4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1"/>
    <w:semiHidden/>
    <w:unhideWhenUsed/>
    <w:qFormat/>
    <w:rsid w:val="008C6C7C"/>
    <w:pPr>
      <w:keepNext/>
      <w:keepLines/>
      <w:numPr>
        <w:ilvl w:val="8"/>
        <w:numId w:val="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sz w:val="16"/>
      <w:szCs w:val="16"/>
    </w:rPr>
  </w:style>
  <w:style w:type="paragraph" w:styleId="Titre">
    <w:name w:val="Title"/>
    <w:basedOn w:val="Normal"/>
    <w:link w:val="TitreC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reCar">
    <w:name w:val="Titre Car"/>
    <w:basedOn w:val="Policepardfaut"/>
    <w:link w:val="Titre"/>
    <w:uiPriority w:val="1"/>
    <w:rsid w:val="00D86945"/>
    <w:rPr>
      <w:rFonts w:asciiTheme="majorHAnsi" w:eastAsiaTheme="majorEastAsia" w:hAnsiTheme="majorHAnsi" w:cstheme="majorBidi"/>
      <w:b/>
      <w:bCs/>
      <w:color w:val="242852" w:themeColor="text2"/>
      <w:sz w:val="72"/>
      <w:szCs w:val="52"/>
    </w:rPr>
  </w:style>
  <w:style w:type="paragraph" w:styleId="Sous-titre">
    <w:name w:val="Subtitle"/>
    <w:basedOn w:val="Normal"/>
    <w:link w:val="Sous-titreCar"/>
    <w:uiPriority w:val="2"/>
    <w:qFormat/>
    <w:rsid w:val="00D86945"/>
    <w:pPr>
      <w:framePr w:hSpace="180" w:wrap="around" w:vAnchor="text" w:hAnchor="margin" w:y="1167"/>
    </w:pPr>
    <w:rPr>
      <w:b w:val="0"/>
      <w:caps/>
      <w:spacing w:val="20"/>
      <w:sz w:val="32"/>
    </w:rPr>
  </w:style>
  <w:style w:type="character" w:customStyle="1" w:styleId="Sous-titreCar">
    <w:name w:val="Sous-titre Car"/>
    <w:basedOn w:val="Policepardfaut"/>
    <w:link w:val="Sous-titre"/>
    <w:uiPriority w:val="2"/>
    <w:rsid w:val="00D86945"/>
    <w:rPr>
      <w:rFonts w:eastAsiaTheme="minorEastAsia"/>
      <w:caps/>
      <w:color w:val="242852" w:themeColor="text2"/>
      <w:spacing w:val="20"/>
      <w:sz w:val="32"/>
      <w:szCs w:val="22"/>
    </w:rPr>
  </w:style>
  <w:style w:type="character" w:customStyle="1" w:styleId="Titre1Car">
    <w:name w:val="Titre 1 Car"/>
    <w:basedOn w:val="Policepardfaut"/>
    <w:link w:val="Titre1"/>
    <w:uiPriority w:val="4"/>
    <w:rsid w:val="00D077E9"/>
    <w:rPr>
      <w:rFonts w:asciiTheme="majorHAnsi" w:eastAsiaTheme="majorEastAsia" w:hAnsiTheme="majorHAnsi" w:cstheme="majorBidi"/>
      <w:b/>
      <w:color w:val="1B1D3D" w:themeColor="text2" w:themeShade="BF"/>
      <w:kern w:val="28"/>
      <w:sz w:val="52"/>
      <w:szCs w:val="32"/>
    </w:rPr>
  </w:style>
  <w:style w:type="paragraph" w:styleId="En-tte">
    <w:name w:val="header"/>
    <w:basedOn w:val="Normal"/>
    <w:link w:val="En-tteCar"/>
    <w:uiPriority w:val="8"/>
    <w:unhideWhenUsed/>
    <w:rsid w:val="005037F0"/>
  </w:style>
  <w:style w:type="character" w:customStyle="1" w:styleId="En-tteCar">
    <w:name w:val="En-tête Car"/>
    <w:basedOn w:val="Policepardfaut"/>
    <w:link w:val="En-tte"/>
    <w:uiPriority w:val="8"/>
    <w:rsid w:val="0093335D"/>
  </w:style>
  <w:style w:type="paragraph" w:styleId="Pieddepage">
    <w:name w:val="footer"/>
    <w:basedOn w:val="Normal"/>
    <w:link w:val="PieddepageCar"/>
    <w:uiPriority w:val="99"/>
    <w:unhideWhenUsed/>
    <w:rsid w:val="005037F0"/>
  </w:style>
  <w:style w:type="character" w:customStyle="1" w:styleId="PieddepageCar">
    <w:name w:val="Pied de page Car"/>
    <w:basedOn w:val="Policepardfaut"/>
    <w:link w:val="Pieddepage"/>
    <w:uiPriority w:val="99"/>
    <w:rsid w:val="005037F0"/>
    <w:rPr>
      <w:sz w:val="24"/>
      <w:szCs w:val="24"/>
    </w:rPr>
  </w:style>
  <w:style w:type="paragraph" w:customStyle="1" w:styleId="Nom">
    <w:name w:val="Nom"/>
    <w:basedOn w:val="Normal"/>
    <w:uiPriority w:val="3"/>
    <w:qFormat/>
    <w:rsid w:val="00B231E5"/>
    <w:pPr>
      <w:spacing w:line="240" w:lineRule="auto"/>
      <w:jc w:val="right"/>
    </w:pPr>
  </w:style>
  <w:style w:type="character" w:customStyle="1" w:styleId="Titre2Car">
    <w:name w:val="Titre 2 Car"/>
    <w:basedOn w:val="Policepardfaut"/>
    <w:link w:val="Titre2"/>
    <w:uiPriority w:val="4"/>
    <w:rsid w:val="00DF027C"/>
    <w:rPr>
      <w:rFonts w:eastAsiaTheme="majorEastAsia" w:cstheme="majorBidi"/>
      <w:color w:val="242852" w:themeColor="text2"/>
      <w:sz w:val="36"/>
      <w:szCs w:val="26"/>
    </w:rPr>
  </w:style>
  <w:style w:type="table" w:styleId="Grilledutableau">
    <w:name w:val="Table Grid"/>
    <w:basedOn w:val="Tableau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unhideWhenUsed/>
    <w:rsid w:val="00D86945"/>
    <w:rPr>
      <w:color w:val="808080"/>
    </w:rPr>
  </w:style>
  <w:style w:type="paragraph" w:customStyle="1" w:styleId="Contenu">
    <w:name w:val="Contenu"/>
    <w:basedOn w:val="Normal"/>
    <w:link w:val="Caractredecontenu"/>
    <w:qFormat/>
    <w:rsid w:val="00DF027C"/>
    <w:rPr>
      <w:b w:val="0"/>
    </w:rPr>
  </w:style>
  <w:style w:type="paragraph" w:customStyle="1" w:styleId="Textedemiseenvidence">
    <w:name w:val="Texte de mise en évidence"/>
    <w:basedOn w:val="Normal"/>
    <w:link w:val="Caractredetextedemiseenvidence"/>
    <w:qFormat/>
    <w:rsid w:val="00DF027C"/>
  </w:style>
  <w:style w:type="character" w:customStyle="1" w:styleId="Caractredecontenu">
    <w:name w:val="Caractère de contenu"/>
    <w:basedOn w:val="Policepardfaut"/>
    <w:link w:val="Contenu"/>
    <w:rsid w:val="00DF027C"/>
    <w:rPr>
      <w:rFonts w:eastAsiaTheme="minorEastAsia"/>
      <w:color w:val="242852" w:themeColor="text2"/>
      <w:sz w:val="28"/>
      <w:szCs w:val="22"/>
    </w:rPr>
  </w:style>
  <w:style w:type="character" w:customStyle="1" w:styleId="Caractredetextedemiseenvidence">
    <w:name w:val="Caractère de texte de mise en évidence"/>
    <w:basedOn w:val="Policepardfaut"/>
    <w:link w:val="Textedemiseenvidence"/>
    <w:rsid w:val="00DF027C"/>
    <w:rPr>
      <w:rFonts w:eastAsiaTheme="minorEastAsia"/>
      <w:b/>
      <w:color w:val="242852" w:themeColor="text2"/>
      <w:sz w:val="28"/>
      <w:szCs w:val="22"/>
    </w:rPr>
  </w:style>
  <w:style w:type="character" w:customStyle="1" w:styleId="Titre3Car">
    <w:name w:val="Titre 3 Car"/>
    <w:basedOn w:val="Policepardfaut"/>
    <w:link w:val="Titre3"/>
    <w:uiPriority w:val="5"/>
    <w:rsid w:val="008C6C7C"/>
    <w:rPr>
      <w:rFonts w:asciiTheme="majorHAnsi" w:eastAsiaTheme="majorEastAsia" w:hAnsiTheme="majorHAnsi" w:cstheme="majorBidi"/>
      <w:b/>
      <w:color w:val="243255" w:themeColor="accent1" w:themeShade="7F"/>
      <w:sz w:val="28"/>
    </w:rPr>
  </w:style>
  <w:style w:type="character" w:customStyle="1" w:styleId="Titre4Car">
    <w:name w:val="Titre 4 Car"/>
    <w:basedOn w:val="Policepardfaut"/>
    <w:link w:val="Titre4"/>
    <w:uiPriority w:val="1"/>
    <w:rsid w:val="002E1A17"/>
    <w:rPr>
      <w:rFonts w:asciiTheme="majorHAnsi" w:eastAsiaTheme="majorEastAsia" w:hAnsiTheme="majorHAnsi" w:cstheme="majorBidi"/>
      <w:b/>
      <w:i/>
      <w:iCs/>
      <w:color w:val="374C80" w:themeColor="accent1" w:themeShade="BF"/>
      <w:sz w:val="28"/>
      <w:szCs w:val="22"/>
    </w:rPr>
  </w:style>
  <w:style w:type="character" w:customStyle="1" w:styleId="Titre5Car">
    <w:name w:val="Titre 5 Car"/>
    <w:basedOn w:val="Policepardfaut"/>
    <w:link w:val="Titre5"/>
    <w:uiPriority w:val="1"/>
    <w:rsid w:val="008C6C7C"/>
    <w:rPr>
      <w:rFonts w:asciiTheme="majorHAnsi" w:eastAsiaTheme="majorEastAsia" w:hAnsiTheme="majorHAnsi" w:cstheme="majorBidi"/>
      <w:b/>
      <w:color w:val="374C80" w:themeColor="accent1" w:themeShade="BF"/>
      <w:sz w:val="28"/>
      <w:szCs w:val="22"/>
    </w:rPr>
  </w:style>
  <w:style w:type="character" w:customStyle="1" w:styleId="Titre6Car">
    <w:name w:val="Titre 6 Car"/>
    <w:basedOn w:val="Policepardfaut"/>
    <w:link w:val="Titre6"/>
    <w:uiPriority w:val="1"/>
    <w:semiHidden/>
    <w:rsid w:val="008C6C7C"/>
    <w:rPr>
      <w:rFonts w:asciiTheme="majorHAnsi" w:eastAsiaTheme="majorEastAsia" w:hAnsiTheme="majorHAnsi" w:cstheme="majorBidi"/>
      <w:b/>
      <w:color w:val="243255" w:themeColor="accent1" w:themeShade="7F"/>
      <w:sz w:val="28"/>
      <w:szCs w:val="22"/>
    </w:rPr>
  </w:style>
  <w:style w:type="character" w:customStyle="1" w:styleId="Titre7Car">
    <w:name w:val="Titre 7 Car"/>
    <w:basedOn w:val="Policepardfaut"/>
    <w:link w:val="Titre7"/>
    <w:uiPriority w:val="1"/>
    <w:semiHidden/>
    <w:rsid w:val="008C6C7C"/>
    <w:rPr>
      <w:rFonts w:asciiTheme="majorHAnsi" w:eastAsiaTheme="majorEastAsia" w:hAnsiTheme="majorHAnsi" w:cstheme="majorBidi"/>
      <w:b/>
      <w:i/>
      <w:iCs/>
      <w:color w:val="243255" w:themeColor="accent1" w:themeShade="7F"/>
      <w:sz w:val="28"/>
      <w:szCs w:val="22"/>
    </w:rPr>
  </w:style>
  <w:style w:type="character" w:customStyle="1" w:styleId="Titre8Car">
    <w:name w:val="Titre 8 Car"/>
    <w:basedOn w:val="Policepardfaut"/>
    <w:link w:val="Titre8"/>
    <w:uiPriority w:val="1"/>
    <w:semiHidden/>
    <w:rsid w:val="008C6C7C"/>
    <w:rPr>
      <w:rFonts w:asciiTheme="majorHAnsi" w:eastAsiaTheme="majorEastAsia" w:hAnsiTheme="majorHAnsi" w:cstheme="majorBidi"/>
      <w:b/>
      <w:color w:val="272727" w:themeColor="text1" w:themeTint="D8"/>
      <w:sz w:val="21"/>
      <w:szCs w:val="21"/>
    </w:rPr>
  </w:style>
  <w:style w:type="character" w:customStyle="1" w:styleId="Titre9Car">
    <w:name w:val="Titre 9 Car"/>
    <w:basedOn w:val="Policepardfaut"/>
    <w:link w:val="Titre9"/>
    <w:uiPriority w:val="1"/>
    <w:semiHidden/>
    <w:rsid w:val="008C6C7C"/>
    <w:rPr>
      <w:rFonts w:asciiTheme="majorHAnsi" w:eastAsiaTheme="majorEastAsia" w:hAnsiTheme="majorHAnsi" w:cstheme="majorBidi"/>
      <w:b/>
      <w:i/>
      <w:iCs/>
      <w:color w:val="272727" w:themeColor="text1" w:themeTint="D8"/>
      <w:sz w:val="21"/>
      <w:szCs w:val="21"/>
    </w:rPr>
  </w:style>
  <w:style w:type="paragraph" w:styleId="En-ttedetabledesmatires">
    <w:name w:val="TOC Heading"/>
    <w:basedOn w:val="Titre1"/>
    <w:next w:val="Normal"/>
    <w:uiPriority w:val="39"/>
    <w:unhideWhenUsed/>
    <w:qFormat/>
    <w:rsid w:val="002F085B"/>
    <w:pPr>
      <w:keepLines/>
      <w:numPr>
        <w:numId w:val="0"/>
      </w:numPr>
      <w:spacing w:after="0" w:line="259" w:lineRule="auto"/>
      <w:outlineLvl w:val="9"/>
    </w:pPr>
    <w:rPr>
      <w:b w:val="0"/>
      <w:color w:val="374C80" w:themeColor="accent1" w:themeShade="BF"/>
      <w:kern w:val="0"/>
      <w:sz w:val="32"/>
      <w:lang w:val="fr-BE" w:eastAsia="fr-BE"/>
    </w:rPr>
  </w:style>
  <w:style w:type="paragraph" w:styleId="TM1">
    <w:name w:val="toc 1"/>
    <w:basedOn w:val="Normal"/>
    <w:next w:val="Normal"/>
    <w:autoRedefine/>
    <w:uiPriority w:val="39"/>
    <w:unhideWhenUsed/>
    <w:rsid w:val="002F085B"/>
    <w:pPr>
      <w:spacing w:after="100"/>
    </w:pPr>
  </w:style>
  <w:style w:type="paragraph" w:styleId="TM2">
    <w:name w:val="toc 2"/>
    <w:basedOn w:val="Normal"/>
    <w:next w:val="Normal"/>
    <w:autoRedefine/>
    <w:uiPriority w:val="39"/>
    <w:unhideWhenUsed/>
    <w:rsid w:val="002F085B"/>
    <w:pPr>
      <w:spacing w:after="100"/>
      <w:ind w:left="280"/>
    </w:pPr>
  </w:style>
  <w:style w:type="paragraph" w:styleId="TM3">
    <w:name w:val="toc 3"/>
    <w:basedOn w:val="Normal"/>
    <w:next w:val="Normal"/>
    <w:autoRedefine/>
    <w:uiPriority w:val="39"/>
    <w:unhideWhenUsed/>
    <w:rsid w:val="002F085B"/>
    <w:pPr>
      <w:spacing w:after="100"/>
      <w:ind w:left="560"/>
    </w:pPr>
  </w:style>
  <w:style w:type="character" w:styleId="Hyperlien">
    <w:name w:val="Hyperlink"/>
    <w:basedOn w:val="Policepardfaut"/>
    <w:uiPriority w:val="99"/>
    <w:unhideWhenUsed/>
    <w:rsid w:val="002F085B"/>
    <w:rPr>
      <w:color w:val="9454C3" w:themeColor="hyperlink"/>
      <w:u w:val="single"/>
    </w:rPr>
  </w:style>
  <w:style w:type="paragraph" w:styleId="Paragraphedeliste">
    <w:name w:val="List Paragraph"/>
    <w:basedOn w:val="Normal"/>
    <w:uiPriority w:val="34"/>
    <w:unhideWhenUsed/>
    <w:qFormat/>
    <w:rsid w:val="004775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59512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s://www.piqsels.com/fr/search?q=sant%C3%A9+et+m%C3%A9decine" TargetMode="Externa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ince\AppData\Roaming\Microsoft\Templates\Rapport%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982FD28045A24FFF93D952BE9C0628AF"/>
        <w:category>
          <w:name w:val="Général"/>
          <w:gallery w:val="placeholder"/>
        </w:category>
        <w:types>
          <w:type w:val="bbPlcHdr"/>
        </w:types>
        <w:behaviors>
          <w:behavior w:val="content"/>
        </w:behaviors>
        <w:guid w:val="{BA35B81A-CDB0-40C7-90D2-9E978CDCF3FF}"/>
      </w:docPartPr>
      <w:docPartBody>
        <w:p w:rsidR="00775F2A" w:rsidRDefault="003F5E7D" w:rsidP="003F5E7D">
          <w:pPr>
            <w:pStyle w:val="982FD28045A24FFF93D952BE9C0628AF"/>
          </w:pPr>
          <w:r>
            <w:rPr>
              <w:lang w:bidi="fr-FR"/>
            </w:rPr>
            <w:t>NOM DE LA SOCIÉTÉ</w:t>
          </w:r>
        </w:p>
      </w:docPartBody>
    </w:docPart>
    <w:docPart>
      <w:docPartPr>
        <w:name w:val="BEB8C93BFCCD4255A21648BA05166A20"/>
        <w:category>
          <w:name w:val="Général"/>
          <w:gallery w:val="placeholder"/>
        </w:category>
        <w:types>
          <w:type w:val="bbPlcHdr"/>
        </w:types>
        <w:behaviors>
          <w:behavior w:val="content"/>
        </w:behaviors>
        <w:guid w:val="{4A99E73C-A32E-4F0B-A597-A9AC222B3C31}"/>
      </w:docPartPr>
      <w:docPartBody>
        <w:p w:rsidR="00775F2A" w:rsidRDefault="003F5E7D" w:rsidP="003F5E7D">
          <w:pPr>
            <w:pStyle w:val="BEB8C93BFCCD4255A21648BA05166A20"/>
          </w:pPr>
          <w:r>
            <w:rPr>
              <w:lang w:bidi="fr-FR"/>
            </w:rPr>
            <w:t>Votre nom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Meiryo">
    <w:altName w:val="メイリオ"/>
    <w:charset w:val="80"/>
    <w:family w:val="swiss"/>
    <w:pitch w:val="variable"/>
    <w:sig w:usb0="E00002FF" w:usb1="6AC7FFFF" w:usb2="08000012" w:usb3="00000000" w:csb0="0002009F" w:csb1="00000000"/>
  </w:font>
  <w:font w:name="Tw Cen MT Condensed">
    <w:panose1 w:val="020B06060201040202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formatting="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E7D"/>
    <w:rsid w:val="003F5E7D"/>
    <w:rsid w:val="00656883"/>
    <w:rsid w:val="006C4368"/>
    <w:rsid w:val="00775F2A"/>
    <w:rsid w:val="008D7140"/>
    <w:rsid w:val="00D544B8"/>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fr-BE" w:eastAsia="fr-BE"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ous-titre">
    <w:name w:val="Subtitle"/>
    <w:basedOn w:val="Normal"/>
    <w:link w:val="Sous-titreCar"/>
    <w:uiPriority w:val="2"/>
    <w:qFormat/>
    <w:pPr>
      <w:framePr w:hSpace="180" w:wrap="around" w:vAnchor="text" w:hAnchor="margin" w:y="1167"/>
      <w:spacing w:after="0" w:line="276" w:lineRule="auto"/>
    </w:pPr>
    <w:rPr>
      <w:caps/>
      <w:color w:val="0E2841" w:themeColor="text2"/>
      <w:spacing w:val="20"/>
      <w:kern w:val="0"/>
      <w:sz w:val="32"/>
      <w:szCs w:val="22"/>
      <w:lang w:val="fr-FR" w:eastAsia="en-US"/>
      <w14:ligatures w14:val="none"/>
    </w:rPr>
  </w:style>
  <w:style w:type="character" w:customStyle="1" w:styleId="Sous-titreCar">
    <w:name w:val="Sous-titre Car"/>
    <w:basedOn w:val="Policepardfaut"/>
    <w:link w:val="Sous-titre"/>
    <w:uiPriority w:val="2"/>
    <w:rPr>
      <w:caps/>
      <w:color w:val="0E2841" w:themeColor="text2"/>
      <w:spacing w:val="20"/>
      <w:kern w:val="0"/>
      <w:sz w:val="32"/>
      <w:szCs w:val="22"/>
      <w:lang w:val="fr-FR" w:eastAsia="en-US"/>
      <w14:ligatures w14:val="none"/>
    </w:rPr>
  </w:style>
  <w:style w:type="paragraph" w:customStyle="1" w:styleId="982FD28045A24FFF93D952BE9C0628AF">
    <w:name w:val="982FD28045A24FFF93D952BE9C0628AF"/>
    <w:rsid w:val="003F5E7D"/>
  </w:style>
  <w:style w:type="paragraph" w:customStyle="1" w:styleId="BEB8C93BFCCD4255A21648BA05166A20">
    <w:name w:val="BEB8C93BFCCD4255A21648BA05166A20"/>
    <w:rsid w:val="003F5E7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Intégral">
  <a:themeElements>
    <a:clrScheme name="Personnalisé 1">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Inté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é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Mr Eric Poncin</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Rapport .dotx</Template>
  <TotalTime>0</TotalTime>
  <Pages>44</Pages>
  <Words>13197</Words>
  <Characters>72588</Characters>
  <Application>Microsoft Office Word</Application>
  <DocSecurity>0</DocSecurity>
  <Lines>604</Lines>
  <Paragraphs>171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85614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vincent vanhees</dc:creator>
  <cp:keywords/>
  <cp:lastModifiedBy>vincent vanhees</cp:lastModifiedBy>
  <cp:revision>38</cp:revision>
  <cp:lastPrinted>2006-08-01T17:47:00Z</cp:lastPrinted>
  <dcterms:created xsi:type="dcterms:W3CDTF">2024-06-15T09:32:00Z</dcterms:created>
  <dcterms:modified xsi:type="dcterms:W3CDTF">2024-06-16T07:15:00Z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