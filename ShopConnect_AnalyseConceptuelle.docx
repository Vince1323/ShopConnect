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6E711" w14:textId="69AF7591" w:rsidR="00EE722A" w:rsidRDefault="00EE722A" w:rsidP="00C16637">
      <w:pPr>
        <w:pStyle w:val="Nomdelasocit"/>
      </w:pPr>
      <w:proofErr w:type="spellStart"/>
      <w:r>
        <w:t>ShopConnect</w:t>
      </w:r>
      <w:proofErr w:type="spellEnd"/>
      <w:r>
        <w:t xml:space="preserve"> </w:t>
      </w:r>
      <w:r w:rsidR="00D11302">
        <w:t>–</w:t>
      </w:r>
      <w:r>
        <w:t xml:space="preserve"> </w:t>
      </w:r>
      <w:r w:rsidR="00D11302">
        <w:t>Analyse conceptuelle</w:t>
      </w:r>
      <w:r w:rsidR="005B1D75">
        <w:t>.</w:t>
      </w:r>
    </w:p>
    <w:p w14:paraId="019B0657" w14:textId="77777777" w:rsidR="00724608" w:rsidRDefault="00724608" w:rsidP="00D470DF">
      <w:pPr>
        <w:jc w:val="both"/>
      </w:pPr>
    </w:p>
    <w:p w14:paraId="336E4F70" w14:textId="2708880B" w:rsidR="00724608" w:rsidRDefault="00AE3DF1" w:rsidP="00D470DF">
      <w:pPr>
        <w:pStyle w:val="Titre1"/>
        <w:jc w:val="both"/>
      </w:pPr>
      <w:r>
        <w:t xml:space="preserve">Schéma MCD: </w:t>
      </w:r>
    </w:p>
    <w:p w14:paraId="04B1838C" w14:textId="4C9AA9B5" w:rsidR="00C16637" w:rsidRPr="00C16637" w:rsidRDefault="00C16637" w:rsidP="00C16637">
      <w:r w:rsidRPr="00C16637">
        <w:rPr>
          <w:noProof/>
        </w:rPr>
        <w:drawing>
          <wp:inline distT="0" distB="0" distL="0" distR="0" wp14:anchorId="646D6B54" wp14:editId="38750EDB">
            <wp:extent cx="6645910" cy="3909060"/>
            <wp:effectExtent l="0" t="0" r="2540" b="0"/>
            <wp:docPr id="159877599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75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297" w14:textId="4090766D" w:rsidR="0005167A" w:rsidRDefault="00D470DF" w:rsidP="00D470DF">
      <w:pPr>
        <w:pStyle w:val="Titre1"/>
        <w:jc w:val="both"/>
      </w:pPr>
      <w:r>
        <w:t>SCHEMA MLD :</w:t>
      </w:r>
    </w:p>
    <w:p w14:paraId="444A386D" w14:textId="59DD1708" w:rsidR="00D470DF" w:rsidRPr="00D470DF" w:rsidRDefault="00C16637" w:rsidP="00D470DF">
      <w:pPr>
        <w:jc w:val="both"/>
      </w:pPr>
      <w:r w:rsidRPr="00C16637">
        <w:rPr>
          <w:noProof/>
        </w:rPr>
        <w:drawing>
          <wp:inline distT="0" distB="0" distL="0" distR="0" wp14:anchorId="11C9625B" wp14:editId="5156DD74">
            <wp:extent cx="6645910" cy="4139565"/>
            <wp:effectExtent l="0" t="0" r="2540" b="0"/>
            <wp:docPr id="16142800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8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5AB9" w14:textId="2E068669" w:rsidR="0005167A" w:rsidRDefault="00D470DF" w:rsidP="00D470DF">
      <w:pPr>
        <w:pStyle w:val="Titre1"/>
        <w:jc w:val="both"/>
        <w:rPr>
          <w:noProof/>
        </w:rPr>
      </w:pPr>
      <w:r>
        <w:rPr>
          <w:noProof/>
        </w:rPr>
        <w:lastRenderedPageBreak/>
        <w:t>SCHEMA</w:t>
      </w:r>
      <w:r w:rsidR="00C16637">
        <w:rPr>
          <w:noProof/>
        </w:rPr>
        <w:t xml:space="preserve"> </w:t>
      </w:r>
      <w:r>
        <w:rPr>
          <w:noProof/>
        </w:rPr>
        <w:t>UML :</w:t>
      </w:r>
      <w:r w:rsidRPr="00D470DF">
        <w:rPr>
          <w:noProof/>
        </w:rPr>
        <w:t xml:space="preserve"> </w:t>
      </w:r>
    </w:p>
    <w:p w14:paraId="214CC5E2" w14:textId="36B26A7F" w:rsidR="00C16637" w:rsidRPr="00C16637" w:rsidRDefault="00C16637" w:rsidP="00C16637">
      <w:r w:rsidRPr="00C16637">
        <w:rPr>
          <w:noProof/>
        </w:rPr>
        <w:drawing>
          <wp:inline distT="0" distB="0" distL="0" distR="0" wp14:anchorId="75AC6B77" wp14:editId="399964DA">
            <wp:extent cx="6645910" cy="4450080"/>
            <wp:effectExtent l="0" t="0" r="2540" b="7620"/>
            <wp:docPr id="17728349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34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CB2C" w14:textId="77777777" w:rsidR="0005167A" w:rsidRDefault="0005167A" w:rsidP="00D470DF">
      <w:pPr>
        <w:jc w:val="both"/>
      </w:pPr>
    </w:p>
    <w:p w14:paraId="5D3DC296" w14:textId="17C5CE3C" w:rsidR="0005167A" w:rsidRDefault="00D11302" w:rsidP="00D470DF">
      <w:pPr>
        <w:jc w:val="both"/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</w:pPr>
      <w:r w:rsidRPr="00D11302">
        <w:rPr>
          <w:rFonts w:asciiTheme="majorHAnsi" w:eastAsiaTheme="majorEastAsia" w:hAnsiTheme="majorHAnsi" w:cstheme="majorBidi"/>
          <w:b/>
          <w:bCs/>
          <w:caps/>
          <w:color w:val="724109" w:themeColor="accent1" w:themeShade="80"/>
          <w:sz w:val="28"/>
          <w:szCs w:val="24"/>
        </w:rPr>
        <w:t>glossaire de données</w:t>
      </w:r>
    </w:p>
    <w:p w14:paraId="127D7942" w14:textId="77777777" w:rsidR="00D11302" w:rsidRPr="0005167A" w:rsidRDefault="00D11302" w:rsidP="00D470DF">
      <w:pPr>
        <w:jc w:val="both"/>
      </w:pPr>
    </w:p>
    <w:p w14:paraId="00A0FE05" w14:textId="3DC3E291" w:rsidR="00D470DF" w:rsidRDefault="00D470DF" w:rsidP="00D470DF">
      <w:pPr>
        <w:pStyle w:val="Titre2"/>
        <w:numPr>
          <w:ilvl w:val="0"/>
          <w:numId w:val="30"/>
        </w:numPr>
        <w:jc w:val="both"/>
        <w:rPr>
          <w:lang w:val="fr-BE"/>
        </w:rPr>
      </w:pPr>
      <w:r w:rsidRPr="00D470DF">
        <w:rPr>
          <w:lang w:val="fr-BE"/>
        </w:rPr>
        <w:t>Table : Utilisateur</w:t>
      </w:r>
    </w:p>
    <w:p w14:paraId="7E20720A" w14:textId="77777777" w:rsidR="00D470DF" w:rsidRPr="00D470DF" w:rsidRDefault="00D470DF" w:rsidP="00D470DF">
      <w:pPr>
        <w:jc w:val="both"/>
        <w:rPr>
          <w:lang w:val="fr-BE"/>
        </w:rPr>
      </w:pPr>
    </w:p>
    <w:p w14:paraId="3B3DB4CC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Description :</w:t>
      </w:r>
    </w:p>
    <w:p w14:paraId="494DCBA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informations de base sur les utilisateurs de la plateforme, qu'ils soient clients, commerçants, ou administrateurs. Chaque utilisateur est associé à un rôle spécifique.</w:t>
      </w:r>
    </w:p>
    <w:p w14:paraId="488BA1C9" w14:textId="77777777" w:rsidR="00D470DF" w:rsidRPr="00D470DF" w:rsidRDefault="00D470DF" w:rsidP="00D470DF">
      <w:pPr>
        <w:jc w:val="both"/>
        <w:rPr>
          <w:lang w:val="fr-BE"/>
        </w:rPr>
      </w:pPr>
    </w:p>
    <w:p w14:paraId="2FCA721D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Colonnes :</w:t>
      </w:r>
    </w:p>
    <w:p w14:paraId="0488911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l'utilisateur.</w:t>
      </w:r>
    </w:p>
    <w:p w14:paraId="0631D41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email: Adresse électronique de l'utilisateur, unique.</w:t>
      </w:r>
    </w:p>
    <w:p w14:paraId="40A1BEC2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password</w:t>
      </w:r>
      <w:proofErr w:type="spellEnd"/>
      <w:r w:rsidRPr="00D470DF">
        <w:rPr>
          <w:lang w:val="fr-BE"/>
        </w:rPr>
        <w:t>: Mot de passe sécurisé de l'utilisateur.</w:t>
      </w:r>
    </w:p>
    <w:p w14:paraId="181FFADC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l'utilisateur.</w:t>
      </w:r>
    </w:p>
    <w:p w14:paraId="1DE7905B" w14:textId="05BD66EC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role</w:t>
      </w:r>
      <w:proofErr w:type="spellEnd"/>
      <w:r w:rsidRPr="00D470DF">
        <w:rPr>
          <w:lang w:val="fr-BE"/>
        </w:rPr>
        <w:t>: Rôle de l'utilisateur (Admin, M</w:t>
      </w:r>
      <w:r w:rsidR="00476585">
        <w:rPr>
          <w:lang w:val="fr-BE"/>
        </w:rPr>
        <w:t>a</w:t>
      </w:r>
      <w:r w:rsidRPr="00D470DF">
        <w:rPr>
          <w:lang w:val="fr-BE"/>
        </w:rPr>
        <w:t>rchan</w:t>
      </w:r>
      <w:r w:rsidR="00476585">
        <w:rPr>
          <w:lang w:val="fr-BE"/>
        </w:rPr>
        <w:t>d</w:t>
      </w:r>
      <w:r w:rsidRPr="00D470DF">
        <w:rPr>
          <w:lang w:val="fr-BE"/>
        </w:rPr>
        <w:t xml:space="preserve">, </w:t>
      </w:r>
      <w:r w:rsidR="00476585">
        <w:rPr>
          <w:lang w:val="fr-BE"/>
        </w:rPr>
        <w:t>Client</w:t>
      </w:r>
      <w:r w:rsidRPr="00D470DF">
        <w:rPr>
          <w:lang w:val="fr-BE"/>
        </w:rPr>
        <w:t>,</w:t>
      </w:r>
      <w:r w:rsidR="00476585">
        <w:rPr>
          <w:lang w:val="fr-BE"/>
        </w:rPr>
        <w:t xml:space="preserve"> Manager</w:t>
      </w:r>
      <w:r w:rsidRPr="00D470DF">
        <w:rPr>
          <w:lang w:val="fr-BE"/>
        </w:rPr>
        <w:t>).</w:t>
      </w:r>
    </w:p>
    <w:p w14:paraId="5799C302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langage: Langue d'affichage préférée (français ou anglais).</w:t>
      </w:r>
    </w:p>
    <w:p w14:paraId="40DAF64C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auth_provider</w:t>
      </w:r>
      <w:proofErr w:type="spellEnd"/>
      <w:r w:rsidRPr="00D470DF">
        <w:rPr>
          <w:lang w:val="fr-BE"/>
        </w:rPr>
        <w:t>: Méthode d'authentification (</w:t>
      </w:r>
      <w:proofErr w:type="gramStart"/>
      <w:r w:rsidRPr="00D470DF">
        <w:rPr>
          <w:lang w:val="fr-BE"/>
        </w:rPr>
        <w:t>email</w:t>
      </w:r>
      <w:proofErr w:type="gramEnd"/>
      <w:r w:rsidRPr="00D470DF">
        <w:rPr>
          <w:lang w:val="fr-BE"/>
        </w:rPr>
        <w:t xml:space="preserve">, </w:t>
      </w:r>
      <w:proofErr w:type="spellStart"/>
      <w:r w:rsidRPr="00D470DF">
        <w:rPr>
          <w:lang w:val="fr-BE"/>
        </w:rPr>
        <w:t>facebook</w:t>
      </w:r>
      <w:proofErr w:type="spellEnd"/>
      <w:r w:rsidRPr="00D470DF">
        <w:rPr>
          <w:lang w:val="fr-BE"/>
        </w:rPr>
        <w:t>, google).</w:t>
      </w:r>
    </w:p>
    <w:p w14:paraId="2B27A1E5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date_inscription</w:t>
      </w:r>
      <w:proofErr w:type="spellEnd"/>
      <w:r w:rsidRPr="00D470DF">
        <w:rPr>
          <w:lang w:val="fr-BE"/>
        </w:rPr>
        <w:t>: Date d'inscription de l'utilisateur sur la plateforme.</w:t>
      </w:r>
    </w:p>
    <w:p w14:paraId="13D7873B" w14:textId="77777777" w:rsidR="00D470DF" w:rsidRPr="00D470DF" w:rsidRDefault="00D470DF" w:rsidP="00D470DF">
      <w:pPr>
        <w:jc w:val="both"/>
        <w:rPr>
          <w:lang w:val="fr-BE"/>
        </w:rPr>
      </w:pPr>
    </w:p>
    <w:p w14:paraId="2A7A9154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lastRenderedPageBreak/>
        <w:t>Relations :</w:t>
      </w:r>
    </w:p>
    <w:p w14:paraId="3B2613C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Panier via </w:t>
      </w:r>
      <w:proofErr w:type="spellStart"/>
      <w:r w:rsidRPr="00D470DF">
        <w:rPr>
          <w:lang w:val="fr-BE"/>
        </w:rPr>
        <w:t>r_Panier_Utilisateur</w:t>
      </w:r>
      <w:proofErr w:type="spellEnd"/>
      <w:r w:rsidRPr="00D470DF">
        <w:rPr>
          <w:lang w:val="fr-BE"/>
        </w:rPr>
        <w:t>: Un utilisateur peut avoir plusieurs paniers, mais un panier appartient à un seul utilisateur.</w:t>
      </w:r>
    </w:p>
    <w:p w14:paraId="3ED10E4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Boutique: Un utilisateur de type Merchant peut gérer une ou plusieurs boutiques.</w:t>
      </w:r>
    </w:p>
    <w:p w14:paraId="751DD65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Promotion via </w:t>
      </w:r>
      <w:proofErr w:type="spellStart"/>
      <w:r w:rsidRPr="00D470DF">
        <w:rPr>
          <w:lang w:val="fr-BE"/>
        </w:rPr>
        <w:t>r_Utilisateur_Promotion</w:t>
      </w:r>
      <w:proofErr w:type="spellEnd"/>
      <w:r w:rsidRPr="00D470DF">
        <w:rPr>
          <w:lang w:val="fr-BE"/>
        </w:rPr>
        <w:t xml:space="preserve">: Un utilisateur de type </w:t>
      </w:r>
      <w:proofErr w:type="spellStart"/>
      <w:r w:rsidRPr="00D470DF">
        <w:rPr>
          <w:lang w:val="fr-BE"/>
        </w:rPr>
        <w:t>MarketingManager</w:t>
      </w:r>
      <w:proofErr w:type="spellEnd"/>
      <w:r w:rsidRPr="00D470DF">
        <w:rPr>
          <w:lang w:val="fr-BE"/>
        </w:rPr>
        <w:t xml:space="preserve"> peut créer plusieurs promotions.</w:t>
      </w:r>
    </w:p>
    <w:p w14:paraId="14B3CC6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Commande via </w:t>
      </w:r>
      <w:proofErr w:type="spellStart"/>
      <w:r w:rsidRPr="00D470DF">
        <w:rPr>
          <w:lang w:val="fr-BE"/>
        </w:rPr>
        <w:t>r_Commande_Utilisateur</w:t>
      </w:r>
      <w:proofErr w:type="spellEnd"/>
      <w:r w:rsidRPr="00D470DF">
        <w:rPr>
          <w:lang w:val="fr-BE"/>
        </w:rPr>
        <w:t>: Un utilisateur peut passer plusieurs commandes.</w:t>
      </w:r>
    </w:p>
    <w:p w14:paraId="50B633C2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Avis via </w:t>
      </w:r>
      <w:proofErr w:type="spellStart"/>
      <w:r w:rsidRPr="00D470DF">
        <w:rPr>
          <w:lang w:val="fr-BE"/>
        </w:rPr>
        <w:t>r_Avis_Utilisateur</w:t>
      </w:r>
      <w:proofErr w:type="spellEnd"/>
      <w:r w:rsidRPr="00D470DF">
        <w:rPr>
          <w:lang w:val="fr-BE"/>
        </w:rPr>
        <w:t>: Un utilisateur peut écrire plusieurs avis sur des produits.</w:t>
      </w:r>
    </w:p>
    <w:p w14:paraId="597FECF3" w14:textId="77777777" w:rsidR="00D470DF" w:rsidRPr="00D470DF" w:rsidRDefault="00D470DF" w:rsidP="00D470DF">
      <w:pPr>
        <w:jc w:val="both"/>
        <w:rPr>
          <w:lang w:val="fr-BE"/>
        </w:rPr>
      </w:pPr>
    </w:p>
    <w:p w14:paraId="78EC8239" w14:textId="1ABFA3F5" w:rsidR="00D470DF" w:rsidRDefault="00D470DF" w:rsidP="00D470DF">
      <w:pPr>
        <w:pStyle w:val="Titre2"/>
        <w:numPr>
          <w:ilvl w:val="0"/>
          <w:numId w:val="30"/>
        </w:numPr>
        <w:jc w:val="both"/>
        <w:rPr>
          <w:lang w:val="fr-BE"/>
        </w:rPr>
      </w:pPr>
      <w:r w:rsidRPr="00D470DF">
        <w:rPr>
          <w:lang w:val="fr-BE"/>
        </w:rPr>
        <w:t>Table : Panier</w:t>
      </w:r>
    </w:p>
    <w:p w14:paraId="1A110A2A" w14:textId="77777777" w:rsidR="00D470DF" w:rsidRPr="00D470DF" w:rsidRDefault="00D470DF" w:rsidP="00D470DF">
      <w:pPr>
        <w:jc w:val="both"/>
        <w:rPr>
          <w:lang w:val="fr-BE"/>
        </w:rPr>
      </w:pPr>
    </w:p>
    <w:p w14:paraId="244CC25D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Description :</w:t>
      </w:r>
    </w:p>
    <w:p w14:paraId="2FC934C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Le panier représente une collection temporaire de produits que l'utilisateur souhaite acheter. Chaque utilisateur peut avoir plusieurs paniers au fil du temps.</w:t>
      </w:r>
    </w:p>
    <w:p w14:paraId="54FAFC67" w14:textId="77777777" w:rsidR="00D470DF" w:rsidRPr="00D470DF" w:rsidRDefault="00D470DF" w:rsidP="00D470DF">
      <w:pPr>
        <w:jc w:val="both"/>
        <w:rPr>
          <w:lang w:val="fr-BE"/>
        </w:rPr>
      </w:pPr>
    </w:p>
    <w:p w14:paraId="3BB1DF26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Colonnes :</w:t>
      </w:r>
    </w:p>
    <w:p w14:paraId="31CA859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panier.</w:t>
      </w:r>
    </w:p>
    <w:p w14:paraId="41735143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date_creation</w:t>
      </w:r>
      <w:proofErr w:type="spellEnd"/>
      <w:r w:rsidRPr="00D470DF">
        <w:rPr>
          <w:lang w:val="fr-BE"/>
        </w:rPr>
        <w:t>: Date de création du panier.</w:t>
      </w:r>
    </w:p>
    <w:p w14:paraId="7A18678E" w14:textId="77777777" w:rsidR="00D470DF" w:rsidRPr="00D470DF" w:rsidRDefault="00D470DF" w:rsidP="00D470DF">
      <w:pPr>
        <w:jc w:val="both"/>
        <w:rPr>
          <w:lang w:val="fr-BE"/>
        </w:rPr>
      </w:pPr>
    </w:p>
    <w:p w14:paraId="000150A9" w14:textId="77777777" w:rsidR="00D470DF" w:rsidRPr="00D470DF" w:rsidRDefault="00D470DF" w:rsidP="00D470DF">
      <w:pPr>
        <w:pStyle w:val="Titre3"/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4D80044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n,1 avec Utilisateur via </w:t>
      </w:r>
      <w:proofErr w:type="spellStart"/>
      <w:r w:rsidRPr="00D470DF">
        <w:rPr>
          <w:lang w:val="fr-BE"/>
        </w:rPr>
        <w:t>r_Panier_Utilisateur</w:t>
      </w:r>
      <w:proofErr w:type="spellEnd"/>
      <w:r w:rsidRPr="00D470DF">
        <w:rPr>
          <w:lang w:val="fr-BE"/>
        </w:rPr>
        <w:t>: Chaque panier est associé à un seul utilisateur.</w:t>
      </w:r>
    </w:p>
    <w:p w14:paraId="43315AC2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n,n</w:t>
      </w:r>
      <w:proofErr w:type="spellEnd"/>
      <w:r w:rsidRPr="00D470DF">
        <w:rPr>
          <w:lang w:val="fr-BE"/>
        </w:rPr>
        <w:t xml:space="preserve"> avec Produit via </w:t>
      </w:r>
      <w:proofErr w:type="spellStart"/>
      <w:r w:rsidRPr="00D470DF">
        <w:rPr>
          <w:lang w:val="fr-BE"/>
        </w:rPr>
        <w:t>Panier_Produit</w:t>
      </w:r>
      <w:proofErr w:type="spellEnd"/>
      <w:r w:rsidRPr="00D470DF">
        <w:rPr>
          <w:lang w:val="fr-BE"/>
        </w:rPr>
        <w:t>: Un panier peut contenir plusieurs produits, et un produit peut apparaître dans plusieurs paniers.</w:t>
      </w:r>
    </w:p>
    <w:p w14:paraId="01D52EAF" w14:textId="77777777" w:rsidR="00D470DF" w:rsidRPr="00D470DF" w:rsidRDefault="00D470DF" w:rsidP="00D470DF">
      <w:pPr>
        <w:jc w:val="both"/>
        <w:rPr>
          <w:lang w:val="fr-BE"/>
        </w:rPr>
      </w:pPr>
    </w:p>
    <w:p w14:paraId="57739DF1" w14:textId="4BC4B1F6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>Table : Produit</w:t>
      </w:r>
    </w:p>
    <w:p w14:paraId="0537E123" w14:textId="77777777" w:rsidR="00D470DF" w:rsidRPr="00D470DF" w:rsidRDefault="00D470DF" w:rsidP="00D470DF">
      <w:pPr>
        <w:rPr>
          <w:lang w:val="fr-BE"/>
        </w:rPr>
      </w:pPr>
    </w:p>
    <w:p w14:paraId="097EFBBF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78C960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informations sur les produits vendus par les boutiques.</w:t>
      </w:r>
    </w:p>
    <w:p w14:paraId="17640A2C" w14:textId="77777777" w:rsidR="00D470DF" w:rsidRPr="00D470DF" w:rsidRDefault="00D470DF" w:rsidP="00D470DF">
      <w:pPr>
        <w:jc w:val="both"/>
        <w:rPr>
          <w:lang w:val="fr-BE"/>
        </w:rPr>
      </w:pPr>
    </w:p>
    <w:p w14:paraId="73E6F0FB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7DB7B37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produit.</w:t>
      </w:r>
    </w:p>
    <w:p w14:paraId="0B6C8D7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du produit.</w:t>
      </w:r>
    </w:p>
    <w:p w14:paraId="5E7BA86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détaillée du produit.</w:t>
      </w:r>
    </w:p>
    <w:p w14:paraId="48F77A2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prix: Prix du produit.</w:t>
      </w:r>
    </w:p>
    <w:p w14:paraId="591575F1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quantite_stock</w:t>
      </w:r>
      <w:proofErr w:type="spellEnd"/>
      <w:r w:rsidRPr="00D470DF">
        <w:rPr>
          <w:lang w:val="fr-BE"/>
        </w:rPr>
        <w:t>: Quantité de produit disponible en stock.</w:t>
      </w:r>
    </w:p>
    <w:p w14:paraId="275A879A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image_url</w:t>
      </w:r>
      <w:proofErr w:type="spellEnd"/>
      <w:r w:rsidRPr="00D470DF">
        <w:rPr>
          <w:lang w:val="fr-BE"/>
        </w:rPr>
        <w:t>: URL de l'image du produit.</w:t>
      </w:r>
    </w:p>
    <w:p w14:paraId="5710EBBF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url_slug</w:t>
      </w:r>
      <w:proofErr w:type="spellEnd"/>
      <w:r w:rsidRPr="00D470DF">
        <w:rPr>
          <w:lang w:val="fr-BE"/>
        </w:rPr>
        <w:t>: Identifiant textuel unique utilisé pour générer des URL explicites.</w:t>
      </w:r>
    </w:p>
    <w:p w14:paraId="4DFC1CDC" w14:textId="77777777" w:rsidR="00D470DF" w:rsidRPr="00D470DF" w:rsidRDefault="00D470DF" w:rsidP="00D470DF">
      <w:pPr>
        <w:jc w:val="both"/>
        <w:rPr>
          <w:lang w:val="fr-BE"/>
        </w:rPr>
      </w:pPr>
    </w:p>
    <w:p w14:paraId="3F30DF32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50EF4EB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</w:t>
      </w:r>
      <w:proofErr w:type="spellStart"/>
      <w:r w:rsidRPr="00D470DF">
        <w:rPr>
          <w:lang w:val="fr-BE"/>
        </w:rPr>
        <w:t>Categorie</w:t>
      </w:r>
      <w:proofErr w:type="spellEnd"/>
      <w:r w:rsidRPr="00D470DF">
        <w:rPr>
          <w:lang w:val="fr-BE"/>
        </w:rPr>
        <w:t>: Un produit appartient à une seule catégorie, mais une catégorie peut avoir plusieurs produits.</w:t>
      </w:r>
    </w:p>
    <w:p w14:paraId="07AB9C4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lastRenderedPageBreak/>
        <w:t xml:space="preserve">1,n avec Boutique via </w:t>
      </w:r>
      <w:proofErr w:type="spellStart"/>
      <w:r w:rsidRPr="00D470DF">
        <w:rPr>
          <w:lang w:val="fr-BE"/>
        </w:rPr>
        <w:t>r_Boutique_Produit</w:t>
      </w:r>
      <w:proofErr w:type="spellEnd"/>
      <w:r w:rsidRPr="00D470DF">
        <w:rPr>
          <w:lang w:val="fr-BE"/>
        </w:rPr>
        <w:t>: Un produit est vendu par une seule boutique, mais une boutique peut vendre plusieurs produits.</w:t>
      </w:r>
    </w:p>
    <w:p w14:paraId="5D95E79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Commande via </w:t>
      </w:r>
      <w:proofErr w:type="spellStart"/>
      <w:r w:rsidRPr="00D470DF">
        <w:rPr>
          <w:lang w:val="fr-BE"/>
        </w:rPr>
        <w:t>r_Commande_Produit</w:t>
      </w:r>
      <w:proofErr w:type="spellEnd"/>
      <w:r w:rsidRPr="00D470DF">
        <w:rPr>
          <w:lang w:val="fr-BE"/>
        </w:rPr>
        <w:t>: Un produit peut être commandé dans plusieurs commandes, mais une commande peut inclure plusieurs produits.</w:t>
      </w:r>
    </w:p>
    <w:p w14:paraId="5AE2695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Avis via </w:t>
      </w:r>
      <w:proofErr w:type="spellStart"/>
      <w:r w:rsidRPr="00D470DF">
        <w:rPr>
          <w:lang w:val="fr-BE"/>
        </w:rPr>
        <w:t>r_Avis_Produit</w:t>
      </w:r>
      <w:proofErr w:type="spellEnd"/>
      <w:r w:rsidRPr="00D470DF">
        <w:rPr>
          <w:lang w:val="fr-BE"/>
        </w:rPr>
        <w:t>: Un produit peut recevoir plusieurs avis.</w:t>
      </w:r>
    </w:p>
    <w:p w14:paraId="3AF10900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Promotion via </w:t>
      </w:r>
      <w:proofErr w:type="spellStart"/>
      <w:r w:rsidRPr="00D470DF">
        <w:rPr>
          <w:lang w:val="fr-BE"/>
        </w:rPr>
        <w:t>r_Promotion_Produit</w:t>
      </w:r>
      <w:proofErr w:type="spellEnd"/>
      <w:r w:rsidRPr="00D470DF">
        <w:rPr>
          <w:lang w:val="fr-BE"/>
        </w:rPr>
        <w:t>: Un produit peut avoir plusieurs promotions.</w:t>
      </w:r>
    </w:p>
    <w:p w14:paraId="3A381D84" w14:textId="77777777" w:rsidR="00D470DF" w:rsidRPr="00D470DF" w:rsidRDefault="00D470DF" w:rsidP="00D470DF">
      <w:pPr>
        <w:jc w:val="both"/>
        <w:rPr>
          <w:lang w:val="fr-BE"/>
        </w:rPr>
      </w:pPr>
    </w:p>
    <w:p w14:paraId="4A9B44F2" w14:textId="7DF5EE73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 xml:space="preserve">Table : </w:t>
      </w:r>
      <w:proofErr w:type="spellStart"/>
      <w:r w:rsidRPr="00D470DF">
        <w:rPr>
          <w:lang w:val="fr-BE"/>
        </w:rPr>
        <w:t>Categorie</w:t>
      </w:r>
      <w:proofErr w:type="spellEnd"/>
    </w:p>
    <w:p w14:paraId="7A5360CA" w14:textId="77777777" w:rsidR="00D470DF" w:rsidRPr="00D470DF" w:rsidRDefault="00D470DF" w:rsidP="00D470DF">
      <w:pPr>
        <w:rPr>
          <w:lang w:val="fr-BE"/>
        </w:rPr>
      </w:pPr>
    </w:p>
    <w:p w14:paraId="475DA203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E1D2C1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catégories auxquelles les produits appartiennent.</w:t>
      </w:r>
    </w:p>
    <w:p w14:paraId="7031A135" w14:textId="77777777" w:rsidR="00D470DF" w:rsidRPr="00D470DF" w:rsidRDefault="00D470DF" w:rsidP="00D470DF">
      <w:pPr>
        <w:jc w:val="both"/>
        <w:rPr>
          <w:lang w:val="fr-BE"/>
        </w:rPr>
      </w:pPr>
    </w:p>
    <w:p w14:paraId="3B025E4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64E76C2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catégorie.</w:t>
      </w:r>
    </w:p>
    <w:p w14:paraId="1D2E2F3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la catégorie.</w:t>
      </w:r>
    </w:p>
    <w:p w14:paraId="0FD689FB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catégorie.</w:t>
      </w:r>
    </w:p>
    <w:p w14:paraId="65BAC91C" w14:textId="77777777" w:rsidR="00D470DF" w:rsidRPr="00D470DF" w:rsidRDefault="00D470DF" w:rsidP="00D470DF">
      <w:pPr>
        <w:jc w:val="both"/>
        <w:rPr>
          <w:lang w:val="fr-BE"/>
        </w:rPr>
      </w:pPr>
    </w:p>
    <w:p w14:paraId="347827B8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009886E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Produit: Une catégorie peut contenir plusieurs produits.</w:t>
      </w:r>
    </w:p>
    <w:p w14:paraId="42095238" w14:textId="77777777" w:rsidR="00D470DF" w:rsidRPr="00D470DF" w:rsidRDefault="00D470DF" w:rsidP="00D470DF">
      <w:pPr>
        <w:jc w:val="both"/>
        <w:rPr>
          <w:lang w:val="fr-BE"/>
        </w:rPr>
      </w:pPr>
    </w:p>
    <w:p w14:paraId="767C0336" w14:textId="6F515578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t>Table : Boutique</w:t>
      </w:r>
    </w:p>
    <w:p w14:paraId="5A865AAC" w14:textId="77777777" w:rsidR="00D470DF" w:rsidRPr="00D470DF" w:rsidRDefault="00D470DF" w:rsidP="00D470DF">
      <w:pPr>
        <w:rPr>
          <w:lang w:val="fr-BE"/>
        </w:rPr>
      </w:pPr>
    </w:p>
    <w:p w14:paraId="0E9430C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61FC83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représente les boutiques des commerçants locaux. Chaque boutique appartient à un utilisateur de type Merchant.</w:t>
      </w:r>
    </w:p>
    <w:p w14:paraId="6C50A6DE" w14:textId="77777777" w:rsidR="00D470DF" w:rsidRPr="00D470DF" w:rsidRDefault="00D470DF" w:rsidP="00D470DF">
      <w:pPr>
        <w:jc w:val="both"/>
        <w:rPr>
          <w:lang w:val="fr-BE"/>
        </w:rPr>
      </w:pPr>
    </w:p>
    <w:p w14:paraId="6D1E780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44EF753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boutique.</w:t>
      </w:r>
    </w:p>
    <w:p w14:paraId="3171972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nom: Nom de la boutique.</w:t>
      </w:r>
    </w:p>
    <w:p w14:paraId="6DBF8B07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boutique.</w:t>
      </w:r>
    </w:p>
    <w:p w14:paraId="684574A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adresse: Adresse de la boutique.</w:t>
      </w:r>
    </w:p>
    <w:p w14:paraId="4B9997F7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url_slug</w:t>
      </w:r>
      <w:proofErr w:type="spellEnd"/>
      <w:r w:rsidRPr="00D470DF">
        <w:rPr>
          <w:lang w:val="fr-BE"/>
        </w:rPr>
        <w:t>: Identifiant textuel unique pour générer des URL explicites.</w:t>
      </w:r>
    </w:p>
    <w:p w14:paraId="5E67C262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telephone</w:t>
      </w:r>
      <w:proofErr w:type="spellEnd"/>
      <w:r w:rsidRPr="00D470DF">
        <w:rPr>
          <w:lang w:val="fr-BE"/>
        </w:rPr>
        <w:t>: Numéro de téléphone de la boutique.</w:t>
      </w:r>
    </w:p>
    <w:p w14:paraId="2F9FB643" w14:textId="77777777" w:rsidR="00D470DF" w:rsidRPr="00D470DF" w:rsidRDefault="00D470DF" w:rsidP="00D470DF">
      <w:pPr>
        <w:jc w:val="both"/>
        <w:rPr>
          <w:lang w:val="fr-BE"/>
        </w:rPr>
      </w:pPr>
    </w:p>
    <w:p w14:paraId="4D9919C5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057E713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1,n avec Utilisateur: Un utilisateur de type Merchant peut avoir plusieurs boutiques.</w:t>
      </w:r>
    </w:p>
    <w:p w14:paraId="5EC8F103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n,n</w:t>
      </w:r>
      <w:proofErr w:type="spellEnd"/>
      <w:r w:rsidRPr="00D470DF">
        <w:rPr>
          <w:lang w:val="fr-BE"/>
        </w:rPr>
        <w:t xml:space="preserve"> avec Produit via </w:t>
      </w:r>
      <w:proofErr w:type="spellStart"/>
      <w:r w:rsidRPr="00D470DF">
        <w:rPr>
          <w:lang w:val="fr-BE"/>
        </w:rPr>
        <w:t>r_Boutique_Produit</w:t>
      </w:r>
      <w:proofErr w:type="spellEnd"/>
      <w:r w:rsidRPr="00D470DF">
        <w:rPr>
          <w:lang w:val="fr-BE"/>
        </w:rPr>
        <w:t>: Une boutique peut vendre plusieurs produits.</w:t>
      </w:r>
    </w:p>
    <w:p w14:paraId="5DD2F13B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n,n</w:t>
      </w:r>
      <w:proofErr w:type="spellEnd"/>
      <w:r w:rsidRPr="00D470DF">
        <w:rPr>
          <w:lang w:val="fr-BE"/>
        </w:rPr>
        <w:t xml:space="preserve"> avec Promotion via </w:t>
      </w:r>
      <w:proofErr w:type="spellStart"/>
      <w:r w:rsidRPr="00D470DF">
        <w:rPr>
          <w:lang w:val="fr-BE"/>
        </w:rPr>
        <w:t>r_Boutique_Promotion</w:t>
      </w:r>
      <w:proofErr w:type="spellEnd"/>
      <w:r w:rsidRPr="00D470DF">
        <w:rPr>
          <w:lang w:val="fr-BE"/>
        </w:rPr>
        <w:t>: Une boutique peut appliquer plusieurs promotions à ses produits.</w:t>
      </w:r>
    </w:p>
    <w:p w14:paraId="5E0832B5" w14:textId="77777777" w:rsidR="00D470DF" w:rsidRPr="00D470DF" w:rsidRDefault="00D470DF" w:rsidP="00D470DF">
      <w:pPr>
        <w:jc w:val="both"/>
        <w:rPr>
          <w:lang w:val="fr-BE"/>
        </w:rPr>
      </w:pPr>
    </w:p>
    <w:p w14:paraId="007D48EB" w14:textId="10D10E6D" w:rsidR="00D470DF" w:rsidRDefault="00D470DF" w:rsidP="00D470DF">
      <w:pPr>
        <w:pStyle w:val="Titre2"/>
        <w:numPr>
          <w:ilvl w:val="0"/>
          <w:numId w:val="30"/>
        </w:numPr>
        <w:rPr>
          <w:lang w:val="fr-BE"/>
        </w:rPr>
      </w:pPr>
      <w:r w:rsidRPr="00D470DF">
        <w:rPr>
          <w:lang w:val="fr-BE"/>
        </w:rPr>
        <w:lastRenderedPageBreak/>
        <w:t>Table : Commande</w:t>
      </w:r>
    </w:p>
    <w:p w14:paraId="7E4AA60C" w14:textId="77777777" w:rsidR="00D470DF" w:rsidRPr="00D470DF" w:rsidRDefault="00D470DF" w:rsidP="00D470DF">
      <w:pPr>
        <w:rPr>
          <w:lang w:val="fr-BE"/>
        </w:rPr>
      </w:pPr>
    </w:p>
    <w:p w14:paraId="616302BC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2E6CDC5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Une commande représente un achat effectué par un utilisateur.</w:t>
      </w:r>
    </w:p>
    <w:p w14:paraId="214CAB3A" w14:textId="77777777" w:rsidR="00D470DF" w:rsidRPr="00D470DF" w:rsidRDefault="00D470DF" w:rsidP="00D470DF">
      <w:pPr>
        <w:jc w:val="both"/>
        <w:rPr>
          <w:lang w:val="fr-BE"/>
        </w:rPr>
      </w:pPr>
    </w:p>
    <w:p w14:paraId="1551927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756C69C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commande.</w:t>
      </w:r>
    </w:p>
    <w:p w14:paraId="5B238209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total_montant</w:t>
      </w:r>
      <w:proofErr w:type="spellEnd"/>
      <w:r w:rsidRPr="00D470DF">
        <w:rPr>
          <w:lang w:val="fr-BE"/>
        </w:rPr>
        <w:t>: Montant total de la commande.</w:t>
      </w:r>
    </w:p>
    <w:p w14:paraId="7C4085AF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date_commande</w:t>
      </w:r>
      <w:proofErr w:type="spellEnd"/>
      <w:r w:rsidRPr="00D470DF">
        <w:rPr>
          <w:lang w:val="fr-BE"/>
        </w:rPr>
        <w:t>: Date à laquelle la commande a été passée.</w:t>
      </w:r>
    </w:p>
    <w:p w14:paraId="5255726D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adresse_livraison</w:t>
      </w:r>
      <w:proofErr w:type="spellEnd"/>
      <w:r w:rsidRPr="00D470DF">
        <w:rPr>
          <w:lang w:val="fr-BE"/>
        </w:rPr>
        <w:t>: Adresse où la commande doit être livrée.</w:t>
      </w:r>
    </w:p>
    <w:p w14:paraId="33139026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statut: Statut de la commande (</w:t>
      </w:r>
      <w:proofErr w:type="spellStart"/>
      <w:r w:rsidRPr="00D470DF">
        <w:rPr>
          <w:lang w:val="fr-BE"/>
        </w:rPr>
        <w:t>en_attente</w:t>
      </w:r>
      <w:proofErr w:type="spellEnd"/>
      <w:r w:rsidRPr="00D470DF">
        <w:rPr>
          <w:lang w:val="fr-BE"/>
        </w:rPr>
        <w:t xml:space="preserve">, </w:t>
      </w:r>
      <w:proofErr w:type="spellStart"/>
      <w:r w:rsidRPr="00D470DF">
        <w:rPr>
          <w:lang w:val="fr-BE"/>
        </w:rPr>
        <w:t>confirmee</w:t>
      </w:r>
      <w:proofErr w:type="spellEnd"/>
      <w:r w:rsidRPr="00D470DF">
        <w:rPr>
          <w:lang w:val="fr-BE"/>
        </w:rPr>
        <w:t xml:space="preserve">, </w:t>
      </w:r>
      <w:proofErr w:type="spellStart"/>
      <w:r w:rsidRPr="00D470DF">
        <w:rPr>
          <w:lang w:val="fr-BE"/>
        </w:rPr>
        <w:t>expediee</w:t>
      </w:r>
      <w:proofErr w:type="spellEnd"/>
      <w:r w:rsidRPr="00D470DF">
        <w:rPr>
          <w:lang w:val="fr-BE"/>
        </w:rPr>
        <w:t>, etc.).</w:t>
      </w:r>
    </w:p>
    <w:p w14:paraId="43211930" w14:textId="77777777" w:rsidR="00D470DF" w:rsidRPr="00D470DF" w:rsidRDefault="00D470DF" w:rsidP="00D470DF">
      <w:pPr>
        <w:jc w:val="both"/>
        <w:rPr>
          <w:lang w:val="fr-BE"/>
        </w:rPr>
      </w:pPr>
    </w:p>
    <w:p w14:paraId="108DBF66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28F46B5F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Utilisateur via </w:t>
      </w:r>
      <w:proofErr w:type="spellStart"/>
      <w:r w:rsidRPr="00D470DF">
        <w:rPr>
          <w:lang w:val="fr-BE"/>
        </w:rPr>
        <w:t>r_Commande_Utilisateur</w:t>
      </w:r>
      <w:proofErr w:type="spellEnd"/>
      <w:r w:rsidRPr="00D470DF">
        <w:rPr>
          <w:lang w:val="fr-BE"/>
        </w:rPr>
        <w:t>: Une commande est passée par un seul utilisateur.</w:t>
      </w:r>
    </w:p>
    <w:p w14:paraId="43C7E1A5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n,n</w:t>
      </w:r>
      <w:proofErr w:type="spellEnd"/>
      <w:r w:rsidRPr="00D470DF">
        <w:rPr>
          <w:lang w:val="fr-BE"/>
        </w:rPr>
        <w:t xml:space="preserve"> avec Produit via </w:t>
      </w:r>
      <w:proofErr w:type="spellStart"/>
      <w:r w:rsidRPr="00D470DF">
        <w:rPr>
          <w:lang w:val="fr-BE"/>
        </w:rPr>
        <w:t>r_Commande_Produit</w:t>
      </w:r>
      <w:proofErr w:type="spellEnd"/>
      <w:r w:rsidRPr="00D470DF">
        <w:rPr>
          <w:lang w:val="fr-BE"/>
        </w:rPr>
        <w:t>: Une commande peut inclure plusieurs produits.</w:t>
      </w:r>
    </w:p>
    <w:p w14:paraId="66285161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1,1 avec Paiement: Une commande a un paiement associé.</w:t>
      </w:r>
    </w:p>
    <w:p w14:paraId="2433D83B" w14:textId="77777777" w:rsidR="00D470DF" w:rsidRPr="00D470DF" w:rsidRDefault="00D470DF" w:rsidP="00D470DF">
      <w:pPr>
        <w:jc w:val="both"/>
        <w:rPr>
          <w:lang w:val="fr-BE"/>
        </w:rPr>
      </w:pPr>
    </w:p>
    <w:p w14:paraId="33C6D94B" w14:textId="77777777" w:rsid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7. Table : Paiement</w:t>
      </w:r>
    </w:p>
    <w:p w14:paraId="46BB34DC" w14:textId="77777777" w:rsidR="00D470DF" w:rsidRPr="00D470DF" w:rsidRDefault="00D470DF" w:rsidP="00D470DF">
      <w:pPr>
        <w:rPr>
          <w:lang w:val="fr-BE"/>
        </w:rPr>
      </w:pPr>
    </w:p>
    <w:p w14:paraId="6E8AF107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634D912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stocke les informations relatives aux paiements des commandes.</w:t>
      </w:r>
    </w:p>
    <w:p w14:paraId="31C574EF" w14:textId="77777777" w:rsidR="00D470DF" w:rsidRPr="00D470DF" w:rsidRDefault="00D470DF" w:rsidP="00D470DF">
      <w:pPr>
        <w:jc w:val="both"/>
        <w:rPr>
          <w:lang w:val="fr-BE"/>
        </w:rPr>
      </w:pPr>
    </w:p>
    <w:p w14:paraId="7F23B569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17F36D0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du paiement.</w:t>
      </w:r>
    </w:p>
    <w:p w14:paraId="70A9ED4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montant: Montant payé.</w:t>
      </w:r>
    </w:p>
    <w:p w14:paraId="42006076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methode_paiement</w:t>
      </w:r>
      <w:proofErr w:type="spellEnd"/>
      <w:r w:rsidRPr="00D470DF">
        <w:rPr>
          <w:lang w:val="fr-BE"/>
        </w:rPr>
        <w:t>: Méthode utilisée pour le paiement (carte de crédit, PayPal, etc.).</w:t>
      </w:r>
    </w:p>
    <w:p w14:paraId="23815407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statut_paiement</w:t>
      </w:r>
      <w:proofErr w:type="spellEnd"/>
      <w:r w:rsidRPr="00D470DF">
        <w:rPr>
          <w:lang w:val="fr-BE"/>
        </w:rPr>
        <w:t xml:space="preserve">: Statut du paiement (paye, </w:t>
      </w:r>
      <w:proofErr w:type="spellStart"/>
      <w:r w:rsidRPr="00D470DF">
        <w:rPr>
          <w:lang w:val="fr-BE"/>
        </w:rPr>
        <w:t>impaye</w:t>
      </w:r>
      <w:proofErr w:type="spellEnd"/>
      <w:r w:rsidRPr="00D470DF">
        <w:rPr>
          <w:lang w:val="fr-BE"/>
        </w:rPr>
        <w:t xml:space="preserve">, </w:t>
      </w:r>
      <w:proofErr w:type="spellStart"/>
      <w:r w:rsidRPr="00D470DF">
        <w:rPr>
          <w:lang w:val="fr-BE"/>
        </w:rPr>
        <w:t>echoue</w:t>
      </w:r>
      <w:proofErr w:type="spellEnd"/>
      <w:r w:rsidRPr="00D470DF">
        <w:rPr>
          <w:lang w:val="fr-BE"/>
        </w:rPr>
        <w:t>).</w:t>
      </w:r>
    </w:p>
    <w:p w14:paraId="33815D1F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date_paiement</w:t>
      </w:r>
      <w:proofErr w:type="spellEnd"/>
      <w:r w:rsidRPr="00D470DF">
        <w:rPr>
          <w:lang w:val="fr-BE"/>
        </w:rPr>
        <w:t>: Date à laquelle le paiement a été effectué.</w:t>
      </w:r>
    </w:p>
    <w:p w14:paraId="04DE3A2B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transaction_id</w:t>
      </w:r>
      <w:proofErr w:type="spellEnd"/>
      <w:r w:rsidRPr="00D470DF">
        <w:rPr>
          <w:lang w:val="fr-BE"/>
        </w:rPr>
        <w:t>: Identifiant de la transaction.</w:t>
      </w:r>
    </w:p>
    <w:p w14:paraId="11413656" w14:textId="77777777" w:rsidR="00D470DF" w:rsidRPr="00D470DF" w:rsidRDefault="00D470DF" w:rsidP="00D470DF">
      <w:pPr>
        <w:jc w:val="both"/>
        <w:rPr>
          <w:lang w:val="fr-BE"/>
        </w:rPr>
      </w:pPr>
    </w:p>
    <w:p w14:paraId="5C6A372C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71D36B9F" w14:textId="4F7EEC4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1,1 avec Commande: Un paiement est associé à une seule commande</w:t>
      </w:r>
      <w:r>
        <w:rPr>
          <w:lang w:val="fr-BE"/>
        </w:rPr>
        <w:t>.</w:t>
      </w:r>
    </w:p>
    <w:p w14:paraId="757CCAD9" w14:textId="77777777" w:rsidR="00D470DF" w:rsidRDefault="00D470DF" w:rsidP="00D470DF">
      <w:pPr>
        <w:jc w:val="both"/>
        <w:rPr>
          <w:lang w:val="fr-BE"/>
        </w:rPr>
      </w:pPr>
    </w:p>
    <w:p w14:paraId="2704327E" w14:textId="77777777" w:rsidR="00D470DF" w:rsidRPr="00D470DF" w:rsidRDefault="00D470DF" w:rsidP="00D470DF">
      <w:pPr>
        <w:jc w:val="both"/>
        <w:rPr>
          <w:lang w:val="fr-BE"/>
        </w:rPr>
      </w:pPr>
    </w:p>
    <w:p w14:paraId="53D19162" w14:textId="29C33518" w:rsidR="00D470DF" w:rsidRP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8. Table : Avis</w:t>
      </w:r>
    </w:p>
    <w:p w14:paraId="0C3EFE1D" w14:textId="77777777" w:rsidR="00D470DF" w:rsidRPr="00D470DF" w:rsidRDefault="00D470DF" w:rsidP="00D470DF">
      <w:pPr>
        <w:jc w:val="both"/>
        <w:rPr>
          <w:lang w:val="fr-BE"/>
        </w:rPr>
      </w:pPr>
    </w:p>
    <w:p w14:paraId="38332771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1D7CF03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avis donnés par les utilisateurs sur les produits.</w:t>
      </w:r>
    </w:p>
    <w:p w14:paraId="5D1869D6" w14:textId="77777777" w:rsidR="00D470DF" w:rsidRPr="00D470DF" w:rsidRDefault="00D470DF" w:rsidP="00D470DF">
      <w:pPr>
        <w:jc w:val="both"/>
        <w:rPr>
          <w:lang w:val="fr-BE"/>
        </w:rPr>
      </w:pPr>
    </w:p>
    <w:p w14:paraId="0CA11A40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lastRenderedPageBreak/>
        <w:t>Colonnes :</w:t>
      </w:r>
    </w:p>
    <w:p w14:paraId="1B78C51F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Panier_Produit</w:t>
      </w:r>
      <w:proofErr w:type="spellEnd"/>
      <w:r w:rsidRPr="00D470DF">
        <w:rPr>
          <w:lang w:val="fr-BE"/>
        </w:rPr>
        <w:t>: Identifiant unique de l'avis.</w:t>
      </w:r>
    </w:p>
    <w:p w14:paraId="032EEEC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note: Note donnée par l'utilisateur (généralement sur 5).</w:t>
      </w:r>
    </w:p>
    <w:p w14:paraId="3A8A60A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commentaire: Commentaire laissé par l'utilisateur.</w:t>
      </w:r>
    </w:p>
    <w:p w14:paraId="69AB51F1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date_creation</w:t>
      </w:r>
      <w:proofErr w:type="spellEnd"/>
      <w:r w:rsidRPr="00D470DF">
        <w:rPr>
          <w:lang w:val="fr-BE"/>
        </w:rPr>
        <w:t>: Date de création de l'avis.</w:t>
      </w:r>
    </w:p>
    <w:p w14:paraId="34B3C8EF" w14:textId="77777777" w:rsidR="00D470DF" w:rsidRPr="00D470DF" w:rsidRDefault="00D470DF" w:rsidP="00D470DF">
      <w:pPr>
        <w:jc w:val="both"/>
        <w:rPr>
          <w:lang w:val="fr-BE"/>
        </w:rPr>
      </w:pPr>
    </w:p>
    <w:p w14:paraId="6C7388E1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2757030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Utilisateur via </w:t>
      </w:r>
      <w:proofErr w:type="spellStart"/>
      <w:r w:rsidRPr="00D470DF">
        <w:rPr>
          <w:lang w:val="fr-BE"/>
        </w:rPr>
        <w:t>r_Avis_Utilisateur</w:t>
      </w:r>
      <w:proofErr w:type="spellEnd"/>
      <w:r w:rsidRPr="00D470DF">
        <w:rPr>
          <w:lang w:val="fr-BE"/>
        </w:rPr>
        <w:t>: Un utilisateur peut donner plusieurs avis.</w:t>
      </w:r>
    </w:p>
    <w:p w14:paraId="501BA43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Produit via </w:t>
      </w:r>
      <w:proofErr w:type="spellStart"/>
      <w:r w:rsidRPr="00D470DF">
        <w:rPr>
          <w:lang w:val="fr-BE"/>
        </w:rPr>
        <w:t>r_Avis_Produit</w:t>
      </w:r>
      <w:proofErr w:type="spellEnd"/>
      <w:r w:rsidRPr="00D470DF">
        <w:rPr>
          <w:lang w:val="fr-BE"/>
        </w:rPr>
        <w:t>: Un produit peut recevoir plusieurs avis.</w:t>
      </w:r>
    </w:p>
    <w:p w14:paraId="66F99DB9" w14:textId="77777777" w:rsidR="00D470DF" w:rsidRPr="00D470DF" w:rsidRDefault="00D470DF" w:rsidP="00D470DF">
      <w:pPr>
        <w:jc w:val="both"/>
        <w:rPr>
          <w:lang w:val="fr-BE"/>
        </w:rPr>
      </w:pPr>
    </w:p>
    <w:p w14:paraId="4F77C42C" w14:textId="77777777" w:rsidR="00D470DF" w:rsidRDefault="00D470DF" w:rsidP="00D470DF">
      <w:pPr>
        <w:pStyle w:val="Titre2"/>
        <w:ind w:left="720"/>
        <w:rPr>
          <w:lang w:val="fr-BE"/>
        </w:rPr>
      </w:pPr>
      <w:r w:rsidRPr="00D470DF">
        <w:rPr>
          <w:lang w:val="fr-BE"/>
        </w:rPr>
        <w:t>9. Table : Promotion</w:t>
      </w:r>
    </w:p>
    <w:p w14:paraId="69C71FDD" w14:textId="77777777" w:rsidR="00D470DF" w:rsidRPr="00D470DF" w:rsidRDefault="00D470DF" w:rsidP="00D470DF">
      <w:pPr>
        <w:rPr>
          <w:lang w:val="fr-BE"/>
        </w:rPr>
      </w:pPr>
    </w:p>
    <w:p w14:paraId="40AD9EEE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Description :</w:t>
      </w:r>
    </w:p>
    <w:p w14:paraId="5FB6ED3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Cette table contient les promotions appliquées aux produits dans les boutiques.</w:t>
      </w:r>
    </w:p>
    <w:p w14:paraId="07B7789B" w14:textId="77777777" w:rsidR="00D470DF" w:rsidRPr="00D470DF" w:rsidRDefault="00D470DF" w:rsidP="00D470DF">
      <w:pPr>
        <w:jc w:val="both"/>
        <w:rPr>
          <w:lang w:val="fr-BE"/>
        </w:rPr>
      </w:pPr>
    </w:p>
    <w:p w14:paraId="249A7E12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Colonnes :</w:t>
      </w:r>
    </w:p>
    <w:p w14:paraId="55E32F0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id: Identifiant unique de la promotion.</w:t>
      </w:r>
    </w:p>
    <w:p w14:paraId="078F61F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code: Code promotionnel utilisé pour appliquer la réduction.</w:t>
      </w:r>
    </w:p>
    <w:p w14:paraId="22AD9BA5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description: Description de la promotion.</w:t>
      </w:r>
    </w:p>
    <w:p w14:paraId="7938BFC9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valeur_remise</w:t>
      </w:r>
      <w:proofErr w:type="spellEnd"/>
      <w:r w:rsidRPr="00D470DF">
        <w:rPr>
          <w:lang w:val="fr-BE"/>
        </w:rPr>
        <w:t>: Montant ou pourcentage de réduction offert.</w:t>
      </w:r>
    </w:p>
    <w:p w14:paraId="112280BA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date_debut</w:t>
      </w:r>
      <w:proofErr w:type="spellEnd"/>
      <w:r w:rsidRPr="00D470DF">
        <w:rPr>
          <w:lang w:val="fr-BE"/>
        </w:rPr>
        <w:t>: Date de début de la promotion.</w:t>
      </w:r>
    </w:p>
    <w:p w14:paraId="73B1190A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type_remise</w:t>
      </w:r>
      <w:proofErr w:type="spellEnd"/>
      <w:r w:rsidRPr="00D470DF">
        <w:rPr>
          <w:lang w:val="fr-BE"/>
        </w:rPr>
        <w:t xml:space="preserve">: Type de remise (pourcentage ou </w:t>
      </w:r>
      <w:proofErr w:type="spellStart"/>
      <w:r w:rsidRPr="00D470DF">
        <w:rPr>
          <w:lang w:val="fr-BE"/>
        </w:rPr>
        <w:t>montant_fixe</w:t>
      </w:r>
      <w:proofErr w:type="spellEnd"/>
      <w:r w:rsidRPr="00D470DF">
        <w:rPr>
          <w:lang w:val="fr-BE"/>
        </w:rPr>
        <w:t>).</w:t>
      </w:r>
    </w:p>
    <w:p w14:paraId="6C1A7AAF" w14:textId="77777777" w:rsidR="00D470DF" w:rsidRP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date_fin</w:t>
      </w:r>
      <w:proofErr w:type="spellEnd"/>
      <w:r w:rsidRPr="00D470DF">
        <w:rPr>
          <w:lang w:val="fr-BE"/>
        </w:rPr>
        <w:t>: Date de fin de la promotion.</w:t>
      </w:r>
    </w:p>
    <w:p w14:paraId="4EE174B3" w14:textId="77777777" w:rsidR="00D470DF" w:rsidRDefault="00D470DF" w:rsidP="00D470DF">
      <w:pPr>
        <w:jc w:val="both"/>
        <w:rPr>
          <w:lang w:val="fr-BE"/>
        </w:rPr>
      </w:pPr>
      <w:proofErr w:type="spellStart"/>
      <w:r w:rsidRPr="00D470DF">
        <w:rPr>
          <w:lang w:val="fr-BE"/>
        </w:rPr>
        <w:t>cree_par</w:t>
      </w:r>
      <w:proofErr w:type="spellEnd"/>
      <w:r w:rsidRPr="00D470DF">
        <w:rPr>
          <w:lang w:val="fr-BE"/>
        </w:rPr>
        <w:t>: Identifiant de l'utilisateur qui a créé la promotion.</w:t>
      </w:r>
    </w:p>
    <w:p w14:paraId="7A009C56" w14:textId="77777777" w:rsidR="00D470DF" w:rsidRPr="00D470DF" w:rsidRDefault="00D470DF" w:rsidP="00D470DF">
      <w:pPr>
        <w:jc w:val="both"/>
        <w:rPr>
          <w:lang w:val="fr-BE"/>
        </w:rPr>
      </w:pPr>
    </w:p>
    <w:p w14:paraId="3A46CADF" w14:textId="77777777" w:rsidR="00D470DF" w:rsidRPr="00D470DF" w:rsidRDefault="00D470DF" w:rsidP="00D470DF">
      <w:pPr>
        <w:pStyle w:val="Titre3"/>
        <w:rPr>
          <w:lang w:val="fr-BE"/>
        </w:rPr>
      </w:pPr>
      <w:r w:rsidRPr="00D470DF">
        <w:rPr>
          <w:lang w:val="fr-BE"/>
        </w:rPr>
        <w:t>Relations :</w:t>
      </w:r>
    </w:p>
    <w:p w14:paraId="48E1B0A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Produit via </w:t>
      </w:r>
      <w:proofErr w:type="spellStart"/>
      <w:r w:rsidRPr="00D470DF">
        <w:rPr>
          <w:lang w:val="fr-BE"/>
        </w:rPr>
        <w:t>r_Promotion_Produit</w:t>
      </w:r>
      <w:proofErr w:type="spellEnd"/>
      <w:r w:rsidRPr="00D470DF">
        <w:rPr>
          <w:lang w:val="fr-BE"/>
        </w:rPr>
        <w:t>: Une promotion est appliquée à un ou plusieurs produits.</w:t>
      </w:r>
    </w:p>
    <w:p w14:paraId="154359E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Boutique via </w:t>
      </w:r>
      <w:proofErr w:type="spellStart"/>
      <w:r w:rsidRPr="00D470DF">
        <w:rPr>
          <w:lang w:val="fr-BE"/>
        </w:rPr>
        <w:t>r_Boutique_Promotion</w:t>
      </w:r>
      <w:proofErr w:type="spellEnd"/>
      <w:r w:rsidRPr="00D470DF">
        <w:rPr>
          <w:lang w:val="fr-BE"/>
        </w:rPr>
        <w:t>: Une promotion peut être créée pour plusieurs boutiques.</w:t>
      </w:r>
    </w:p>
    <w:p w14:paraId="53DDAFB7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 xml:space="preserve">1,n avec Utilisateur via </w:t>
      </w:r>
      <w:proofErr w:type="spellStart"/>
      <w:r w:rsidRPr="00D470DF">
        <w:rPr>
          <w:lang w:val="fr-BE"/>
        </w:rPr>
        <w:t>r_Utilisateur_Promotion</w:t>
      </w:r>
      <w:proofErr w:type="spellEnd"/>
      <w:r w:rsidRPr="00D470DF">
        <w:rPr>
          <w:lang w:val="fr-BE"/>
        </w:rPr>
        <w:t xml:space="preserve">: Un </w:t>
      </w:r>
      <w:proofErr w:type="spellStart"/>
      <w:r w:rsidRPr="00D470DF">
        <w:rPr>
          <w:lang w:val="fr-BE"/>
        </w:rPr>
        <w:t>MarketingManager</w:t>
      </w:r>
      <w:proofErr w:type="spellEnd"/>
      <w:r w:rsidRPr="00D470DF">
        <w:rPr>
          <w:lang w:val="fr-BE"/>
        </w:rPr>
        <w:t xml:space="preserve"> peut créer plusieurs promotions.</w:t>
      </w:r>
    </w:p>
    <w:p w14:paraId="5837D0F5" w14:textId="77777777" w:rsidR="0076396B" w:rsidRPr="00D470DF" w:rsidRDefault="0076396B" w:rsidP="00D470DF">
      <w:pPr>
        <w:jc w:val="both"/>
        <w:rPr>
          <w:lang w:val="fr-BE"/>
        </w:rPr>
      </w:pPr>
    </w:p>
    <w:p w14:paraId="7AAAD86B" w14:textId="77777777" w:rsidR="00D470DF" w:rsidRDefault="00D470DF" w:rsidP="0076396B">
      <w:pPr>
        <w:pStyle w:val="Titre2"/>
        <w:rPr>
          <w:lang w:val="fr-BE"/>
        </w:rPr>
      </w:pPr>
      <w:r w:rsidRPr="00D470DF">
        <w:rPr>
          <w:lang w:val="fr-BE"/>
        </w:rPr>
        <w:t>Tables Relationnelles (</w:t>
      </w:r>
      <w:proofErr w:type="spellStart"/>
      <w:r w:rsidRPr="00D470DF">
        <w:rPr>
          <w:lang w:val="fr-BE"/>
        </w:rPr>
        <w:t>n,n</w:t>
      </w:r>
      <w:proofErr w:type="spellEnd"/>
      <w:r w:rsidRPr="00D470DF">
        <w:rPr>
          <w:lang w:val="fr-BE"/>
        </w:rPr>
        <w:t>) :</w:t>
      </w:r>
    </w:p>
    <w:p w14:paraId="08EF7A4D" w14:textId="77777777" w:rsidR="0076396B" w:rsidRPr="0076396B" w:rsidRDefault="0076396B" w:rsidP="0076396B">
      <w:pPr>
        <w:rPr>
          <w:lang w:val="fr-BE"/>
        </w:rPr>
      </w:pPr>
    </w:p>
    <w:p w14:paraId="073D7204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t>r_Panier_Produit</w:t>
      </w:r>
      <w:proofErr w:type="spellEnd"/>
      <w:r w:rsidRPr="00D470DF">
        <w:rPr>
          <w:lang w:val="fr-BE"/>
        </w:rPr>
        <w:t xml:space="preserve"> :</w:t>
      </w:r>
    </w:p>
    <w:p w14:paraId="5B4BC1B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à leurs paniers.</w:t>
      </w:r>
    </w:p>
    <w:p w14:paraId="0453878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1382740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0EA8DB73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Panier (1,n)</w:t>
      </w:r>
    </w:p>
    <w:p w14:paraId="642F93A5" w14:textId="77777777" w:rsidR="0076396B" w:rsidRPr="00D470DF" w:rsidRDefault="0076396B" w:rsidP="00D470DF">
      <w:pPr>
        <w:jc w:val="both"/>
        <w:rPr>
          <w:lang w:val="fr-BE"/>
        </w:rPr>
      </w:pPr>
    </w:p>
    <w:p w14:paraId="7EF78E22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lastRenderedPageBreak/>
        <w:t>r_Commande_Produit</w:t>
      </w:r>
      <w:proofErr w:type="spellEnd"/>
      <w:r w:rsidRPr="00D470DF">
        <w:rPr>
          <w:lang w:val="fr-BE"/>
        </w:rPr>
        <w:t xml:space="preserve"> :</w:t>
      </w:r>
    </w:p>
    <w:p w14:paraId="7A14B9D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aux commandes.</w:t>
      </w:r>
    </w:p>
    <w:p w14:paraId="082B5BE2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0270A5AD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369096A5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Commande (1,n)</w:t>
      </w:r>
    </w:p>
    <w:p w14:paraId="0DEDFEB2" w14:textId="77777777" w:rsidR="0076396B" w:rsidRPr="00D470DF" w:rsidRDefault="0076396B" w:rsidP="00D470DF">
      <w:pPr>
        <w:jc w:val="both"/>
        <w:rPr>
          <w:lang w:val="fr-BE"/>
        </w:rPr>
      </w:pPr>
    </w:p>
    <w:p w14:paraId="63F005A4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t>r_Promotion_Produit</w:t>
      </w:r>
      <w:proofErr w:type="spellEnd"/>
      <w:r w:rsidRPr="00D470DF">
        <w:rPr>
          <w:lang w:val="fr-BE"/>
        </w:rPr>
        <w:t xml:space="preserve"> :</w:t>
      </w:r>
    </w:p>
    <w:p w14:paraId="0A15634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produits aux promotions.</w:t>
      </w:r>
    </w:p>
    <w:p w14:paraId="718EA0E9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07C01018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6E362F86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Promotion (1,n)</w:t>
      </w:r>
    </w:p>
    <w:p w14:paraId="4360A6D3" w14:textId="77777777" w:rsidR="0076396B" w:rsidRPr="00D470DF" w:rsidRDefault="0076396B" w:rsidP="00D470DF">
      <w:pPr>
        <w:jc w:val="both"/>
        <w:rPr>
          <w:lang w:val="fr-BE"/>
        </w:rPr>
      </w:pPr>
    </w:p>
    <w:p w14:paraId="2FCA1A79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t>r_Boutique_Produit</w:t>
      </w:r>
      <w:proofErr w:type="spellEnd"/>
      <w:r w:rsidRPr="00D470DF">
        <w:rPr>
          <w:lang w:val="fr-BE"/>
        </w:rPr>
        <w:t xml:space="preserve"> :</w:t>
      </w:r>
    </w:p>
    <w:p w14:paraId="776651E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boutiques aux produits qu'elles vendent.</w:t>
      </w:r>
    </w:p>
    <w:p w14:paraId="2B61ACE4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5D327EDE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Boutique (1,n)</w:t>
      </w:r>
    </w:p>
    <w:p w14:paraId="7539F4E5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Produit (1,n)</w:t>
      </w:r>
    </w:p>
    <w:p w14:paraId="72A7882F" w14:textId="77777777" w:rsidR="0076396B" w:rsidRPr="00D470DF" w:rsidRDefault="0076396B" w:rsidP="00D470DF">
      <w:pPr>
        <w:jc w:val="both"/>
        <w:rPr>
          <w:lang w:val="fr-BE"/>
        </w:rPr>
      </w:pPr>
    </w:p>
    <w:p w14:paraId="4B74E4C2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t>r_Boutique_Promotion</w:t>
      </w:r>
      <w:proofErr w:type="spellEnd"/>
      <w:r w:rsidRPr="00D470DF">
        <w:rPr>
          <w:lang w:val="fr-BE"/>
        </w:rPr>
        <w:t xml:space="preserve"> :</w:t>
      </w:r>
    </w:p>
    <w:p w14:paraId="5E78D226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Permet de lier les boutiques aux promotions qu'elles appliquent.</w:t>
      </w:r>
    </w:p>
    <w:p w14:paraId="5C22D651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3F84CB73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Boutique (1,n)</w:t>
      </w:r>
    </w:p>
    <w:p w14:paraId="647DD570" w14:textId="77777777" w:rsid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Promotion (1,n)</w:t>
      </w:r>
    </w:p>
    <w:p w14:paraId="05DE949D" w14:textId="77777777" w:rsidR="0076396B" w:rsidRPr="00D470DF" w:rsidRDefault="0076396B" w:rsidP="00D470DF">
      <w:pPr>
        <w:jc w:val="both"/>
        <w:rPr>
          <w:lang w:val="fr-BE"/>
        </w:rPr>
      </w:pPr>
    </w:p>
    <w:p w14:paraId="4A7221A6" w14:textId="77777777" w:rsidR="00D470DF" w:rsidRPr="00D470DF" w:rsidRDefault="00D470DF" w:rsidP="0076396B">
      <w:pPr>
        <w:pStyle w:val="Titre3"/>
        <w:rPr>
          <w:lang w:val="fr-BE"/>
        </w:rPr>
      </w:pPr>
      <w:proofErr w:type="spellStart"/>
      <w:r w:rsidRPr="00D470DF">
        <w:rPr>
          <w:lang w:val="fr-BE"/>
        </w:rPr>
        <w:t>r_Panier_Utilisateur</w:t>
      </w:r>
      <w:proofErr w:type="spellEnd"/>
      <w:r w:rsidRPr="00D470DF">
        <w:rPr>
          <w:lang w:val="fr-BE"/>
        </w:rPr>
        <w:t xml:space="preserve"> :</w:t>
      </w:r>
    </w:p>
    <w:p w14:paraId="1781AFBB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Lien entre un panier et son utilisateur propriétaire.</w:t>
      </w:r>
    </w:p>
    <w:p w14:paraId="653F44EA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Relations :</w:t>
      </w:r>
    </w:p>
    <w:p w14:paraId="4743B6C0" w14:textId="77777777" w:rsidR="00D470DF" w:rsidRPr="00D470DF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Utilisateur (1,n)</w:t>
      </w:r>
    </w:p>
    <w:p w14:paraId="20700446" w14:textId="0BC6B341" w:rsidR="0009587F" w:rsidRPr="00476585" w:rsidRDefault="00D470DF" w:rsidP="00D470DF">
      <w:pPr>
        <w:jc w:val="both"/>
        <w:rPr>
          <w:lang w:val="fr-BE"/>
        </w:rPr>
      </w:pPr>
      <w:r w:rsidRPr="00D470DF">
        <w:rPr>
          <w:lang w:val="fr-BE"/>
        </w:rPr>
        <w:t>Panier (0,n)</w:t>
      </w:r>
    </w:p>
    <w:sectPr w:rsidR="0009587F" w:rsidRPr="00476585" w:rsidSect="009D3D2C">
      <w:footerReference w:type="default" r:id="rId13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3E35C" w14:textId="77777777" w:rsidR="005F454F" w:rsidRDefault="005F454F">
      <w:r>
        <w:separator/>
      </w:r>
    </w:p>
  </w:endnote>
  <w:endnote w:type="continuationSeparator" w:id="0">
    <w:p w14:paraId="7EAB8101" w14:textId="77777777" w:rsidR="005F454F" w:rsidRDefault="005F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7EF3C" w14:textId="77777777" w:rsidR="005F454F" w:rsidRDefault="005F454F">
      <w:r>
        <w:separator/>
      </w:r>
    </w:p>
  </w:footnote>
  <w:footnote w:type="continuationSeparator" w:id="0">
    <w:p w14:paraId="401E2E77" w14:textId="77777777" w:rsidR="005F454F" w:rsidRDefault="005F4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07F20"/>
    <w:multiLevelType w:val="multilevel"/>
    <w:tmpl w:val="6E62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794D90"/>
    <w:multiLevelType w:val="multilevel"/>
    <w:tmpl w:val="85A6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E6A84"/>
    <w:multiLevelType w:val="multilevel"/>
    <w:tmpl w:val="44889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3059CF"/>
    <w:multiLevelType w:val="hybridMultilevel"/>
    <w:tmpl w:val="CCD461A0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52142"/>
    <w:multiLevelType w:val="multilevel"/>
    <w:tmpl w:val="3FF29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6500B0"/>
    <w:multiLevelType w:val="multilevel"/>
    <w:tmpl w:val="7278CF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724109" w:themeColor="accent1" w:themeShade="80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715B41"/>
    <w:multiLevelType w:val="hybridMultilevel"/>
    <w:tmpl w:val="2FFAEA5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C32A5D"/>
    <w:multiLevelType w:val="multilevel"/>
    <w:tmpl w:val="DCA0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A25ABC"/>
    <w:multiLevelType w:val="hybridMultilevel"/>
    <w:tmpl w:val="6FDCB54E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0A04EE"/>
    <w:multiLevelType w:val="hybridMultilevel"/>
    <w:tmpl w:val="A6CC68B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E6264"/>
    <w:multiLevelType w:val="multilevel"/>
    <w:tmpl w:val="BD1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F230A"/>
    <w:multiLevelType w:val="multilevel"/>
    <w:tmpl w:val="FFDE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0D61A6"/>
    <w:multiLevelType w:val="multilevel"/>
    <w:tmpl w:val="E0CA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8067F1"/>
    <w:multiLevelType w:val="hybridMultilevel"/>
    <w:tmpl w:val="BD68BDA4"/>
    <w:lvl w:ilvl="0" w:tplc="EC44872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724109" w:themeColor="accent1" w:themeShade="8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411E2E"/>
    <w:multiLevelType w:val="multilevel"/>
    <w:tmpl w:val="EB885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EB3011"/>
    <w:multiLevelType w:val="multilevel"/>
    <w:tmpl w:val="834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8910D3"/>
    <w:multiLevelType w:val="multilevel"/>
    <w:tmpl w:val="28C80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9E604B"/>
    <w:multiLevelType w:val="multilevel"/>
    <w:tmpl w:val="BDA0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20"/>
  </w:num>
  <w:num w:numId="12" w16cid:durableId="103547454">
    <w:abstractNumId w:val="15"/>
  </w:num>
  <w:num w:numId="13" w16cid:durableId="110171916">
    <w:abstractNumId w:val="21"/>
  </w:num>
  <w:num w:numId="14" w16cid:durableId="563489003">
    <w:abstractNumId w:val="16"/>
  </w:num>
  <w:num w:numId="15" w16cid:durableId="855925534">
    <w:abstractNumId w:val="12"/>
  </w:num>
  <w:num w:numId="16" w16cid:durableId="691684493">
    <w:abstractNumId w:val="17"/>
  </w:num>
  <w:num w:numId="17" w16cid:durableId="1408958743">
    <w:abstractNumId w:val="25"/>
  </w:num>
  <w:num w:numId="18" w16cid:durableId="688141923">
    <w:abstractNumId w:val="19"/>
  </w:num>
  <w:num w:numId="19" w16cid:durableId="1659114258">
    <w:abstractNumId w:val="28"/>
  </w:num>
  <w:num w:numId="20" w16cid:durableId="681711110">
    <w:abstractNumId w:val="23"/>
  </w:num>
  <w:num w:numId="21" w16cid:durableId="848908825">
    <w:abstractNumId w:val="14"/>
  </w:num>
  <w:num w:numId="22" w16cid:durableId="1152261092">
    <w:abstractNumId w:val="27"/>
  </w:num>
  <w:num w:numId="23" w16cid:durableId="2117282795">
    <w:abstractNumId w:val="18"/>
  </w:num>
  <w:num w:numId="24" w16cid:durableId="1520197610">
    <w:abstractNumId w:val="11"/>
  </w:num>
  <w:num w:numId="25" w16cid:durableId="1531458599">
    <w:abstractNumId w:val="26"/>
  </w:num>
  <w:num w:numId="26" w16cid:durableId="88277183">
    <w:abstractNumId w:val="10"/>
  </w:num>
  <w:num w:numId="27" w16cid:durableId="316686094">
    <w:abstractNumId w:val="24"/>
  </w:num>
  <w:num w:numId="28" w16cid:durableId="54133712">
    <w:abstractNumId w:val="22"/>
  </w:num>
  <w:num w:numId="29" w16cid:durableId="195242845">
    <w:abstractNumId w:val="29"/>
  </w:num>
  <w:num w:numId="30" w16cid:durableId="7623338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466A6"/>
    <w:rsid w:val="0005167A"/>
    <w:rsid w:val="0005386B"/>
    <w:rsid w:val="000748B0"/>
    <w:rsid w:val="0009587F"/>
    <w:rsid w:val="000A22CE"/>
    <w:rsid w:val="000C3800"/>
    <w:rsid w:val="000D305F"/>
    <w:rsid w:val="000E26CE"/>
    <w:rsid w:val="000F132D"/>
    <w:rsid w:val="000F739B"/>
    <w:rsid w:val="00156DFB"/>
    <w:rsid w:val="00195B76"/>
    <w:rsid w:val="001B7FE7"/>
    <w:rsid w:val="001D6F3F"/>
    <w:rsid w:val="001F039C"/>
    <w:rsid w:val="00237E27"/>
    <w:rsid w:val="00250FCF"/>
    <w:rsid w:val="00267213"/>
    <w:rsid w:val="00285801"/>
    <w:rsid w:val="002B07FF"/>
    <w:rsid w:val="00337ADF"/>
    <w:rsid w:val="003A12B5"/>
    <w:rsid w:val="003E50C9"/>
    <w:rsid w:val="004055F2"/>
    <w:rsid w:val="00413740"/>
    <w:rsid w:val="004412CB"/>
    <w:rsid w:val="00476585"/>
    <w:rsid w:val="0048263E"/>
    <w:rsid w:val="004835D4"/>
    <w:rsid w:val="004840D5"/>
    <w:rsid w:val="004A1D74"/>
    <w:rsid w:val="004A4768"/>
    <w:rsid w:val="004D0129"/>
    <w:rsid w:val="00521CEC"/>
    <w:rsid w:val="00571ABD"/>
    <w:rsid w:val="005B1D75"/>
    <w:rsid w:val="005F454F"/>
    <w:rsid w:val="00602D15"/>
    <w:rsid w:val="006611D9"/>
    <w:rsid w:val="0068098F"/>
    <w:rsid w:val="006952EB"/>
    <w:rsid w:val="006A54CB"/>
    <w:rsid w:val="006E01C9"/>
    <w:rsid w:val="0070244F"/>
    <w:rsid w:val="00724608"/>
    <w:rsid w:val="0073310E"/>
    <w:rsid w:val="0076396B"/>
    <w:rsid w:val="007844B0"/>
    <w:rsid w:val="00806E44"/>
    <w:rsid w:val="00857C3D"/>
    <w:rsid w:val="00860BE1"/>
    <w:rsid w:val="00875DA4"/>
    <w:rsid w:val="00917EAE"/>
    <w:rsid w:val="00942D2C"/>
    <w:rsid w:val="00942D2E"/>
    <w:rsid w:val="009750FD"/>
    <w:rsid w:val="009D3D2C"/>
    <w:rsid w:val="00A03DE6"/>
    <w:rsid w:val="00A972D4"/>
    <w:rsid w:val="00AA02BF"/>
    <w:rsid w:val="00AE3DF1"/>
    <w:rsid w:val="00AE6673"/>
    <w:rsid w:val="00AF735A"/>
    <w:rsid w:val="00B068E6"/>
    <w:rsid w:val="00B109B2"/>
    <w:rsid w:val="00B6338D"/>
    <w:rsid w:val="00B70550"/>
    <w:rsid w:val="00BA2322"/>
    <w:rsid w:val="00BA4B85"/>
    <w:rsid w:val="00BA5045"/>
    <w:rsid w:val="00BE2CCF"/>
    <w:rsid w:val="00BE3FDA"/>
    <w:rsid w:val="00C048FB"/>
    <w:rsid w:val="00C065BE"/>
    <w:rsid w:val="00C16637"/>
    <w:rsid w:val="00C2505B"/>
    <w:rsid w:val="00C464FA"/>
    <w:rsid w:val="00CB1DBB"/>
    <w:rsid w:val="00D11302"/>
    <w:rsid w:val="00D11F1F"/>
    <w:rsid w:val="00D470DF"/>
    <w:rsid w:val="00D83D51"/>
    <w:rsid w:val="00DC4535"/>
    <w:rsid w:val="00DD75DF"/>
    <w:rsid w:val="00E23114"/>
    <w:rsid w:val="00E365B1"/>
    <w:rsid w:val="00EB7E0F"/>
    <w:rsid w:val="00EE722A"/>
    <w:rsid w:val="00EF16BE"/>
    <w:rsid w:val="00F043FF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1B419C73-A27A-4987-8D27-8F687DB1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5B1D75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8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5B1D75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 w:val="24"/>
      <w:szCs w:val="22"/>
      <w:u w:val="single"/>
    </w:rPr>
  </w:style>
  <w:style w:type="paragraph" w:styleId="Titre3">
    <w:name w:val="heading 3"/>
    <w:basedOn w:val="Normal"/>
    <w:next w:val="Normal"/>
    <w:uiPriority w:val="9"/>
    <w:unhideWhenUsed/>
    <w:qFormat/>
    <w:rsid w:val="00EE722A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rsid w:val="00AE3DF1"/>
    <w:pPr>
      <w:spacing w:before="0" w:after="0"/>
      <w:jc w:val="center"/>
    </w:pPr>
    <w:rPr>
      <w:b/>
      <w:bCs/>
      <w:color w:val="49533D" w:themeColor="text2" w:themeShade="BF"/>
      <w:sz w:val="32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1</Pages>
  <Words>1093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vanhees</dc:creator>
  <cp:lastModifiedBy>vincent vanhees</cp:lastModifiedBy>
  <cp:revision>22</cp:revision>
  <dcterms:created xsi:type="dcterms:W3CDTF">2024-09-25T17:41:00Z</dcterms:created>
  <dcterms:modified xsi:type="dcterms:W3CDTF">2024-10-05T02:17:00Z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