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D9030" w14:textId="77777777" w:rsidR="00356B20" w:rsidRPr="00356B20" w:rsidRDefault="00356B20" w:rsidP="00CB4C36">
      <w:pPr>
        <w:jc w:val="both"/>
      </w:pPr>
    </w:p>
    <w:p w14:paraId="7AA15EF2" w14:textId="234A358C" w:rsidR="00356B20" w:rsidRDefault="007A3F37" w:rsidP="005B50C4">
      <w:pPr>
        <w:pStyle w:val="Titre1"/>
        <w:jc w:val="center"/>
      </w:pPr>
      <w:r>
        <w:t xml:space="preserve">Shop Connect - </w:t>
      </w:r>
      <w:r w:rsidR="00356B20" w:rsidRPr="00356B20">
        <w:t>Cahier des Charges</w:t>
      </w:r>
    </w:p>
    <w:p w14:paraId="667B182F" w14:textId="77777777" w:rsidR="00562D6B" w:rsidRPr="00562D6B" w:rsidRDefault="00562D6B" w:rsidP="00562D6B"/>
    <w:p w14:paraId="1BC45E21" w14:textId="4F1E759D" w:rsidR="00356B20" w:rsidRDefault="00356B20" w:rsidP="00CB4C36">
      <w:pPr>
        <w:pStyle w:val="Titre2"/>
        <w:numPr>
          <w:ilvl w:val="0"/>
          <w:numId w:val="13"/>
        </w:numPr>
        <w:jc w:val="both"/>
      </w:pPr>
      <w:r w:rsidRPr="00356B20">
        <w:t>Contexte et objectifs du projet</w:t>
      </w:r>
    </w:p>
    <w:p w14:paraId="1824996C" w14:textId="77777777" w:rsidR="00356B20" w:rsidRPr="00356B20" w:rsidRDefault="00356B20" w:rsidP="00CB4C36">
      <w:pPr>
        <w:jc w:val="both"/>
      </w:pPr>
    </w:p>
    <w:p w14:paraId="575BE756" w14:textId="77777777" w:rsidR="00356B20" w:rsidRPr="00356B20" w:rsidRDefault="00356B20" w:rsidP="00CB4C36">
      <w:pPr>
        <w:pStyle w:val="Titre3"/>
        <w:jc w:val="both"/>
      </w:pPr>
      <w:r w:rsidRPr="00356B20">
        <w:t>1.1 Contexte</w:t>
      </w:r>
    </w:p>
    <w:p w14:paraId="5415A38F" w14:textId="5D307A71" w:rsidR="00956320" w:rsidRPr="00956320" w:rsidRDefault="00956320" w:rsidP="00956320">
      <w:pPr>
        <w:jc w:val="both"/>
      </w:pPr>
      <w:r w:rsidRPr="00956320">
        <w:t xml:space="preserve">Le projet </w:t>
      </w:r>
      <w:proofErr w:type="spellStart"/>
      <w:r w:rsidRPr="00956320">
        <w:rPr>
          <w:b/>
          <w:bCs/>
        </w:rPr>
        <w:t>ShopConnect</w:t>
      </w:r>
      <w:proofErr w:type="spellEnd"/>
      <w:r w:rsidRPr="00956320">
        <w:t xml:space="preserve"> vise à créer une plateforme complète permettant aux commerçants locaux de digitaliser leurs activités. </w:t>
      </w:r>
    </w:p>
    <w:p w14:paraId="5F58F5CF" w14:textId="27D6248F" w:rsidR="00956320" w:rsidRPr="00956320" w:rsidRDefault="00956320" w:rsidP="00956320">
      <w:r w:rsidRPr="00956320">
        <w:t>Les commerçants pourront utiliser cette plateforme pour :</w:t>
      </w:r>
    </w:p>
    <w:p w14:paraId="72DB014E" w14:textId="77777777" w:rsidR="00956320" w:rsidRPr="00956320" w:rsidRDefault="00956320" w:rsidP="00562D6B">
      <w:pPr>
        <w:pStyle w:val="Paragraphedeliste"/>
        <w:numPr>
          <w:ilvl w:val="0"/>
          <w:numId w:val="16"/>
        </w:numPr>
      </w:pPr>
      <w:r w:rsidRPr="00956320">
        <w:t>Créer et personnaliser leur boutique en ligne.</w:t>
      </w:r>
    </w:p>
    <w:p w14:paraId="56CDF7E2" w14:textId="77777777" w:rsidR="00956320" w:rsidRPr="00956320" w:rsidRDefault="00956320" w:rsidP="00956320">
      <w:pPr>
        <w:pStyle w:val="Paragraphedeliste"/>
        <w:numPr>
          <w:ilvl w:val="0"/>
          <w:numId w:val="16"/>
        </w:numPr>
      </w:pPr>
      <w:r w:rsidRPr="00956320">
        <w:t>Gérer les produits et le stock en temps réel.</w:t>
      </w:r>
    </w:p>
    <w:p w14:paraId="36AB7E55" w14:textId="77777777" w:rsidR="00956320" w:rsidRPr="00956320" w:rsidRDefault="00956320" w:rsidP="00956320">
      <w:pPr>
        <w:pStyle w:val="Paragraphedeliste"/>
        <w:numPr>
          <w:ilvl w:val="0"/>
          <w:numId w:val="16"/>
        </w:numPr>
      </w:pPr>
      <w:r w:rsidRPr="00956320">
        <w:t>Traiter les commandes des clients et suivre les paiements.</w:t>
      </w:r>
    </w:p>
    <w:p w14:paraId="6C1A4590" w14:textId="77777777" w:rsidR="00956320" w:rsidRDefault="00956320" w:rsidP="00956320">
      <w:pPr>
        <w:pStyle w:val="Paragraphedeliste"/>
        <w:numPr>
          <w:ilvl w:val="0"/>
          <w:numId w:val="16"/>
        </w:numPr>
      </w:pPr>
      <w:r w:rsidRPr="00956320">
        <w:t>Promouvoir leurs produits grâce à un espace marketing dédié aux promotions.</w:t>
      </w:r>
    </w:p>
    <w:p w14:paraId="2352B058" w14:textId="77777777" w:rsidR="00956320" w:rsidRPr="00956320" w:rsidRDefault="00956320" w:rsidP="00956320">
      <w:pPr>
        <w:pStyle w:val="Paragraphedeliste"/>
      </w:pPr>
    </w:p>
    <w:p w14:paraId="57456134" w14:textId="3643E979" w:rsidR="00956320" w:rsidRPr="00956320" w:rsidRDefault="00956320" w:rsidP="00956320">
      <w:r w:rsidRPr="00956320">
        <w:t>Les clients de leur côté, auront accès à une interface moderne où ils pourront :</w:t>
      </w:r>
    </w:p>
    <w:p w14:paraId="1BAEDC6A" w14:textId="77777777" w:rsidR="00956320" w:rsidRPr="00956320" w:rsidRDefault="00956320" w:rsidP="00956320">
      <w:pPr>
        <w:pStyle w:val="Paragraphedeliste"/>
        <w:numPr>
          <w:ilvl w:val="0"/>
          <w:numId w:val="17"/>
        </w:numPr>
      </w:pPr>
      <w:r w:rsidRPr="00956320">
        <w:t>Parcourir les différentes boutiques en ligne.</w:t>
      </w:r>
    </w:p>
    <w:p w14:paraId="1E4A7DCA" w14:textId="77777777" w:rsidR="00956320" w:rsidRPr="00956320" w:rsidRDefault="00956320" w:rsidP="00956320">
      <w:pPr>
        <w:pStyle w:val="Paragraphedeliste"/>
        <w:numPr>
          <w:ilvl w:val="0"/>
          <w:numId w:val="17"/>
        </w:numPr>
      </w:pPr>
      <w:r w:rsidRPr="00956320">
        <w:t>Ajouter des produits à leur panier et passer commande de manière sécurisée.</w:t>
      </w:r>
    </w:p>
    <w:p w14:paraId="2AC87976" w14:textId="77777777" w:rsidR="00956320" w:rsidRDefault="00956320" w:rsidP="00956320">
      <w:pPr>
        <w:pStyle w:val="Paragraphedeliste"/>
        <w:numPr>
          <w:ilvl w:val="0"/>
          <w:numId w:val="17"/>
        </w:numPr>
      </w:pPr>
      <w:r w:rsidRPr="00956320">
        <w:t xml:space="preserve">Payer via des solutions de paiement modernes telles que </w:t>
      </w:r>
      <w:proofErr w:type="spellStart"/>
      <w:r w:rsidRPr="00956320">
        <w:t>Stripe</w:t>
      </w:r>
      <w:proofErr w:type="spellEnd"/>
      <w:r w:rsidRPr="00956320">
        <w:t xml:space="preserve"> et PayPal.</w:t>
      </w:r>
    </w:p>
    <w:p w14:paraId="26776C67" w14:textId="77777777" w:rsidR="00956320" w:rsidRPr="00956320" w:rsidRDefault="00956320" w:rsidP="00956320">
      <w:pPr>
        <w:pStyle w:val="Paragraphedeliste"/>
      </w:pPr>
    </w:p>
    <w:p w14:paraId="5D311A2A" w14:textId="4E86712D" w:rsidR="00956320" w:rsidRPr="00956320" w:rsidRDefault="00956320" w:rsidP="00956320">
      <w:proofErr w:type="spellStart"/>
      <w:r w:rsidRPr="00956320">
        <w:rPr>
          <w:b/>
          <w:bCs/>
        </w:rPr>
        <w:t>ShopConnect</w:t>
      </w:r>
      <w:proofErr w:type="spellEnd"/>
      <w:r w:rsidRPr="00956320">
        <w:t xml:space="preserve"> repose sur une architecture moderne et robuste qui garantit à la fois performance, sécurité, et évolutivité, grâce à l’utilisation de technologies bien établies :</w:t>
      </w:r>
    </w:p>
    <w:p w14:paraId="125C0D00" w14:textId="77777777" w:rsidR="00956320" w:rsidRDefault="00956320" w:rsidP="00956320">
      <w:pPr>
        <w:pStyle w:val="Titre4"/>
      </w:pPr>
      <w:r w:rsidRPr="00956320">
        <w:t xml:space="preserve">Backend : </w:t>
      </w:r>
    </w:p>
    <w:p w14:paraId="3FC5B4C5" w14:textId="16B0A950" w:rsidR="00956320" w:rsidRPr="00956320" w:rsidRDefault="00956320" w:rsidP="00956320">
      <w:r w:rsidRPr="00956320">
        <w:t>Le backend de l'application sera développé en Java avec Spring Boot. Cette stack technologique permet de gérer les API REST, la sécurité des données, et l'accès à la base de données PostgreSQL, réputée pour sa fiabilité et son évolutivité.</w:t>
      </w:r>
    </w:p>
    <w:p w14:paraId="3F6B84AB" w14:textId="77777777" w:rsidR="00956320" w:rsidRDefault="00956320" w:rsidP="00956320">
      <w:pPr>
        <w:pStyle w:val="Titre4"/>
      </w:pPr>
      <w:r w:rsidRPr="00956320">
        <w:t>Frontend :</w:t>
      </w:r>
    </w:p>
    <w:p w14:paraId="1EB4B88B" w14:textId="268C053F" w:rsidR="00956320" w:rsidRDefault="00956320" w:rsidP="00956320">
      <w:r w:rsidRPr="00956320">
        <w:t xml:space="preserve">Le frontend utilisera </w:t>
      </w:r>
      <w:proofErr w:type="spellStart"/>
      <w:r w:rsidRPr="00956320">
        <w:t>Angular</w:t>
      </w:r>
      <w:proofErr w:type="spellEnd"/>
      <w:r w:rsidRPr="00956320">
        <w:t xml:space="preserve"> avec </w:t>
      </w:r>
      <w:proofErr w:type="spellStart"/>
      <w:r w:rsidRPr="00956320">
        <w:t>PrimeNG</w:t>
      </w:r>
      <w:proofErr w:type="spellEnd"/>
      <w:r w:rsidRPr="00956320">
        <w:t xml:space="preserve"> pour une interface utilisateur réactive et responsive. L'intégration de la bibliothèque </w:t>
      </w:r>
      <w:proofErr w:type="spellStart"/>
      <w:r w:rsidRPr="00956320">
        <w:t>ngx</w:t>
      </w:r>
      <w:proofErr w:type="spellEnd"/>
      <w:r w:rsidRPr="00956320">
        <w:t>-translate assurera la gestion multilingue.</w:t>
      </w:r>
    </w:p>
    <w:p w14:paraId="43A1055D" w14:textId="77777777" w:rsidR="00956320" w:rsidRPr="00956320" w:rsidRDefault="00956320" w:rsidP="00956320"/>
    <w:p w14:paraId="16187135" w14:textId="77777777" w:rsidR="00956320" w:rsidRDefault="00956320" w:rsidP="00956320">
      <w:r w:rsidRPr="00956320">
        <w:rPr>
          <w:rStyle w:val="Titre4Car"/>
        </w:rPr>
        <w:t>Sécurité :</w:t>
      </w:r>
      <w:r w:rsidRPr="00956320">
        <w:t xml:space="preserve"> L'application implémentera une authentification basée sur OAuth2 et JWT via </w:t>
      </w:r>
      <w:proofErr w:type="spellStart"/>
      <w:r w:rsidRPr="00956320">
        <w:t>Keycloak</w:t>
      </w:r>
      <w:proofErr w:type="spellEnd"/>
      <w:r w:rsidRPr="00956320">
        <w:t xml:space="preserve"> pour sécuriser les sessions utilisateurs et protéger l'accès aux ressources sensibles.</w:t>
      </w:r>
    </w:p>
    <w:p w14:paraId="036750A9" w14:textId="77777777" w:rsidR="00956320" w:rsidRPr="00956320" w:rsidRDefault="00956320" w:rsidP="00956320"/>
    <w:p w14:paraId="42BBC762" w14:textId="77777777" w:rsidR="00956320" w:rsidRDefault="00956320" w:rsidP="00956320">
      <w:r w:rsidRPr="00956320">
        <w:rPr>
          <w:rStyle w:val="Titre4Car"/>
        </w:rPr>
        <w:t>Paiements :</w:t>
      </w:r>
      <w:r w:rsidRPr="00956320">
        <w:t xml:space="preserve"> Les transactions sécurisées seront prises en charge grâce à l'intégration des API </w:t>
      </w:r>
      <w:proofErr w:type="spellStart"/>
      <w:r w:rsidRPr="00956320">
        <w:t>Stripe</w:t>
      </w:r>
      <w:proofErr w:type="spellEnd"/>
      <w:r w:rsidRPr="00956320">
        <w:t xml:space="preserve"> et PayPal, garantissant aux clients une expérience de paiement fluide et sécurisée.</w:t>
      </w:r>
    </w:p>
    <w:p w14:paraId="74108CF6" w14:textId="77777777" w:rsidR="00956320" w:rsidRDefault="00956320" w:rsidP="00956320"/>
    <w:p w14:paraId="4B845942" w14:textId="3885C702" w:rsidR="00356B20" w:rsidRPr="00356B20" w:rsidRDefault="00356B20" w:rsidP="00956320">
      <w:pPr>
        <w:pStyle w:val="Titre3"/>
        <w:jc w:val="both"/>
      </w:pPr>
      <w:r w:rsidRPr="00356B20">
        <w:t>1.2 Objectifs généraux</w:t>
      </w:r>
    </w:p>
    <w:p w14:paraId="29DD26DB" w14:textId="77777777" w:rsidR="00956320" w:rsidRDefault="00956320" w:rsidP="00562D6B">
      <w:pPr>
        <w:pStyle w:val="Paragraphedeliste"/>
        <w:numPr>
          <w:ilvl w:val="0"/>
          <w:numId w:val="18"/>
        </w:numPr>
        <w:jc w:val="both"/>
      </w:pPr>
      <w:r>
        <w:t>Digitalisation des boutiques locales : Proposer une solution simple pour aider les commerçants à créer et gérer leurs boutiques en ligne.</w:t>
      </w:r>
    </w:p>
    <w:p w14:paraId="24285D3A" w14:textId="77777777" w:rsidR="00956320" w:rsidRDefault="00956320" w:rsidP="00562D6B">
      <w:pPr>
        <w:pStyle w:val="Paragraphedeliste"/>
        <w:numPr>
          <w:ilvl w:val="0"/>
          <w:numId w:val="18"/>
        </w:numPr>
        <w:jc w:val="both"/>
      </w:pPr>
      <w:r>
        <w:t>Gestion complète des produits et des commandes : Offrir aux commerçants des outils pour gérer facilement leurs stocks, produits et commandes via un tableau de bord intuitif.</w:t>
      </w:r>
    </w:p>
    <w:p w14:paraId="3B8D405B" w14:textId="77777777" w:rsidR="00956320" w:rsidRDefault="00956320" w:rsidP="00562D6B">
      <w:pPr>
        <w:pStyle w:val="Paragraphedeliste"/>
        <w:numPr>
          <w:ilvl w:val="0"/>
          <w:numId w:val="18"/>
        </w:numPr>
        <w:jc w:val="both"/>
      </w:pPr>
      <w:r>
        <w:t>Expérience d’achat optimisée : Permettre aux clients de naviguer de façon fluide sur le site, de gérer leur panier, et de finaliser leurs achats en toute sécurité.</w:t>
      </w:r>
    </w:p>
    <w:p w14:paraId="34EAA512" w14:textId="77777777" w:rsidR="00956320" w:rsidRDefault="00956320" w:rsidP="00562D6B">
      <w:pPr>
        <w:pStyle w:val="Paragraphedeliste"/>
        <w:numPr>
          <w:ilvl w:val="0"/>
          <w:numId w:val="18"/>
        </w:numPr>
        <w:jc w:val="both"/>
      </w:pPr>
      <w:r>
        <w:t>Personnalisation et accessibilité : L’interface sera multilingue (français/anglais) et totalement responsive, permettant une utilisation sur tous types d’appareils.</w:t>
      </w:r>
    </w:p>
    <w:p w14:paraId="5738A7E6" w14:textId="28CB7E5B" w:rsidR="00356B20" w:rsidRDefault="00956320" w:rsidP="00562D6B">
      <w:pPr>
        <w:pStyle w:val="Paragraphedeliste"/>
        <w:numPr>
          <w:ilvl w:val="0"/>
          <w:numId w:val="18"/>
        </w:numPr>
        <w:jc w:val="both"/>
      </w:pPr>
      <w:r>
        <w:lastRenderedPageBreak/>
        <w:t>Sécurité des données : La plateforme intégrera des solutions de sécurité robustes (OAuth2, JWT) pour protéger les transactions, les informations personnelles des utilisateurs, et les données des boutiques.</w:t>
      </w:r>
    </w:p>
    <w:p w14:paraId="17CC4868" w14:textId="77777777" w:rsidR="00562D6B" w:rsidRDefault="00562D6B" w:rsidP="00562D6B">
      <w:pPr>
        <w:pStyle w:val="Paragraphedeliste"/>
        <w:jc w:val="both"/>
      </w:pPr>
    </w:p>
    <w:p w14:paraId="29E971C5" w14:textId="77777777" w:rsidR="00562D6B" w:rsidRPr="00356B20" w:rsidRDefault="00562D6B" w:rsidP="00562D6B">
      <w:pPr>
        <w:pStyle w:val="Paragraphedeliste"/>
        <w:jc w:val="both"/>
      </w:pPr>
    </w:p>
    <w:p w14:paraId="291D6912" w14:textId="74A2F2DA" w:rsidR="00356B20" w:rsidRDefault="00356B20" w:rsidP="00CB4C36">
      <w:pPr>
        <w:pStyle w:val="Titre2"/>
        <w:numPr>
          <w:ilvl w:val="0"/>
          <w:numId w:val="13"/>
        </w:numPr>
        <w:jc w:val="both"/>
      </w:pPr>
      <w:r w:rsidRPr="00356B20">
        <w:t>Analyse des besoins</w:t>
      </w:r>
    </w:p>
    <w:p w14:paraId="4FD3ABAC" w14:textId="77777777" w:rsidR="00562D6B" w:rsidRPr="00562D6B" w:rsidRDefault="00562D6B" w:rsidP="00562D6B"/>
    <w:p w14:paraId="7A020AFE" w14:textId="77777777" w:rsidR="00356B20" w:rsidRPr="00356B20" w:rsidRDefault="00356B20" w:rsidP="00CB4C36">
      <w:pPr>
        <w:pStyle w:val="Titre3"/>
        <w:jc w:val="both"/>
      </w:pPr>
      <w:r w:rsidRPr="00356B20">
        <w:t>2.1 Acteurs principaux</w:t>
      </w:r>
    </w:p>
    <w:p w14:paraId="3B6CB459" w14:textId="77777777" w:rsidR="00356B20" w:rsidRPr="00356B20" w:rsidRDefault="00356B20" w:rsidP="00CB4C36">
      <w:pPr>
        <w:jc w:val="both"/>
      </w:pPr>
      <w:r w:rsidRPr="00562D6B">
        <w:rPr>
          <w:rStyle w:val="Titre4Car"/>
        </w:rPr>
        <w:t>Commerçants :</w:t>
      </w:r>
      <w:r w:rsidRPr="00356B20">
        <w:t xml:space="preserve"> Les commerçants sont les principaux utilisateurs de la plateforme côté gestion. Ils doivent pouvoir s'inscrire, gérer leurs produits et suivre leurs commandes.</w:t>
      </w:r>
    </w:p>
    <w:p w14:paraId="3E40457F" w14:textId="77777777" w:rsidR="00562D6B" w:rsidRDefault="00562D6B" w:rsidP="00CB4C36">
      <w:pPr>
        <w:jc w:val="both"/>
        <w:rPr>
          <w:rStyle w:val="Titre4Car"/>
        </w:rPr>
      </w:pPr>
    </w:p>
    <w:p w14:paraId="544FA0C2" w14:textId="18743C76" w:rsidR="00356B20" w:rsidRPr="00356B20" w:rsidRDefault="00356B20" w:rsidP="00CB4C36">
      <w:pPr>
        <w:jc w:val="both"/>
      </w:pPr>
      <w:r w:rsidRPr="00562D6B">
        <w:rPr>
          <w:rStyle w:val="Titre4Car"/>
        </w:rPr>
        <w:t>Clients :</w:t>
      </w:r>
      <w:r w:rsidRPr="00356B20">
        <w:t xml:space="preserve"> Les clients utilisent la plateforme pour naviguer entre les boutiques, ajouter des produits au panier, et finaliser des achats.</w:t>
      </w:r>
    </w:p>
    <w:p w14:paraId="7F15B82E" w14:textId="77777777" w:rsidR="00562D6B" w:rsidRDefault="00562D6B" w:rsidP="00CB4C36">
      <w:pPr>
        <w:jc w:val="both"/>
        <w:rPr>
          <w:rStyle w:val="Titre4Car"/>
        </w:rPr>
      </w:pPr>
    </w:p>
    <w:p w14:paraId="0DD717EF" w14:textId="42B6EFAE" w:rsidR="00356B20" w:rsidRPr="00356B20" w:rsidRDefault="00356B20" w:rsidP="00CB4C36">
      <w:pPr>
        <w:jc w:val="both"/>
      </w:pPr>
      <w:r w:rsidRPr="00562D6B">
        <w:rPr>
          <w:rStyle w:val="Titre4Car"/>
        </w:rPr>
        <w:t>Administrateurs :</w:t>
      </w:r>
      <w:r w:rsidRPr="00356B20">
        <w:t xml:space="preserve"> Ils supervisent l'ensemble des activités de la plateforme. Ils doivent avoir accès à un espace sécurisé où ils peuvent gérer les utilisateurs, les boutiques, les produits, les promotions et les commandes.</w:t>
      </w:r>
    </w:p>
    <w:p w14:paraId="7C8381A2" w14:textId="77777777" w:rsidR="00562D6B" w:rsidRDefault="00562D6B" w:rsidP="00CB4C36">
      <w:pPr>
        <w:jc w:val="both"/>
        <w:rPr>
          <w:rStyle w:val="Titre4Car"/>
        </w:rPr>
      </w:pPr>
    </w:p>
    <w:p w14:paraId="0FBDDD0E" w14:textId="7F47B1F8" w:rsidR="00356B20" w:rsidRDefault="00356B20" w:rsidP="00CB4C36">
      <w:pPr>
        <w:jc w:val="both"/>
      </w:pPr>
      <w:r w:rsidRPr="00562D6B">
        <w:rPr>
          <w:rStyle w:val="Titre4Car"/>
        </w:rPr>
        <w:t>Responsables marketing :</w:t>
      </w:r>
      <w:r w:rsidRPr="00356B20">
        <w:t xml:space="preserve"> Ils ont pour rôle d’encoder des promotions, de les attribuer à des produits spécifiques et de suivre leur impact.</w:t>
      </w:r>
    </w:p>
    <w:p w14:paraId="04867B72" w14:textId="77777777" w:rsidR="00356B20" w:rsidRPr="00356B20" w:rsidRDefault="00356B20" w:rsidP="00CB4C36">
      <w:pPr>
        <w:jc w:val="both"/>
      </w:pPr>
    </w:p>
    <w:p w14:paraId="01D62287" w14:textId="77777777" w:rsidR="00356B20" w:rsidRPr="00356B20" w:rsidRDefault="00356B20" w:rsidP="00CB4C36">
      <w:pPr>
        <w:pStyle w:val="Titre3"/>
        <w:jc w:val="both"/>
      </w:pPr>
      <w:r w:rsidRPr="00356B20">
        <w:t>2.2 Fonctionnalités détaillées</w:t>
      </w:r>
    </w:p>
    <w:p w14:paraId="0EF7509D" w14:textId="77777777" w:rsidR="00356B20" w:rsidRPr="00356B20" w:rsidRDefault="00356B20" w:rsidP="00CB4C36">
      <w:pPr>
        <w:jc w:val="both"/>
      </w:pPr>
      <w:r w:rsidRPr="00356B20">
        <w:t>Inscription et authentification des utilisateurs</w:t>
      </w:r>
    </w:p>
    <w:p w14:paraId="40DC5A06" w14:textId="77777777" w:rsidR="00356B20" w:rsidRPr="00356B20" w:rsidRDefault="00356B20" w:rsidP="00CB4C36">
      <w:pPr>
        <w:jc w:val="both"/>
      </w:pPr>
      <w:r w:rsidRPr="00356B20">
        <w:t xml:space="preserve">Inscription des utilisateurs : Tout utilisateur (client, commerçant) peut s'inscrire via une adresse </w:t>
      </w:r>
      <w:proofErr w:type="gramStart"/>
      <w:r w:rsidRPr="00356B20">
        <w:t>email</w:t>
      </w:r>
      <w:proofErr w:type="gramEnd"/>
      <w:r w:rsidRPr="00356B20">
        <w:t xml:space="preserve"> ou utiliser un fournisseur d'authentification externe (Google, Facebook).</w:t>
      </w:r>
    </w:p>
    <w:p w14:paraId="6076717E" w14:textId="77777777" w:rsidR="00356B20" w:rsidRPr="00356B20" w:rsidRDefault="00356B20" w:rsidP="00CB4C36">
      <w:pPr>
        <w:jc w:val="both"/>
      </w:pPr>
      <w:r w:rsidRPr="00356B20">
        <w:t>Connexion sécurisée : Utilisation de OAuth2 ou JWT pour gérer l'authentification et la sécurité des sessions utilisateurs.</w:t>
      </w:r>
    </w:p>
    <w:p w14:paraId="3AECDC65" w14:textId="77777777" w:rsidR="00356B20" w:rsidRDefault="00356B20" w:rsidP="00CB4C36">
      <w:pPr>
        <w:jc w:val="both"/>
      </w:pPr>
      <w:r w:rsidRPr="00356B20">
        <w:t xml:space="preserve">Réinitialisation des mots de passe : Système de réinitialisation sécurisé via </w:t>
      </w:r>
      <w:proofErr w:type="gramStart"/>
      <w:r w:rsidRPr="00356B20">
        <w:t>email</w:t>
      </w:r>
      <w:proofErr w:type="gramEnd"/>
      <w:r w:rsidRPr="00356B20">
        <w:t xml:space="preserve"> pour les utilisateurs.</w:t>
      </w:r>
    </w:p>
    <w:p w14:paraId="21117669" w14:textId="77777777" w:rsidR="00356B20" w:rsidRPr="00356B20" w:rsidRDefault="00356B20" w:rsidP="00CB4C36">
      <w:pPr>
        <w:jc w:val="both"/>
      </w:pPr>
    </w:p>
    <w:p w14:paraId="2BCFDE91" w14:textId="77777777" w:rsidR="00356B20" w:rsidRPr="00356B20" w:rsidRDefault="00356B20" w:rsidP="00CB4C36">
      <w:pPr>
        <w:pStyle w:val="Titre4"/>
        <w:jc w:val="both"/>
      </w:pPr>
      <w:r w:rsidRPr="00356B20">
        <w:t>Gestion des boutiques</w:t>
      </w:r>
    </w:p>
    <w:p w14:paraId="609A2C47" w14:textId="77777777" w:rsidR="00356B20" w:rsidRPr="00356B20" w:rsidRDefault="00356B20" w:rsidP="00CB4C36">
      <w:pPr>
        <w:jc w:val="both"/>
      </w:pPr>
      <w:r w:rsidRPr="00356B20">
        <w:t>Création et gestion de boutiques : Chaque commerçant doit pouvoir créer une ou plusieurs boutiques avec des informations telles que le nom, la description, l’adresse, et le numéro de téléphone.</w:t>
      </w:r>
    </w:p>
    <w:p w14:paraId="15A18433" w14:textId="77777777" w:rsidR="00356B20" w:rsidRPr="00356B20" w:rsidRDefault="00356B20" w:rsidP="00CB4C36">
      <w:pPr>
        <w:jc w:val="both"/>
      </w:pPr>
      <w:r w:rsidRPr="00356B20">
        <w:t>Personnalisation de l'URL : Chaque boutique doit avoir un URL explicite généré automatiquement à partir du nom de la boutique, pour faciliter le référencement (SEO).</w:t>
      </w:r>
    </w:p>
    <w:p w14:paraId="70595B49" w14:textId="77777777" w:rsidR="00356B20" w:rsidRDefault="00356B20" w:rsidP="00CB4C36">
      <w:pPr>
        <w:jc w:val="both"/>
      </w:pPr>
      <w:r w:rsidRPr="00356B20">
        <w:t>Gestion des produits : Les commerçants doivent pouvoir ajouter, modifier, et supprimer des produits via un tableau de bord simple. Les produits auront des attributs comme : nom, description, prix, stock, image, catégorie, etc.</w:t>
      </w:r>
    </w:p>
    <w:p w14:paraId="13B22852" w14:textId="77777777" w:rsidR="00356B20" w:rsidRPr="00356B20" w:rsidRDefault="00356B20" w:rsidP="00CB4C36">
      <w:pPr>
        <w:jc w:val="both"/>
      </w:pPr>
    </w:p>
    <w:p w14:paraId="2F0FF9A7" w14:textId="77777777" w:rsidR="00356B20" w:rsidRPr="00356B20" w:rsidRDefault="00356B20" w:rsidP="00CB4C36">
      <w:pPr>
        <w:pStyle w:val="Titre4"/>
        <w:jc w:val="both"/>
      </w:pPr>
      <w:r w:rsidRPr="00356B20">
        <w:t>Gestion des commandes</w:t>
      </w:r>
    </w:p>
    <w:p w14:paraId="12E95882" w14:textId="77777777" w:rsidR="00356B20" w:rsidRPr="00356B20" w:rsidRDefault="00356B20" w:rsidP="00CB4C36">
      <w:pPr>
        <w:jc w:val="both"/>
      </w:pPr>
      <w:r w:rsidRPr="00356B20">
        <w:t>Panier d'achat : Les clients peuvent ajouter des produits à un panier, consulter et modifier le contenu de leur panier avant d’effectuer une commande.</w:t>
      </w:r>
    </w:p>
    <w:p w14:paraId="1CF528BA" w14:textId="77777777" w:rsidR="00356B20" w:rsidRPr="00356B20" w:rsidRDefault="00356B20" w:rsidP="00CB4C36">
      <w:pPr>
        <w:jc w:val="both"/>
      </w:pPr>
      <w:r w:rsidRPr="00356B20">
        <w:t>Suivi des commandes : Les clients et les commerçants peuvent suivre l’évolution d’une commande : de la création, à l’expédition et la livraison.</w:t>
      </w:r>
    </w:p>
    <w:p w14:paraId="04283593" w14:textId="77777777" w:rsidR="00356B20" w:rsidRDefault="00356B20" w:rsidP="00CB4C36">
      <w:pPr>
        <w:jc w:val="both"/>
      </w:pPr>
      <w:r w:rsidRPr="00356B20">
        <w:lastRenderedPageBreak/>
        <w:t>Historique des commandes : Les clients et les commerçants peuvent consulter un historique détaillé de leurs transactions passées.</w:t>
      </w:r>
    </w:p>
    <w:p w14:paraId="5F197338" w14:textId="77777777" w:rsidR="00356B20" w:rsidRPr="00356B20" w:rsidRDefault="00356B20" w:rsidP="00CB4C36">
      <w:pPr>
        <w:jc w:val="both"/>
      </w:pPr>
    </w:p>
    <w:p w14:paraId="159BFF41" w14:textId="77777777" w:rsidR="00356B20" w:rsidRPr="00356B20" w:rsidRDefault="00356B20" w:rsidP="00CB4C36">
      <w:pPr>
        <w:pStyle w:val="Titre4"/>
        <w:jc w:val="both"/>
      </w:pPr>
      <w:r w:rsidRPr="00356B20">
        <w:t>Paiements sécurisés</w:t>
      </w:r>
    </w:p>
    <w:p w14:paraId="1C9C1298" w14:textId="77777777" w:rsidR="00356B20" w:rsidRPr="00356B20" w:rsidRDefault="00356B20" w:rsidP="00CB4C36">
      <w:pPr>
        <w:jc w:val="both"/>
      </w:pPr>
      <w:r w:rsidRPr="00356B20">
        <w:t xml:space="preserve">Moyens de paiement : Intégration des API </w:t>
      </w:r>
      <w:proofErr w:type="spellStart"/>
      <w:r w:rsidRPr="00356B20">
        <w:t>Stripe</w:t>
      </w:r>
      <w:proofErr w:type="spellEnd"/>
      <w:r w:rsidRPr="00356B20">
        <w:t xml:space="preserve"> pour les paiements par carte de crédit et PayPal pour les paiements en ligne.</w:t>
      </w:r>
    </w:p>
    <w:p w14:paraId="2A820A9E" w14:textId="77777777" w:rsidR="00356B20" w:rsidRDefault="00356B20" w:rsidP="00CB4C36">
      <w:pPr>
        <w:jc w:val="both"/>
      </w:pPr>
      <w:r w:rsidRPr="00356B20">
        <w:t>Suivi des paiements : Le statut des paiements doit être consultable (payé, en attente, échoué). Un identifiant unique de transaction doit être généré pour chaque commande.</w:t>
      </w:r>
    </w:p>
    <w:p w14:paraId="659B05B4" w14:textId="77777777" w:rsidR="00356B20" w:rsidRPr="00356B20" w:rsidRDefault="00356B20" w:rsidP="00CB4C36">
      <w:pPr>
        <w:jc w:val="both"/>
      </w:pPr>
    </w:p>
    <w:p w14:paraId="59DE081E" w14:textId="77777777" w:rsidR="00356B20" w:rsidRPr="00356B20" w:rsidRDefault="00356B20" w:rsidP="00CB4C36">
      <w:pPr>
        <w:pStyle w:val="Titre4"/>
        <w:jc w:val="both"/>
      </w:pPr>
      <w:r w:rsidRPr="00356B20">
        <w:t>Espace administrateur</w:t>
      </w:r>
    </w:p>
    <w:p w14:paraId="35EA53FF" w14:textId="77777777" w:rsidR="00356B20" w:rsidRPr="00356B20" w:rsidRDefault="00356B20" w:rsidP="00CB4C36">
      <w:pPr>
        <w:jc w:val="both"/>
      </w:pPr>
      <w:r w:rsidRPr="00356B20">
        <w:t>Accès administrateur : L’administrateur a accès à une interface sécurisée permettant de gérer le CRUD des utilisateurs, boutiques, produits, commandes, promotions.</w:t>
      </w:r>
    </w:p>
    <w:p w14:paraId="79A52318" w14:textId="77777777" w:rsidR="00356B20" w:rsidRDefault="00356B20" w:rsidP="00CB4C36">
      <w:pPr>
        <w:jc w:val="both"/>
      </w:pPr>
      <w:r w:rsidRPr="00356B20">
        <w:t>Gestion des promotions : Les responsables marketing peuvent créer des promotions, définir des réductions (pourcentage ou montant fixe) et les attribuer à des produits ou des boutiques spécifiques.</w:t>
      </w:r>
    </w:p>
    <w:p w14:paraId="1827F0B3" w14:textId="77777777" w:rsidR="00356B20" w:rsidRPr="00356B20" w:rsidRDefault="00356B20" w:rsidP="00CB4C36">
      <w:pPr>
        <w:jc w:val="both"/>
      </w:pPr>
    </w:p>
    <w:p w14:paraId="4F40382B" w14:textId="77777777" w:rsidR="00356B20" w:rsidRPr="00356B20" w:rsidRDefault="00356B20" w:rsidP="00CB4C36">
      <w:pPr>
        <w:pStyle w:val="Titre4"/>
        <w:jc w:val="both"/>
      </w:pPr>
      <w:r w:rsidRPr="00356B20">
        <w:t>Sécurité</w:t>
      </w:r>
    </w:p>
    <w:p w14:paraId="6DB7AB8D" w14:textId="77777777" w:rsidR="00356B20" w:rsidRPr="00356B20" w:rsidRDefault="00356B20" w:rsidP="00CB4C36">
      <w:pPr>
        <w:jc w:val="both"/>
      </w:pPr>
      <w:r w:rsidRPr="00356B20">
        <w:t>Sécurisation des API : Toutes les API seront protégées via OAuth2 ou JWT pour éviter tout accès non autorisé.</w:t>
      </w:r>
    </w:p>
    <w:p w14:paraId="3A3D2993" w14:textId="77777777" w:rsidR="00356B20" w:rsidRPr="00356B20" w:rsidRDefault="00356B20" w:rsidP="00CB4C36">
      <w:pPr>
        <w:jc w:val="both"/>
      </w:pPr>
      <w:r w:rsidRPr="00356B20">
        <w:t>Protection contre les attaques : Le site doit être conçu pour résister aux attaques courantes comme les injections SQL, XSS, CSRF.</w:t>
      </w:r>
    </w:p>
    <w:p w14:paraId="5770AEDD" w14:textId="5A3CD5FA" w:rsidR="00356B20" w:rsidRDefault="00356B20" w:rsidP="00CB4C36">
      <w:pPr>
        <w:jc w:val="both"/>
      </w:pPr>
      <w:r w:rsidRPr="00356B20">
        <w:t>Authentification à plusieurs niveaux : Gestion de rôles distincts (admin, commerçant, client</w:t>
      </w:r>
      <w:r w:rsidR="009853AC">
        <w:t xml:space="preserve">, </w:t>
      </w:r>
      <w:proofErr w:type="spellStart"/>
      <w:r w:rsidR="009853AC">
        <w:t>mrketing</w:t>
      </w:r>
      <w:proofErr w:type="spellEnd"/>
      <w:r w:rsidR="009853AC">
        <w:t xml:space="preserve"> </w:t>
      </w:r>
      <w:r w:rsidRPr="00356B20">
        <w:t>) avec des accès différenciés.</w:t>
      </w:r>
    </w:p>
    <w:p w14:paraId="2703D084" w14:textId="77777777" w:rsidR="00356B20" w:rsidRPr="00356B20" w:rsidRDefault="00356B20" w:rsidP="00CB4C36">
      <w:pPr>
        <w:jc w:val="both"/>
      </w:pPr>
    </w:p>
    <w:p w14:paraId="18F1328C" w14:textId="77777777" w:rsidR="00356B20" w:rsidRPr="00356B20" w:rsidRDefault="00356B20" w:rsidP="00CB4C36">
      <w:pPr>
        <w:pStyle w:val="Titre4"/>
        <w:jc w:val="both"/>
      </w:pPr>
      <w:r w:rsidRPr="00356B20">
        <w:t>Multilingue</w:t>
      </w:r>
    </w:p>
    <w:p w14:paraId="782CEBAA" w14:textId="77777777" w:rsidR="00356B20" w:rsidRPr="00356B20" w:rsidRDefault="00356B20" w:rsidP="00CB4C36">
      <w:pPr>
        <w:jc w:val="both"/>
      </w:pPr>
      <w:r w:rsidRPr="00356B20">
        <w:t>Support multilingue : La plateforme doit être disponible en français et en anglais. Le client pourra choisir la langue de son interface via un sélecteur de langue visible sur chaque page.</w:t>
      </w:r>
    </w:p>
    <w:p w14:paraId="6E59CB8C" w14:textId="77777777" w:rsidR="00356B20" w:rsidRDefault="00356B20" w:rsidP="00CB4C36">
      <w:pPr>
        <w:jc w:val="both"/>
      </w:pPr>
      <w:r w:rsidRPr="00356B20">
        <w:t>Traduction des contenus : Tous les textes des pages doivent être traduisibles via des fichiers de localisation.</w:t>
      </w:r>
    </w:p>
    <w:p w14:paraId="5F87DF06" w14:textId="77777777" w:rsidR="00356B20" w:rsidRPr="00356B20" w:rsidRDefault="00356B20" w:rsidP="00CB4C36">
      <w:pPr>
        <w:jc w:val="both"/>
      </w:pPr>
    </w:p>
    <w:p w14:paraId="05E29E31" w14:textId="77777777" w:rsidR="00356B20" w:rsidRPr="00356B20" w:rsidRDefault="00356B20" w:rsidP="00CB4C36">
      <w:pPr>
        <w:pStyle w:val="Titre4"/>
        <w:jc w:val="both"/>
      </w:pPr>
      <w:r w:rsidRPr="00356B20">
        <w:t>Responsivité et design</w:t>
      </w:r>
    </w:p>
    <w:p w14:paraId="61DB79AB" w14:textId="77777777" w:rsidR="00356B20" w:rsidRPr="00356B20" w:rsidRDefault="00356B20" w:rsidP="00CB4C36">
      <w:pPr>
        <w:jc w:val="both"/>
      </w:pPr>
      <w:r w:rsidRPr="00356B20">
        <w:t>Interface responsive : Le design doit être totalement responsive, capable de s'adapter à tous les types d'appareils (PC, tablettes, smartphones).</w:t>
      </w:r>
    </w:p>
    <w:p w14:paraId="3BD773FB" w14:textId="77777777" w:rsidR="00356B20" w:rsidRDefault="00356B20" w:rsidP="00CB4C36">
      <w:pPr>
        <w:jc w:val="both"/>
      </w:pPr>
      <w:r w:rsidRPr="00356B20">
        <w:t xml:space="preserve">Modernité du design : Utilisation de la bibliothèque </w:t>
      </w:r>
      <w:proofErr w:type="spellStart"/>
      <w:r w:rsidRPr="00356B20">
        <w:t>PrimeNG</w:t>
      </w:r>
      <w:proofErr w:type="spellEnd"/>
      <w:r w:rsidRPr="00356B20">
        <w:t xml:space="preserve"> avec </w:t>
      </w:r>
      <w:proofErr w:type="spellStart"/>
      <w:r w:rsidRPr="00356B20">
        <w:t>Angular</w:t>
      </w:r>
      <w:proofErr w:type="spellEnd"/>
      <w:r w:rsidRPr="00356B20">
        <w:t xml:space="preserve"> pour offrir des composants visuels modernes et interactifs. Des outils comme Bootstrap ou </w:t>
      </w:r>
      <w:proofErr w:type="spellStart"/>
      <w:r w:rsidRPr="00356B20">
        <w:t>Tailwind</w:t>
      </w:r>
      <w:proofErr w:type="spellEnd"/>
      <w:r w:rsidRPr="00356B20">
        <w:t xml:space="preserve"> CSS seront utilisés pour assurer un design épuré et professionnel.</w:t>
      </w:r>
    </w:p>
    <w:p w14:paraId="4EBEEC1E" w14:textId="77777777" w:rsidR="00356B20" w:rsidRPr="00356B20" w:rsidRDefault="00356B20" w:rsidP="00CB4C36">
      <w:pPr>
        <w:jc w:val="both"/>
      </w:pPr>
    </w:p>
    <w:p w14:paraId="53893C60" w14:textId="77777777" w:rsidR="00356B20" w:rsidRPr="00356B20" w:rsidRDefault="00356B20" w:rsidP="00CB4C36">
      <w:pPr>
        <w:pStyle w:val="Titre3"/>
        <w:jc w:val="both"/>
      </w:pPr>
      <w:r w:rsidRPr="00356B20">
        <w:t>2.3 Contraintes techniques</w:t>
      </w:r>
    </w:p>
    <w:p w14:paraId="52DE00B2" w14:textId="77777777" w:rsidR="00356B20" w:rsidRPr="00356B20" w:rsidRDefault="00356B20" w:rsidP="00CB4C36">
      <w:pPr>
        <w:pStyle w:val="Titre4"/>
        <w:jc w:val="both"/>
      </w:pPr>
      <w:r w:rsidRPr="00356B20">
        <w:t>Backend</w:t>
      </w:r>
    </w:p>
    <w:p w14:paraId="29CD93FE" w14:textId="4A0E15D6" w:rsidR="00356B20" w:rsidRPr="00356B20" w:rsidRDefault="00356B20" w:rsidP="00CB4C36">
      <w:pPr>
        <w:jc w:val="both"/>
      </w:pPr>
      <w:r w:rsidRPr="00356B20">
        <w:t>Langage : Le backend sera développé en Java 17.</w:t>
      </w:r>
    </w:p>
    <w:p w14:paraId="4EB33D42" w14:textId="77777777" w:rsidR="00356B20" w:rsidRPr="00356B20" w:rsidRDefault="00356B20" w:rsidP="00CB4C36">
      <w:pPr>
        <w:jc w:val="both"/>
      </w:pPr>
      <w:r w:rsidRPr="00356B20">
        <w:t xml:space="preserve">Framework : Utilisation de Spring Boot pour le développement rapide d’API REST et la gestion des dépendances via Maven ou </w:t>
      </w:r>
      <w:proofErr w:type="spellStart"/>
      <w:r w:rsidRPr="00356B20">
        <w:t>Gradle</w:t>
      </w:r>
      <w:proofErr w:type="spellEnd"/>
      <w:r w:rsidRPr="00356B20">
        <w:t>.</w:t>
      </w:r>
    </w:p>
    <w:p w14:paraId="4D41D97A" w14:textId="47D081E3" w:rsidR="00356B20" w:rsidRDefault="00356B20" w:rsidP="00CB4C36">
      <w:pPr>
        <w:jc w:val="both"/>
      </w:pPr>
      <w:r w:rsidRPr="00356B20">
        <w:t xml:space="preserve">Base de données : </w:t>
      </w:r>
      <w:r w:rsidR="00404580" w:rsidRPr="00404580">
        <w:t>PostgreSQL</w:t>
      </w:r>
      <w:r w:rsidRPr="00356B20">
        <w:t xml:space="preserve"> sera utilisé pour la gestion des données avec Spring Data JPA pour la gestion des entités (utilisateurs, boutiques, produits, commandes, etc.).</w:t>
      </w:r>
    </w:p>
    <w:p w14:paraId="2E6BAA51" w14:textId="77777777" w:rsidR="00356B20" w:rsidRPr="00356B20" w:rsidRDefault="00356B20" w:rsidP="00CB4C36">
      <w:pPr>
        <w:jc w:val="both"/>
      </w:pPr>
    </w:p>
    <w:p w14:paraId="7241089D" w14:textId="77777777" w:rsidR="00356B20" w:rsidRPr="00356B20" w:rsidRDefault="00356B20" w:rsidP="00CB4C36">
      <w:pPr>
        <w:pStyle w:val="Titre4"/>
        <w:jc w:val="both"/>
      </w:pPr>
      <w:r w:rsidRPr="00356B20">
        <w:lastRenderedPageBreak/>
        <w:t>Frontend</w:t>
      </w:r>
    </w:p>
    <w:p w14:paraId="43F4736F" w14:textId="77777777" w:rsidR="00356B20" w:rsidRPr="00356B20" w:rsidRDefault="00356B20" w:rsidP="00CB4C36">
      <w:pPr>
        <w:jc w:val="both"/>
      </w:pPr>
      <w:r w:rsidRPr="00356B20">
        <w:t>Framework : Utilisation d’</w:t>
      </w:r>
      <w:proofErr w:type="spellStart"/>
      <w:r w:rsidRPr="00356B20">
        <w:t>Angular</w:t>
      </w:r>
      <w:proofErr w:type="spellEnd"/>
      <w:r w:rsidRPr="00356B20">
        <w:t xml:space="preserve"> 16 ou version supérieure pour la gestion du frontend, avec </w:t>
      </w:r>
      <w:proofErr w:type="spellStart"/>
      <w:r w:rsidRPr="00356B20">
        <w:t>TypeScript</w:t>
      </w:r>
      <w:proofErr w:type="spellEnd"/>
      <w:r w:rsidRPr="00356B20">
        <w:t>.</w:t>
      </w:r>
    </w:p>
    <w:p w14:paraId="13FD41AB" w14:textId="77777777" w:rsidR="00356B20" w:rsidRDefault="00356B20" w:rsidP="00CB4C36">
      <w:pPr>
        <w:jc w:val="both"/>
      </w:pPr>
      <w:r w:rsidRPr="00356B20">
        <w:t xml:space="preserve">Bibliothèque CSS : Intégration de </w:t>
      </w:r>
      <w:proofErr w:type="spellStart"/>
      <w:r w:rsidRPr="00356B20">
        <w:t>PrimeNG</w:t>
      </w:r>
      <w:proofErr w:type="spellEnd"/>
      <w:r w:rsidRPr="00356B20">
        <w:t xml:space="preserve"> pour la gestion des composants UI et </w:t>
      </w:r>
      <w:proofErr w:type="spellStart"/>
      <w:r w:rsidRPr="00356B20">
        <w:t>ngx</w:t>
      </w:r>
      <w:proofErr w:type="spellEnd"/>
      <w:r w:rsidRPr="00356B20">
        <w:t>-translate pour la gestion multilingue.</w:t>
      </w:r>
    </w:p>
    <w:p w14:paraId="069CBBBC" w14:textId="77777777" w:rsidR="00356B20" w:rsidRPr="00356B20" w:rsidRDefault="00356B20" w:rsidP="00CB4C36">
      <w:pPr>
        <w:jc w:val="both"/>
      </w:pPr>
    </w:p>
    <w:p w14:paraId="75CCF683" w14:textId="77777777" w:rsidR="00356B20" w:rsidRPr="00356B20" w:rsidRDefault="00356B20" w:rsidP="00CB4C36">
      <w:pPr>
        <w:pStyle w:val="Titre4"/>
        <w:jc w:val="both"/>
      </w:pPr>
      <w:r w:rsidRPr="00356B20">
        <w:t>Paiements</w:t>
      </w:r>
    </w:p>
    <w:p w14:paraId="531A0509" w14:textId="77777777" w:rsidR="00356B20" w:rsidRPr="00356B20" w:rsidRDefault="00356B20" w:rsidP="00CB4C36">
      <w:pPr>
        <w:jc w:val="both"/>
      </w:pPr>
      <w:proofErr w:type="spellStart"/>
      <w:r w:rsidRPr="00356B20">
        <w:t>Stripe</w:t>
      </w:r>
      <w:proofErr w:type="spellEnd"/>
      <w:r w:rsidRPr="00356B20">
        <w:t xml:space="preserve"> API : Pour les paiements par carte de crédit.</w:t>
      </w:r>
    </w:p>
    <w:p w14:paraId="28401771" w14:textId="77777777" w:rsidR="00356B20" w:rsidRDefault="00356B20" w:rsidP="00CB4C36">
      <w:pPr>
        <w:jc w:val="both"/>
      </w:pPr>
      <w:r w:rsidRPr="00356B20">
        <w:t>PayPal API : Pour les paiements via PayPal.</w:t>
      </w:r>
    </w:p>
    <w:p w14:paraId="4FEECA31" w14:textId="77777777" w:rsidR="00356B20" w:rsidRPr="00356B20" w:rsidRDefault="00356B20" w:rsidP="00CB4C36">
      <w:pPr>
        <w:jc w:val="both"/>
      </w:pPr>
    </w:p>
    <w:p w14:paraId="3DD0167A" w14:textId="77777777" w:rsidR="00356B20" w:rsidRPr="00356B20" w:rsidRDefault="00356B20" w:rsidP="00CB4C36">
      <w:pPr>
        <w:pStyle w:val="Titre4"/>
        <w:jc w:val="both"/>
      </w:pPr>
      <w:r w:rsidRPr="00356B20">
        <w:t>Sécurité</w:t>
      </w:r>
    </w:p>
    <w:p w14:paraId="72FB2AA6" w14:textId="77777777" w:rsidR="00356B20" w:rsidRPr="00356B20" w:rsidRDefault="00356B20" w:rsidP="00CB4C36">
      <w:pPr>
        <w:jc w:val="both"/>
      </w:pPr>
      <w:proofErr w:type="spellStart"/>
      <w:r w:rsidRPr="00356B20">
        <w:t>Keycloak</w:t>
      </w:r>
      <w:proofErr w:type="spellEnd"/>
      <w:r w:rsidRPr="00356B20">
        <w:t xml:space="preserve"> : Pour la gestion des utilisateurs et l’authentification via OAuth2 et JWT.</w:t>
      </w:r>
    </w:p>
    <w:p w14:paraId="28A00476" w14:textId="77777777" w:rsidR="00356B20" w:rsidRDefault="00356B20" w:rsidP="00CB4C36">
      <w:pPr>
        <w:jc w:val="both"/>
      </w:pPr>
      <w:r w:rsidRPr="00356B20">
        <w:t>Spring Security : Utilisé pour sécuriser les routes et protéger les API du backend.</w:t>
      </w:r>
    </w:p>
    <w:p w14:paraId="6E3A0C96" w14:textId="77777777" w:rsidR="00356B20" w:rsidRPr="00356B20" w:rsidRDefault="00356B20" w:rsidP="00CB4C36">
      <w:pPr>
        <w:jc w:val="both"/>
      </w:pPr>
    </w:p>
    <w:p w14:paraId="1DD7FAE9" w14:textId="77777777" w:rsidR="00356B20" w:rsidRPr="00356B20" w:rsidRDefault="00356B20" w:rsidP="00CB4C36">
      <w:pPr>
        <w:pStyle w:val="Titre3"/>
        <w:jc w:val="both"/>
      </w:pPr>
      <w:r w:rsidRPr="00356B20">
        <w:t>2.4 Exigences non fonctionnelles</w:t>
      </w:r>
    </w:p>
    <w:p w14:paraId="01C18089" w14:textId="77777777" w:rsidR="00356B20" w:rsidRDefault="00356B20" w:rsidP="00CB4C36">
      <w:pPr>
        <w:jc w:val="both"/>
      </w:pPr>
      <w:r w:rsidRPr="00562D6B">
        <w:rPr>
          <w:rStyle w:val="Titre4Car"/>
        </w:rPr>
        <w:t>Performance :</w:t>
      </w:r>
      <w:r w:rsidRPr="00356B20">
        <w:t xml:space="preserve"> Le système doit supporter un grand nombre de connexions simultanées, notamment lors de pics d’activité (comme des périodes de promotion).</w:t>
      </w:r>
    </w:p>
    <w:p w14:paraId="0E26BA1B" w14:textId="77777777" w:rsidR="00562D6B" w:rsidRPr="00356B20" w:rsidRDefault="00562D6B" w:rsidP="00CB4C36">
      <w:pPr>
        <w:jc w:val="both"/>
      </w:pPr>
    </w:p>
    <w:p w14:paraId="776CAA9C" w14:textId="77777777" w:rsidR="00356B20" w:rsidRDefault="00356B20" w:rsidP="00CB4C36">
      <w:pPr>
        <w:jc w:val="both"/>
      </w:pPr>
      <w:r w:rsidRPr="00562D6B">
        <w:rPr>
          <w:rStyle w:val="Titre4Car"/>
        </w:rPr>
        <w:t>Scalabilité :</w:t>
      </w:r>
      <w:r w:rsidRPr="00356B20">
        <w:t xml:space="preserve"> L’architecture doit être capable de grandir facilement en ajoutant des fonctionnalités ou en gérant un nombre croissant d’utilisateurs.</w:t>
      </w:r>
    </w:p>
    <w:p w14:paraId="692F6D6F" w14:textId="77777777" w:rsidR="00562D6B" w:rsidRPr="00356B20" w:rsidRDefault="00562D6B" w:rsidP="00CB4C36">
      <w:pPr>
        <w:jc w:val="both"/>
      </w:pPr>
    </w:p>
    <w:p w14:paraId="1EDA0E46" w14:textId="77777777" w:rsidR="00356B20" w:rsidRDefault="00356B20" w:rsidP="00CB4C36">
      <w:pPr>
        <w:jc w:val="both"/>
      </w:pPr>
      <w:r w:rsidRPr="00562D6B">
        <w:rPr>
          <w:rStyle w:val="Titre4Car"/>
        </w:rPr>
        <w:t>Accessibilité :</w:t>
      </w:r>
      <w:r w:rsidRPr="00356B20">
        <w:t xml:space="preserve"> L’interface doit être simple à utiliser même pour des utilisateurs non techniques. Le respect des normes WCAG doit être pris en compte.</w:t>
      </w:r>
    </w:p>
    <w:p w14:paraId="4C236C28" w14:textId="77777777" w:rsidR="00562D6B" w:rsidRPr="00356B20" w:rsidRDefault="00562D6B" w:rsidP="00CB4C36">
      <w:pPr>
        <w:jc w:val="both"/>
      </w:pPr>
    </w:p>
    <w:p w14:paraId="2E6257B1" w14:textId="77777777" w:rsidR="00356B20" w:rsidRDefault="00356B20" w:rsidP="00CB4C36">
      <w:pPr>
        <w:jc w:val="both"/>
      </w:pPr>
      <w:r w:rsidRPr="00562D6B">
        <w:rPr>
          <w:rStyle w:val="Titre4Car"/>
        </w:rPr>
        <w:t>Sécurité :</w:t>
      </w:r>
      <w:r w:rsidRPr="00356B20">
        <w:t xml:space="preserve"> L’utilisation de HTTPS est obligatoire pour sécuriser les communications. Les données sensibles (mots de passe, informations de paiement) doivent être stockées de manière sécurisée (</w:t>
      </w:r>
      <w:proofErr w:type="spellStart"/>
      <w:r w:rsidRPr="00356B20">
        <w:t>hashing</w:t>
      </w:r>
      <w:proofErr w:type="spellEnd"/>
      <w:r w:rsidRPr="00356B20">
        <w:t>, cryptage).</w:t>
      </w:r>
    </w:p>
    <w:p w14:paraId="3BDC31D2" w14:textId="77777777" w:rsidR="00356B20" w:rsidRDefault="00356B20" w:rsidP="00CB4C36">
      <w:pPr>
        <w:jc w:val="both"/>
      </w:pPr>
    </w:p>
    <w:p w14:paraId="25FCEAEE" w14:textId="77777777" w:rsidR="00562D6B" w:rsidRPr="00356B20" w:rsidRDefault="00562D6B" w:rsidP="00CB4C36">
      <w:pPr>
        <w:jc w:val="both"/>
      </w:pPr>
    </w:p>
    <w:p w14:paraId="0DCAE6FD" w14:textId="2E20942C" w:rsidR="00356B20" w:rsidRDefault="00356B20" w:rsidP="00CB4C36">
      <w:pPr>
        <w:pStyle w:val="Titre2"/>
        <w:numPr>
          <w:ilvl w:val="0"/>
          <w:numId w:val="13"/>
        </w:numPr>
        <w:jc w:val="both"/>
      </w:pPr>
      <w:r w:rsidRPr="00356B20">
        <w:t>Technologies et outils utilisés</w:t>
      </w:r>
    </w:p>
    <w:p w14:paraId="014B7A53" w14:textId="77777777" w:rsidR="00356B20" w:rsidRPr="00356B20" w:rsidRDefault="00356B20" w:rsidP="00CB4C36">
      <w:pPr>
        <w:jc w:val="both"/>
      </w:pPr>
    </w:p>
    <w:p w14:paraId="3C0C288A" w14:textId="77777777" w:rsidR="00356B20" w:rsidRPr="00356B20" w:rsidRDefault="00356B20" w:rsidP="00CB4C36">
      <w:pPr>
        <w:pStyle w:val="Titre3"/>
        <w:jc w:val="both"/>
      </w:pPr>
      <w:r w:rsidRPr="00356B20">
        <w:t>3.1 Backend (Spring Boot)</w:t>
      </w:r>
    </w:p>
    <w:p w14:paraId="397C0B8D" w14:textId="77777777" w:rsidR="00356B20" w:rsidRPr="00356B20" w:rsidRDefault="00356B20" w:rsidP="00CB4C36">
      <w:pPr>
        <w:jc w:val="both"/>
      </w:pPr>
      <w:r w:rsidRPr="00356B20">
        <w:t>Java 17 : Utilisé pour le développement du backend.</w:t>
      </w:r>
    </w:p>
    <w:p w14:paraId="66D3FCC2" w14:textId="77777777" w:rsidR="00356B20" w:rsidRPr="00356B20" w:rsidRDefault="00356B20" w:rsidP="00CB4C36">
      <w:pPr>
        <w:jc w:val="both"/>
      </w:pPr>
      <w:r w:rsidRPr="00356B20">
        <w:t>Spring Boot : Framework principal pour le développement rapide d’applications backend avec :</w:t>
      </w:r>
    </w:p>
    <w:p w14:paraId="6D9484D3" w14:textId="77777777" w:rsidR="00356B20" w:rsidRPr="00356B20" w:rsidRDefault="00356B20" w:rsidP="00CB4C36">
      <w:pPr>
        <w:jc w:val="both"/>
      </w:pPr>
      <w:r w:rsidRPr="00356B20">
        <w:t>Spring Web pour la gestion des API REST.</w:t>
      </w:r>
    </w:p>
    <w:p w14:paraId="75B8977F" w14:textId="77777777" w:rsidR="00356B20" w:rsidRPr="00356B20" w:rsidRDefault="00356B20" w:rsidP="00CB4C36">
      <w:pPr>
        <w:jc w:val="both"/>
      </w:pPr>
      <w:r w:rsidRPr="00356B20">
        <w:t>Spring Data JPA pour la gestion des bases de données via JPA.</w:t>
      </w:r>
    </w:p>
    <w:p w14:paraId="4598E54A" w14:textId="77777777" w:rsidR="00356B20" w:rsidRPr="00356B20" w:rsidRDefault="00356B20" w:rsidP="00CB4C36">
      <w:pPr>
        <w:jc w:val="both"/>
      </w:pPr>
      <w:r w:rsidRPr="00356B20">
        <w:t>Spring Security pour la gestion de la sécurité.</w:t>
      </w:r>
    </w:p>
    <w:p w14:paraId="15A10EFE" w14:textId="77777777" w:rsidR="00356B20" w:rsidRPr="00356B20" w:rsidRDefault="00356B20" w:rsidP="00CB4C36">
      <w:pPr>
        <w:jc w:val="both"/>
      </w:pPr>
      <w:r w:rsidRPr="00356B20">
        <w:t xml:space="preserve">OAuth2 et JWT via </w:t>
      </w:r>
      <w:proofErr w:type="spellStart"/>
      <w:r w:rsidRPr="00356B20">
        <w:t>Keycloak</w:t>
      </w:r>
      <w:proofErr w:type="spellEnd"/>
      <w:r w:rsidRPr="00356B20">
        <w:t xml:space="preserve"> pour la gestion des sessions.</w:t>
      </w:r>
    </w:p>
    <w:p w14:paraId="5EC8E835" w14:textId="246BA320" w:rsidR="00356B20" w:rsidRDefault="00404580" w:rsidP="00CB4C36">
      <w:pPr>
        <w:jc w:val="both"/>
      </w:pPr>
      <w:r w:rsidRPr="00404580">
        <w:t>PostgreSQL</w:t>
      </w:r>
      <w:r w:rsidR="00356B20" w:rsidRPr="00356B20">
        <w:t xml:space="preserve"> : Base de données relationnelle pour stocker les informations des utilisateurs, des boutiques, des produits et des commandes.</w:t>
      </w:r>
    </w:p>
    <w:p w14:paraId="06BFA77C" w14:textId="77777777" w:rsidR="00356B20" w:rsidRPr="00356B20" w:rsidRDefault="00356B20" w:rsidP="00CB4C36">
      <w:pPr>
        <w:jc w:val="both"/>
      </w:pPr>
    </w:p>
    <w:p w14:paraId="5C813376" w14:textId="77777777" w:rsidR="00356B20" w:rsidRPr="00356B20" w:rsidRDefault="00356B20" w:rsidP="00CB4C36">
      <w:pPr>
        <w:pStyle w:val="Titre3"/>
        <w:jc w:val="both"/>
      </w:pPr>
      <w:r w:rsidRPr="00356B20">
        <w:t>3.2 Frontend (</w:t>
      </w:r>
      <w:proofErr w:type="spellStart"/>
      <w:r w:rsidRPr="00356B20">
        <w:t>Angular</w:t>
      </w:r>
      <w:proofErr w:type="spellEnd"/>
      <w:r w:rsidRPr="00356B20">
        <w:t>)</w:t>
      </w:r>
    </w:p>
    <w:p w14:paraId="63A01985" w14:textId="77777777" w:rsidR="00356B20" w:rsidRPr="00356B20" w:rsidRDefault="00356B20" w:rsidP="00CB4C36">
      <w:pPr>
        <w:jc w:val="both"/>
      </w:pPr>
      <w:proofErr w:type="spellStart"/>
      <w:r w:rsidRPr="00356B20">
        <w:lastRenderedPageBreak/>
        <w:t>Angular</w:t>
      </w:r>
      <w:proofErr w:type="spellEnd"/>
      <w:r w:rsidRPr="00356B20">
        <w:t xml:space="preserve"> 16+ : Framework JavaScript pour la gestion du frontend, associé à </w:t>
      </w:r>
      <w:proofErr w:type="spellStart"/>
      <w:r w:rsidRPr="00356B20">
        <w:t>TypeScript</w:t>
      </w:r>
      <w:proofErr w:type="spellEnd"/>
      <w:r w:rsidRPr="00356B20">
        <w:t xml:space="preserve"> pour garantir une meilleure maintenabilité du code.</w:t>
      </w:r>
    </w:p>
    <w:p w14:paraId="0FFFF37D" w14:textId="77777777" w:rsidR="00356B20" w:rsidRPr="00356B20" w:rsidRDefault="00356B20" w:rsidP="00CB4C36">
      <w:pPr>
        <w:jc w:val="both"/>
      </w:pPr>
      <w:proofErr w:type="spellStart"/>
      <w:r w:rsidRPr="00356B20">
        <w:t>PrimeNG</w:t>
      </w:r>
      <w:proofErr w:type="spellEnd"/>
      <w:r w:rsidRPr="00356B20">
        <w:t xml:space="preserve"> : Bibliothèque UI pour des composants visuels modernes et responsifs.</w:t>
      </w:r>
    </w:p>
    <w:p w14:paraId="692CB2A9" w14:textId="77777777" w:rsidR="00356B20" w:rsidRDefault="00356B20" w:rsidP="00CB4C36">
      <w:pPr>
        <w:jc w:val="both"/>
      </w:pPr>
      <w:proofErr w:type="spellStart"/>
      <w:r w:rsidRPr="00356B20">
        <w:t>ngx</w:t>
      </w:r>
      <w:proofErr w:type="spellEnd"/>
      <w:r w:rsidRPr="00356B20">
        <w:t>-translate : Bibliothèque pour la gestion multilingue.</w:t>
      </w:r>
    </w:p>
    <w:p w14:paraId="1D552708" w14:textId="77777777" w:rsidR="00356B20" w:rsidRPr="00356B20" w:rsidRDefault="00356B20" w:rsidP="00CB4C36">
      <w:pPr>
        <w:jc w:val="both"/>
      </w:pPr>
    </w:p>
    <w:p w14:paraId="72CEFCB2" w14:textId="77777777" w:rsidR="00356B20" w:rsidRPr="00356B20" w:rsidRDefault="00356B20" w:rsidP="00CB4C36">
      <w:pPr>
        <w:pStyle w:val="Titre3"/>
        <w:jc w:val="both"/>
      </w:pPr>
      <w:r w:rsidRPr="00356B20">
        <w:t>3.3 Sécurité</w:t>
      </w:r>
    </w:p>
    <w:p w14:paraId="09C129CF" w14:textId="77777777" w:rsidR="00356B20" w:rsidRPr="00356B20" w:rsidRDefault="00356B20" w:rsidP="00CB4C36">
      <w:pPr>
        <w:jc w:val="both"/>
      </w:pPr>
      <w:proofErr w:type="spellStart"/>
      <w:r w:rsidRPr="00356B20">
        <w:t>Keycloak</w:t>
      </w:r>
      <w:proofErr w:type="spellEnd"/>
      <w:r w:rsidRPr="00356B20">
        <w:t xml:space="preserve"> : Pour la gestion des authentifications via OAuth2/JWT et la gestion des rôles utilisateurs.</w:t>
      </w:r>
    </w:p>
    <w:p w14:paraId="526DA877" w14:textId="77777777" w:rsidR="00356B20" w:rsidRDefault="00356B20" w:rsidP="00CB4C36">
      <w:pPr>
        <w:jc w:val="both"/>
      </w:pPr>
      <w:r w:rsidRPr="00356B20">
        <w:t xml:space="preserve">Spring Security : Intégré pour sécuriser les </w:t>
      </w:r>
      <w:proofErr w:type="spellStart"/>
      <w:r w:rsidRPr="00356B20">
        <w:t>endpoints</w:t>
      </w:r>
      <w:proofErr w:type="spellEnd"/>
      <w:r w:rsidRPr="00356B20">
        <w:t xml:space="preserve"> du backend.</w:t>
      </w:r>
    </w:p>
    <w:p w14:paraId="1988790B" w14:textId="77777777" w:rsidR="00356B20" w:rsidRPr="00356B20" w:rsidRDefault="00356B20" w:rsidP="00CB4C36">
      <w:pPr>
        <w:jc w:val="both"/>
      </w:pPr>
    </w:p>
    <w:p w14:paraId="53E4B4E5" w14:textId="77777777" w:rsidR="00356B20" w:rsidRPr="00356B20" w:rsidRDefault="00356B20" w:rsidP="00CB4C36">
      <w:pPr>
        <w:pStyle w:val="Titre3"/>
        <w:jc w:val="both"/>
      </w:pPr>
      <w:r w:rsidRPr="00356B20">
        <w:t>3.4 Paiements</w:t>
      </w:r>
    </w:p>
    <w:p w14:paraId="07FCA2F7" w14:textId="77777777" w:rsidR="00356B20" w:rsidRPr="00356B20" w:rsidRDefault="00356B20" w:rsidP="00CB4C36">
      <w:pPr>
        <w:jc w:val="both"/>
      </w:pPr>
      <w:proofErr w:type="spellStart"/>
      <w:r w:rsidRPr="00356B20">
        <w:t>Stripe</w:t>
      </w:r>
      <w:proofErr w:type="spellEnd"/>
      <w:r w:rsidRPr="00356B20">
        <w:t xml:space="preserve"> API : Pour la gestion des paiements par carte de crédit.</w:t>
      </w:r>
    </w:p>
    <w:p w14:paraId="226D596C" w14:textId="0204952E" w:rsidR="00E80190" w:rsidRDefault="00356B20" w:rsidP="00CB4C36">
      <w:pPr>
        <w:jc w:val="both"/>
      </w:pPr>
      <w:r w:rsidRPr="00356B20">
        <w:t>PayPal API : Pour la gestion des paiements via PayPal.</w:t>
      </w:r>
    </w:p>
    <w:p w14:paraId="22D2A0C9" w14:textId="7887405B" w:rsidR="00CB4C36" w:rsidRPr="00356B20" w:rsidRDefault="00CB4C36" w:rsidP="00CB4C36">
      <w:pPr>
        <w:jc w:val="both"/>
      </w:pPr>
      <w:r>
        <w:t>en janvier 2025.</w:t>
      </w:r>
    </w:p>
    <w:sectPr w:rsidR="00CB4C36" w:rsidRPr="00356B20" w:rsidSect="009D3D2C">
      <w:footerReference w:type="default" r:id="rId10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2C4F5" w14:textId="77777777" w:rsidR="00C66C6A" w:rsidRDefault="00C66C6A">
      <w:r>
        <w:separator/>
      </w:r>
    </w:p>
  </w:endnote>
  <w:endnote w:type="continuationSeparator" w:id="0">
    <w:p w14:paraId="6F93F885" w14:textId="77777777" w:rsidR="00C66C6A" w:rsidRDefault="00C6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ECFBE" w14:textId="77777777" w:rsidR="00571ABD" w:rsidRDefault="000F739B">
    <w:pPr>
      <w:pStyle w:val="Pieddepage"/>
    </w:pPr>
    <w:r>
      <w:rPr>
        <w:lang w:bidi="fr-FR"/>
      </w:rPr>
      <w:t xml:space="preserve">Page | 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2B07FF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5AF1E" w14:textId="77777777" w:rsidR="00C66C6A" w:rsidRDefault="00C66C6A">
      <w:r>
        <w:separator/>
      </w:r>
    </w:p>
  </w:footnote>
  <w:footnote w:type="continuationSeparator" w:id="0">
    <w:p w14:paraId="714DDC9B" w14:textId="77777777" w:rsidR="00C66C6A" w:rsidRDefault="00C66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44D94"/>
    <w:multiLevelType w:val="hybridMultilevel"/>
    <w:tmpl w:val="C7A49C70"/>
    <w:lvl w:ilvl="0" w:tplc="D222F9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79B"/>
    <w:multiLevelType w:val="hybridMultilevel"/>
    <w:tmpl w:val="E028FBAE"/>
    <w:lvl w:ilvl="0" w:tplc="D222F9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C73D6"/>
    <w:multiLevelType w:val="hybridMultilevel"/>
    <w:tmpl w:val="DC009592"/>
    <w:lvl w:ilvl="0" w:tplc="D222F9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27770"/>
    <w:multiLevelType w:val="hybridMultilevel"/>
    <w:tmpl w:val="AC56D16A"/>
    <w:lvl w:ilvl="0" w:tplc="7A00DC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9399F"/>
    <w:multiLevelType w:val="hybridMultilevel"/>
    <w:tmpl w:val="28EEAA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66973"/>
    <w:multiLevelType w:val="hybridMultilevel"/>
    <w:tmpl w:val="44886292"/>
    <w:lvl w:ilvl="0" w:tplc="2FB2184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09213">
    <w:abstractNumId w:val="9"/>
  </w:num>
  <w:num w:numId="2" w16cid:durableId="1886090905">
    <w:abstractNumId w:val="7"/>
  </w:num>
  <w:num w:numId="3" w16cid:durableId="288442046">
    <w:abstractNumId w:val="6"/>
  </w:num>
  <w:num w:numId="4" w16cid:durableId="1812332567">
    <w:abstractNumId w:val="5"/>
  </w:num>
  <w:num w:numId="5" w16cid:durableId="726605374">
    <w:abstractNumId w:val="4"/>
  </w:num>
  <w:num w:numId="6" w16cid:durableId="502817237">
    <w:abstractNumId w:val="8"/>
  </w:num>
  <w:num w:numId="7" w16cid:durableId="18700886">
    <w:abstractNumId w:val="3"/>
  </w:num>
  <w:num w:numId="8" w16cid:durableId="1778597399">
    <w:abstractNumId w:val="2"/>
  </w:num>
  <w:num w:numId="9" w16cid:durableId="2014600050">
    <w:abstractNumId w:val="1"/>
  </w:num>
  <w:num w:numId="10" w16cid:durableId="579607361">
    <w:abstractNumId w:val="0"/>
  </w:num>
  <w:num w:numId="11" w16cid:durableId="213545760">
    <w:abstractNumId w:val="15"/>
  </w:num>
  <w:num w:numId="12" w16cid:durableId="103547454">
    <w:abstractNumId w:val="10"/>
  </w:num>
  <w:num w:numId="13" w16cid:durableId="1043867153">
    <w:abstractNumId w:val="16"/>
  </w:num>
  <w:num w:numId="14" w16cid:durableId="2035763613">
    <w:abstractNumId w:val="17"/>
  </w:num>
  <w:num w:numId="15" w16cid:durableId="180779914">
    <w:abstractNumId w:val="14"/>
  </w:num>
  <w:num w:numId="16" w16cid:durableId="1061059866">
    <w:abstractNumId w:val="13"/>
  </w:num>
  <w:num w:numId="17" w16cid:durableId="1007636295">
    <w:abstractNumId w:val="12"/>
  </w:num>
  <w:num w:numId="18" w16cid:durableId="4531335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9"/>
    <w:rsid w:val="00003E29"/>
    <w:rsid w:val="000466A6"/>
    <w:rsid w:val="0005386B"/>
    <w:rsid w:val="00056B3F"/>
    <w:rsid w:val="000748B0"/>
    <w:rsid w:val="000A22CE"/>
    <w:rsid w:val="000C3800"/>
    <w:rsid w:val="000F11A8"/>
    <w:rsid w:val="000F132D"/>
    <w:rsid w:val="000F739B"/>
    <w:rsid w:val="0012609B"/>
    <w:rsid w:val="00156DFB"/>
    <w:rsid w:val="001741EB"/>
    <w:rsid w:val="001B7FE7"/>
    <w:rsid w:val="001C0738"/>
    <w:rsid w:val="001D6F3F"/>
    <w:rsid w:val="001F039C"/>
    <w:rsid w:val="00237E27"/>
    <w:rsid w:val="00250FCF"/>
    <w:rsid w:val="0026060F"/>
    <w:rsid w:val="00267213"/>
    <w:rsid w:val="002B07FF"/>
    <w:rsid w:val="00337ADF"/>
    <w:rsid w:val="00356B20"/>
    <w:rsid w:val="0038575D"/>
    <w:rsid w:val="003A12B5"/>
    <w:rsid w:val="003E21D3"/>
    <w:rsid w:val="00404580"/>
    <w:rsid w:val="00413740"/>
    <w:rsid w:val="004412CB"/>
    <w:rsid w:val="00452FC9"/>
    <w:rsid w:val="0048263E"/>
    <w:rsid w:val="004835D4"/>
    <w:rsid w:val="004840D5"/>
    <w:rsid w:val="004A1D74"/>
    <w:rsid w:val="004A4768"/>
    <w:rsid w:val="004D0129"/>
    <w:rsid w:val="00521CEC"/>
    <w:rsid w:val="00552485"/>
    <w:rsid w:val="00562D6B"/>
    <w:rsid w:val="00571ABD"/>
    <w:rsid w:val="00572A87"/>
    <w:rsid w:val="0058298A"/>
    <w:rsid w:val="005B50C4"/>
    <w:rsid w:val="00602D15"/>
    <w:rsid w:val="00641AFC"/>
    <w:rsid w:val="006611D9"/>
    <w:rsid w:val="0068098F"/>
    <w:rsid w:val="006952EB"/>
    <w:rsid w:val="006A54CB"/>
    <w:rsid w:val="006E01C9"/>
    <w:rsid w:val="0070244F"/>
    <w:rsid w:val="00716489"/>
    <w:rsid w:val="00761B6C"/>
    <w:rsid w:val="007844B0"/>
    <w:rsid w:val="007A3F37"/>
    <w:rsid w:val="00806E44"/>
    <w:rsid w:val="008128B3"/>
    <w:rsid w:val="00860BE1"/>
    <w:rsid w:val="00875DA4"/>
    <w:rsid w:val="00917EAE"/>
    <w:rsid w:val="00942D2C"/>
    <w:rsid w:val="00956320"/>
    <w:rsid w:val="009853AC"/>
    <w:rsid w:val="009D3D2C"/>
    <w:rsid w:val="009E2770"/>
    <w:rsid w:val="00A03DE6"/>
    <w:rsid w:val="00A63B39"/>
    <w:rsid w:val="00A972D4"/>
    <w:rsid w:val="00AE6673"/>
    <w:rsid w:val="00B068E6"/>
    <w:rsid w:val="00B109B2"/>
    <w:rsid w:val="00BA5045"/>
    <w:rsid w:val="00BB1A12"/>
    <w:rsid w:val="00BE2CCF"/>
    <w:rsid w:val="00C048FB"/>
    <w:rsid w:val="00C065BE"/>
    <w:rsid w:val="00C2505B"/>
    <w:rsid w:val="00C464FA"/>
    <w:rsid w:val="00C66C6A"/>
    <w:rsid w:val="00CA288C"/>
    <w:rsid w:val="00CB4C36"/>
    <w:rsid w:val="00CE34BA"/>
    <w:rsid w:val="00D06068"/>
    <w:rsid w:val="00D11F1F"/>
    <w:rsid w:val="00DB585A"/>
    <w:rsid w:val="00DC4535"/>
    <w:rsid w:val="00DD7191"/>
    <w:rsid w:val="00E048B2"/>
    <w:rsid w:val="00E365B1"/>
    <w:rsid w:val="00E80190"/>
    <w:rsid w:val="00EE0F60"/>
    <w:rsid w:val="00EE7A90"/>
    <w:rsid w:val="00EF16BE"/>
    <w:rsid w:val="00F101DD"/>
    <w:rsid w:val="00F61C56"/>
    <w:rsid w:val="00FE6DA7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AA45C3"/>
  <w15:chartTrackingRefBased/>
  <w15:docId w15:val="{67B7D298-193A-43CF-9DF1-0A98B3B4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Titre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Titre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Titre3">
    <w:name w:val="heading 3"/>
    <w:basedOn w:val="Normal"/>
    <w:next w:val="Normal"/>
    <w:uiPriority w:val="9"/>
    <w:unhideWhenUsed/>
    <w:qFormat/>
    <w:rsid w:val="00356B20"/>
    <w:pPr>
      <w:shd w:val="clear" w:color="auto" w:fill="F2F2F2" w:themeFill="background1" w:themeFillShade="F2"/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TableauGrille1clair-Accentuation1">
    <w:name w:val="Grid Table 1 Light Accent 1"/>
    <w:aliases w:val="Employee status"/>
    <w:basedOn w:val="Tableau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Pieddepage">
    <w:name w:val="footer"/>
    <w:basedOn w:val="Normal"/>
    <w:link w:val="PieddepageC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PieddepageCar">
    <w:name w:val="Pied de page Car"/>
    <w:basedOn w:val="Policepardfaut"/>
    <w:link w:val="Pieddepage"/>
    <w:uiPriority w:val="99"/>
    <w:rsid w:val="00860BE1"/>
    <w:rPr>
      <w:color w:val="865640" w:themeColor="accent3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TableauGrille1Clair">
    <w:name w:val="Grid Table 1 Light"/>
    <w:basedOn w:val="Tableau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2">
    <w:name w:val="Plain Table 2"/>
    <w:basedOn w:val="Tableau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1Clair-Accentuation6">
    <w:name w:val="List Table 1 Light Accent 6"/>
    <w:basedOn w:val="Tableau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6Couleur">
    <w:name w:val="List Table 6 Colorful"/>
    <w:basedOn w:val="Tableau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">
    <w:name w:val="List Table 2"/>
    <w:basedOn w:val="Tableau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2">
    <w:name w:val="List Table 2 Accent 2"/>
    <w:basedOn w:val="Tableau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2-Accentuation1">
    <w:name w:val="List Table 2 Accent 1"/>
    <w:basedOn w:val="Tableau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875DA4"/>
    <w:pPr>
      <w:spacing w:before="0" w:after="0"/>
    </w:pPr>
  </w:style>
  <w:style w:type="paragraph" w:customStyle="1" w:styleId="Nomdelasocit">
    <w:name w:val="Nom de la société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875DA4"/>
    <w:rPr>
      <w:color w:val="000000" w:themeColor="text1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02D15"/>
  </w:style>
  <w:style w:type="paragraph" w:styleId="Normalcentr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02D1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02D15"/>
    <w:rPr>
      <w:color w:val="000000" w:themeColor="text1"/>
      <w:szCs w:val="18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02D15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02D15"/>
    <w:rPr>
      <w:color w:val="000000" w:themeColor="text1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02D15"/>
    <w:rPr>
      <w:color w:val="000000" w:themeColor="text1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02D15"/>
    <w:rPr>
      <w:color w:val="000000" w:themeColor="text1"/>
      <w:szCs w:val="1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02D15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02D15"/>
    <w:rPr>
      <w:color w:val="000000" w:themeColor="text1"/>
      <w:szCs w:val="18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02D15"/>
    <w:rPr>
      <w:color w:val="000000" w:themeColor="text1"/>
      <w:szCs w:val="18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02D15"/>
    <w:rPr>
      <w:color w:val="000000" w:themeColor="text1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02D15"/>
    <w:rPr>
      <w:color w:val="000000" w:themeColor="text1"/>
      <w:sz w:val="16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02D15"/>
    <w:rPr>
      <w:color w:val="000000" w:themeColor="text1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02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02D1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02D15"/>
    <w:rPr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02D1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02D15"/>
  </w:style>
  <w:style w:type="character" w:customStyle="1" w:styleId="DateCar">
    <w:name w:val="Date Car"/>
    <w:basedOn w:val="Policepardfaut"/>
    <w:link w:val="Date"/>
    <w:uiPriority w:val="99"/>
    <w:semiHidden/>
    <w:rsid w:val="00602D15"/>
    <w:rPr>
      <w:color w:val="000000" w:themeColor="text1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02D15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02D15"/>
    <w:rPr>
      <w:color w:val="000000" w:themeColor="text1"/>
      <w:szCs w:val="18"/>
    </w:rPr>
  </w:style>
  <w:style w:type="character" w:styleId="Accentuation">
    <w:name w:val="Emphasis"/>
    <w:basedOn w:val="Policepardfaut"/>
    <w:uiPriority w:val="20"/>
    <w:semiHidden/>
    <w:unhideWhenUsed/>
    <w:rsid w:val="00602D15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02D15"/>
    <w:rPr>
      <w:color w:val="000000" w:themeColor="text1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Lienvisit">
    <w:name w:val="FollowedHyperlink"/>
    <w:basedOn w:val="Policepardfau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2D15"/>
    <w:rPr>
      <w:color w:val="000000" w:themeColor="text1"/>
      <w:sz w:val="20"/>
      <w:szCs w:val="20"/>
    </w:rPr>
  </w:style>
  <w:style w:type="table" w:styleId="TableauGrille1Clair-Accentuation2">
    <w:name w:val="Grid Table 1 Light Accent 2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3">
    <w:name w:val="Grid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602D15"/>
  </w:style>
  <w:style w:type="paragraph" w:styleId="AdresseHTML">
    <w:name w:val="HTML Address"/>
    <w:basedOn w:val="Normal"/>
    <w:link w:val="AdresseHTMLC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02D15"/>
    <w:rPr>
      <w:i/>
      <w:iCs/>
      <w:color w:val="000000" w:themeColor="text1"/>
      <w:szCs w:val="18"/>
    </w:rPr>
  </w:style>
  <w:style w:type="character" w:styleId="CitationHTML">
    <w:name w:val="HTML Cite"/>
    <w:basedOn w:val="Policepardfaut"/>
    <w:uiPriority w:val="99"/>
    <w:semiHidden/>
    <w:unhideWhenUsed/>
    <w:rsid w:val="00602D1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02D15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02D15"/>
    <w:rPr>
      <w:i/>
      <w:iCs/>
    </w:rPr>
  </w:style>
  <w:style w:type="character" w:styleId="Hyperlien">
    <w:name w:val="Hyperlink"/>
    <w:basedOn w:val="Policepardfau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02D15"/>
  </w:style>
  <w:style w:type="paragraph" w:styleId="Liste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4">
    <w:name w:val="List Table 2 Accent 4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3">
    <w:name w:val="List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-Accentuation1">
    <w:name w:val="List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02D15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02D15"/>
    <w:rPr>
      <w:color w:val="000000" w:themeColor="text1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602D15"/>
  </w:style>
  <w:style w:type="table" w:styleId="Tableausimple1">
    <w:name w:val="Plain Table 1"/>
    <w:basedOn w:val="Tableau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02D15"/>
  </w:style>
  <w:style w:type="character" w:customStyle="1" w:styleId="SalutationsCar">
    <w:name w:val="Salutations Car"/>
    <w:basedOn w:val="Policepardfaut"/>
    <w:link w:val="Salutations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02D15"/>
    <w:rPr>
      <w:color w:val="000000" w:themeColor="text1"/>
      <w:szCs w:val="18"/>
    </w:rPr>
  </w:style>
  <w:style w:type="character" w:styleId="lev">
    <w:name w:val="Strong"/>
    <w:basedOn w:val="Policepardfaut"/>
    <w:uiPriority w:val="22"/>
    <w:unhideWhenUsed/>
    <w:qFormat/>
    <w:rsid w:val="00602D15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02D15"/>
  </w:style>
  <w:style w:type="paragraph" w:styleId="TM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apport">
    <w:name w:val="Rapport"/>
    <w:basedOn w:val="Tableau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Roaming\Microsoft\Templates\Rapport%20sur%20le%20statut%20des%20employ&#233;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sur le statut des employés.dotx</Template>
  <TotalTime>0</TotalTime>
  <Pages>5</Pages>
  <Words>1463</Words>
  <Characters>8048</Characters>
  <Application>Microsoft Office Word</Application>
  <DocSecurity>0</DocSecurity>
  <Lines>67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vanhees</dc:creator>
  <cp:keywords/>
  <dc:description/>
  <cp:lastModifiedBy>vincent vanhees</cp:lastModifiedBy>
  <cp:revision>17</cp:revision>
  <dcterms:created xsi:type="dcterms:W3CDTF">2024-09-25T17:41:00Z</dcterms:created>
  <dcterms:modified xsi:type="dcterms:W3CDTF">2024-10-05T02:17:00Z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