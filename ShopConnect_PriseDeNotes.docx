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612D" w14:textId="14B2DC1B" w:rsidR="005069FA" w:rsidRDefault="00C83BFA" w:rsidP="00F60BA1">
      <w:pPr>
        <w:pStyle w:val="Nomdelasocit"/>
      </w:pPr>
      <w:r w:rsidRPr="00C83BFA">
        <w:t xml:space="preserve">SHOPCONNECT – </w:t>
      </w:r>
      <w:r w:rsidR="005069FA">
        <w:t>Prise de notes</w:t>
      </w:r>
    </w:p>
    <w:p w14:paraId="0A9A3CA8" w14:textId="77777777" w:rsidR="00060630" w:rsidRPr="00060630" w:rsidRDefault="00060630" w:rsidP="00060630"/>
    <w:p w14:paraId="77E5CE82" w14:textId="746D0056" w:rsidR="005069FA" w:rsidRPr="005069FA" w:rsidRDefault="005069FA" w:rsidP="00F60BA1">
      <w:pPr>
        <w:pStyle w:val="Titre1"/>
        <w:jc w:val="both"/>
      </w:pPr>
      <w:r>
        <w:t>Liste des fonctions</w:t>
      </w:r>
    </w:p>
    <w:p w14:paraId="0373B350" w14:textId="77777777" w:rsidR="00B60CBB" w:rsidRDefault="00B60CBB" w:rsidP="00F60BA1">
      <w:pPr>
        <w:pStyle w:val="Titre2"/>
        <w:jc w:val="both"/>
      </w:pPr>
      <w:r w:rsidRPr="00B60CBB">
        <w:t>Avis</w:t>
      </w:r>
    </w:p>
    <w:p w14:paraId="4B37FACE" w14:textId="2A7E8C34" w:rsidR="00B60CBB" w:rsidRPr="00B60CBB" w:rsidRDefault="00B60CBB" w:rsidP="00F60BA1">
      <w:pPr>
        <w:pStyle w:val="Titre3"/>
        <w:jc w:val="both"/>
      </w:pPr>
      <w:proofErr w:type="spellStart"/>
      <w:r w:rsidRPr="00B60CBB">
        <w:t>AvisController</w:t>
      </w:r>
      <w:proofErr w:type="spellEnd"/>
      <w:r w:rsidRPr="00B60CBB">
        <w:t xml:space="preserve"> :</w:t>
      </w:r>
    </w:p>
    <w:p w14:paraId="3D9D8A3A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getAllAvis</w:t>
      </w:r>
      <w:proofErr w:type="spellEnd"/>
      <w:r w:rsidRPr="00B60CBB">
        <w:t>() :</w:t>
      </w:r>
    </w:p>
    <w:p w14:paraId="5FCCA14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et renvoie la liste de tous les avis présents dans la base de données.</w:t>
      </w:r>
    </w:p>
    <w:p w14:paraId="4854AC5D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736537C2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/api/avis</w:t>
      </w:r>
    </w:p>
    <w:p w14:paraId="0D1914BA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getAvisById</w:t>
      </w:r>
      <w:proofErr w:type="spellEnd"/>
      <w:r w:rsidRPr="00B60CBB">
        <w:t>(Long id) :</w:t>
      </w:r>
    </w:p>
    <w:p w14:paraId="163CD1CE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un avis spécifique par son ID.</w:t>
      </w:r>
    </w:p>
    <w:p w14:paraId="36498216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3D104CF3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/api/avis/{id}</w:t>
      </w:r>
    </w:p>
    <w:p w14:paraId="3564E0A4" w14:textId="12126319" w:rsidR="00B60CBB" w:rsidRPr="00B60CBB" w:rsidRDefault="00B60CBB" w:rsidP="00F60BA1">
      <w:pPr>
        <w:pStyle w:val="Titre4"/>
        <w:jc w:val="both"/>
      </w:pPr>
      <w:proofErr w:type="spellStart"/>
      <w:r w:rsidRPr="00B60CBB">
        <w:t>createAvis</w:t>
      </w:r>
      <w:proofErr w:type="spellEnd"/>
      <w:r w:rsidRPr="00B60CBB">
        <w:t>(Avis avis) :</w:t>
      </w:r>
    </w:p>
    <w:p w14:paraId="7A0ACFA9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Crée un nouvel avis dans la base de données avec les informations fournies dans la requête.</w:t>
      </w:r>
    </w:p>
    <w:p w14:paraId="0BCD8FA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POST</w:t>
      </w:r>
    </w:p>
    <w:p w14:paraId="680D3D9A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/api/avis</w:t>
      </w:r>
    </w:p>
    <w:p w14:paraId="5F013CC5" w14:textId="03600FAD" w:rsidR="00B60CBB" w:rsidRPr="00B60CBB" w:rsidRDefault="00B60CBB" w:rsidP="00F60BA1">
      <w:pPr>
        <w:pStyle w:val="Titre4"/>
        <w:jc w:val="both"/>
      </w:pPr>
      <w:proofErr w:type="spellStart"/>
      <w:r w:rsidRPr="00B60CBB">
        <w:t>updateAvis</w:t>
      </w:r>
      <w:proofErr w:type="spellEnd"/>
      <w:r w:rsidRPr="00B60CBB">
        <w:t xml:space="preserve">(Long id, Avis </w:t>
      </w:r>
      <w:proofErr w:type="spellStart"/>
      <w:r w:rsidRPr="00B60CBB">
        <w:t>updatedAvis</w:t>
      </w:r>
      <w:proofErr w:type="spellEnd"/>
      <w:r w:rsidRPr="00B60CBB">
        <w:t>) :</w:t>
      </w:r>
    </w:p>
    <w:p w14:paraId="4D854D1F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Met à jour un avis existant avec les nouvelles informations fournies.</w:t>
      </w:r>
    </w:p>
    <w:p w14:paraId="0DEC8C43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PUT</w:t>
      </w:r>
    </w:p>
    <w:p w14:paraId="46CD8C54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/api/avis/{id}</w:t>
      </w:r>
    </w:p>
    <w:p w14:paraId="568D4FE0" w14:textId="73FEC43D" w:rsidR="00B60CBB" w:rsidRPr="00B60CBB" w:rsidRDefault="00B60CBB" w:rsidP="00F60BA1">
      <w:pPr>
        <w:pStyle w:val="Titre4"/>
        <w:jc w:val="both"/>
      </w:pPr>
      <w:proofErr w:type="spellStart"/>
      <w:r w:rsidRPr="00B60CBB">
        <w:t>deleteAvis</w:t>
      </w:r>
      <w:proofErr w:type="spellEnd"/>
      <w:r w:rsidRPr="00B60CBB">
        <w:t>(Long id) :</w:t>
      </w:r>
    </w:p>
    <w:p w14:paraId="063E2AA8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Supprime un avis spécifique de la base de données selon son ID.</w:t>
      </w:r>
    </w:p>
    <w:p w14:paraId="19F72030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DELETE</w:t>
      </w:r>
    </w:p>
    <w:p w14:paraId="389A8AE9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/api/avis/{id}</w:t>
      </w:r>
    </w:p>
    <w:p w14:paraId="0DDEC1DB" w14:textId="6A631D05" w:rsidR="00B60CBB" w:rsidRPr="00B60CBB" w:rsidRDefault="00B60CBB" w:rsidP="00F60BA1">
      <w:pPr>
        <w:pStyle w:val="Titre3"/>
        <w:jc w:val="both"/>
      </w:pPr>
      <w:proofErr w:type="spellStart"/>
      <w:r w:rsidRPr="00B60CBB">
        <w:t>AvisService</w:t>
      </w:r>
      <w:proofErr w:type="spellEnd"/>
      <w:r w:rsidRPr="00B60CBB">
        <w:t xml:space="preserve"> :</w:t>
      </w:r>
    </w:p>
    <w:p w14:paraId="35BFB465" w14:textId="77777777" w:rsidR="00B60CBB" w:rsidRPr="00B60CBB" w:rsidRDefault="00B60CBB" w:rsidP="00F60BA1">
      <w:pPr>
        <w:pStyle w:val="Paragraphedeliste"/>
        <w:numPr>
          <w:ilvl w:val="0"/>
          <w:numId w:val="33"/>
        </w:numPr>
        <w:jc w:val="both"/>
        <w:rPr>
          <w:color w:val="644030" w:themeColor="accent3" w:themeShade="BF"/>
          <w:szCs w:val="22"/>
        </w:rPr>
      </w:pPr>
      <w:proofErr w:type="spellStart"/>
      <w:r w:rsidRPr="00B60CBB">
        <w:rPr>
          <w:color w:val="644030" w:themeColor="accent3" w:themeShade="BF"/>
          <w:szCs w:val="22"/>
        </w:rPr>
        <w:t>getAllAvis</w:t>
      </w:r>
      <w:proofErr w:type="spellEnd"/>
      <w:r w:rsidRPr="00B60CBB">
        <w:rPr>
          <w:color w:val="644030" w:themeColor="accent3" w:themeShade="BF"/>
          <w:szCs w:val="22"/>
        </w:rPr>
        <w:t>() : Récupère tous les avis de la base de données et les renvoie.</w:t>
      </w:r>
    </w:p>
    <w:p w14:paraId="16784542" w14:textId="77777777" w:rsidR="00B60CBB" w:rsidRPr="00B60CBB" w:rsidRDefault="00B60CBB" w:rsidP="00F60BA1">
      <w:pPr>
        <w:pStyle w:val="Paragraphedeliste"/>
        <w:numPr>
          <w:ilvl w:val="0"/>
          <w:numId w:val="33"/>
        </w:numPr>
        <w:jc w:val="both"/>
        <w:rPr>
          <w:color w:val="644030" w:themeColor="accent3" w:themeShade="BF"/>
          <w:szCs w:val="22"/>
        </w:rPr>
      </w:pPr>
      <w:proofErr w:type="spellStart"/>
      <w:r w:rsidRPr="00B60CBB">
        <w:rPr>
          <w:color w:val="644030" w:themeColor="accent3" w:themeShade="BF"/>
          <w:szCs w:val="22"/>
        </w:rPr>
        <w:t>getAvisById</w:t>
      </w:r>
      <w:proofErr w:type="spellEnd"/>
      <w:r w:rsidRPr="00B60CBB">
        <w:rPr>
          <w:color w:val="644030" w:themeColor="accent3" w:themeShade="BF"/>
          <w:szCs w:val="22"/>
        </w:rPr>
        <w:t>(Long id) : Récupère un avis spécifique selon l'ID fourni.</w:t>
      </w:r>
    </w:p>
    <w:p w14:paraId="1F05C228" w14:textId="77777777" w:rsidR="00B60CBB" w:rsidRPr="00B60CBB" w:rsidRDefault="00B60CBB" w:rsidP="00F60BA1">
      <w:pPr>
        <w:pStyle w:val="Paragraphedeliste"/>
        <w:numPr>
          <w:ilvl w:val="0"/>
          <w:numId w:val="33"/>
        </w:numPr>
        <w:jc w:val="both"/>
        <w:rPr>
          <w:color w:val="644030" w:themeColor="accent3" w:themeShade="BF"/>
          <w:szCs w:val="22"/>
        </w:rPr>
      </w:pPr>
      <w:proofErr w:type="spellStart"/>
      <w:r w:rsidRPr="00B60CBB">
        <w:rPr>
          <w:color w:val="644030" w:themeColor="accent3" w:themeShade="BF"/>
          <w:szCs w:val="22"/>
        </w:rPr>
        <w:t>saveAvis</w:t>
      </w:r>
      <w:proofErr w:type="spellEnd"/>
      <w:r w:rsidRPr="00B60CBB">
        <w:rPr>
          <w:color w:val="644030" w:themeColor="accent3" w:themeShade="BF"/>
          <w:szCs w:val="22"/>
        </w:rPr>
        <w:t>(Avis avis) : Sauvegarde un nouvel avis dans la base de données.</w:t>
      </w:r>
    </w:p>
    <w:p w14:paraId="3AF62F74" w14:textId="77777777" w:rsidR="00B60CBB" w:rsidRPr="00B60CBB" w:rsidRDefault="00B60CBB" w:rsidP="00F60BA1">
      <w:pPr>
        <w:pStyle w:val="Paragraphedeliste"/>
        <w:numPr>
          <w:ilvl w:val="0"/>
          <w:numId w:val="33"/>
        </w:numPr>
        <w:jc w:val="both"/>
        <w:rPr>
          <w:color w:val="644030" w:themeColor="accent3" w:themeShade="BF"/>
          <w:szCs w:val="22"/>
        </w:rPr>
      </w:pPr>
      <w:proofErr w:type="spellStart"/>
      <w:r w:rsidRPr="00B60CBB">
        <w:rPr>
          <w:color w:val="644030" w:themeColor="accent3" w:themeShade="BF"/>
          <w:szCs w:val="22"/>
        </w:rPr>
        <w:t>updateAvis</w:t>
      </w:r>
      <w:proofErr w:type="spellEnd"/>
      <w:r w:rsidRPr="00B60CBB">
        <w:rPr>
          <w:color w:val="644030" w:themeColor="accent3" w:themeShade="BF"/>
          <w:szCs w:val="22"/>
        </w:rPr>
        <w:t xml:space="preserve">(Long id, Avis </w:t>
      </w:r>
      <w:proofErr w:type="spellStart"/>
      <w:r w:rsidRPr="00B60CBB">
        <w:rPr>
          <w:color w:val="644030" w:themeColor="accent3" w:themeShade="BF"/>
          <w:szCs w:val="22"/>
        </w:rPr>
        <w:t>updatedAvis</w:t>
      </w:r>
      <w:proofErr w:type="spellEnd"/>
      <w:r w:rsidRPr="00B60CBB">
        <w:rPr>
          <w:color w:val="644030" w:themeColor="accent3" w:themeShade="BF"/>
          <w:szCs w:val="22"/>
        </w:rPr>
        <w:t>) : Met à jour un avis existant en utilisant l'ID et les nouvelles informations.</w:t>
      </w:r>
    </w:p>
    <w:p w14:paraId="11875474" w14:textId="77777777" w:rsidR="00B60CBB" w:rsidRDefault="00B60CBB" w:rsidP="00F60BA1">
      <w:pPr>
        <w:pStyle w:val="Paragraphedeliste"/>
        <w:numPr>
          <w:ilvl w:val="0"/>
          <w:numId w:val="33"/>
        </w:numPr>
        <w:jc w:val="both"/>
        <w:rPr>
          <w:color w:val="644030" w:themeColor="accent3" w:themeShade="BF"/>
          <w:szCs w:val="22"/>
        </w:rPr>
      </w:pPr>
      <w:proofErr w:type="spellStart"/>
      <w:r w:rsidRPr="00B60CBB">
        <w:rPr>
          <w:color w:val="644030" w:themeColor="accent3" w:themeShade="BF"/>
          <w:szCs w:val="22"/>
        </w:rPr>
        <w:t>deleteAvis</w:t>
      </w:r>
      <w:proofErr w:type="spellEnd"/>
      <w:r w:rsidRPr="00B60CBB">
        <w:rPr>
          <w:color w:val="644030" w:themeColor="accent3" w:themeShade="BF"/>
          <w:szCs w:val="22"/>
        </w:rPr>
        <w:t>(Long id) : Supprime un avis spécifique de la base de données en fonction de l'ID fourni.</w:t>
      </w:r>
    </w:p>
    <w:p w14:paraId="180760FB" w14:textId="77777777" w:rsidR="002276E0" w:rsidRPr="00B60CBB" w:rsidRDefault="002276E0" w:rsidP="00F60BA1">
      <w:pPr>
        <w:pStyle w:val="Paragraphedeliste"/>
        <w:jc w:val="both"/>
        <w:rPr>
          <w:color w:val="644030" w:themeColor="accent3" w:themeShade="BF"/>
          <w:szCs w:val="22"/>
        </w:rPr>
      </w:pPr>
    </w:p>
    <w:p w14:paraId="46C08238" w14:textId="3273B711" w:rsidR="00B60CBB" w:rsidRDefault="00B60CBB" w:rsidP="00F60BA1">
      <w:pPr>
        <w:pStyle w:val="Titre2"/>
        <w:jc w:val="both"/>
      </w:pPr>
      <w:r w:rsidRPr="002276E0">
        <w:t>Boutique</w:t>
      </w:r>
    </w:p>
    <w:p w14:paraId="44BA10F7" w14:textId="153CBA39" w:rsidR="00B60CBB" w:rsidRPr="00B60CBB" w:rsidRDefault="00B60CBB" w:rsidP="00F60BA1">
      <w:pPr>
        <w:pStyle w:val="Titre3"/>
        <w:jc w:val="both"/>
      </w:pPr>
      <w:proofErr w:type="spellStart"/>
      <w:r w:rsidRPr="00B60CBB">
        <w:t>BoutiqueController</w:t>
      </w:r>
      <w:proofErr w:type="spellEnd"/>
      <w:r w:rsidRPr="00B60CBB">
        <w:t xml:space="preserve"> </w:t>
      </w:r>
    </w:p>
    <w:p w14:paraId="2950308E" w14:textId="77777777" w:rsidR="00B60CBB" w:rsidRPr="002276E0" w:rsidRDefault="00B60CBB" w:rsidP="00F60BA1">
      <w:pPr>
        <w:pStyle w:val="Titre4"/>
        <w:jc w:val="both"/>
      </w:pPr>
      <w:proofErr w:type="spellStart"/>
      <w:r w:rsidRPr="002276E0">
        <w:t>getAllBoutiques</w:t>
      </w:r>
      <w:proofErr w:type="spellEnd"/>
      <w:r w:rsidRPr="002276E0">
        <w:t>() :</w:t>
      </w:r>
    </w:p>
    <w:p w14:paraId="04637B8D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et renvoie la liste de toutes les boutiques présentes dans la base de données.</w:t>
      </w:r>
    </w:p>
    <w:p w14:paraId="77877A08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23616C62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/api/boutiques</w:t>
      </w:r>
    </w:p>
    <w:p w14:paraId="6B87BF98" w14:textId="77777777" w:rsidR="00B60CBB" w:rsidRPr="002276E0" w:rsidRDefault="00B60CBB" w:rsidP="00F60BA1">
      <w:pPr>
        <w:pStyle w:val="Titre4"/>
        <w:jc w:val="both"/>
      </w:pPr>
      <w:proofErr w:type="spellStart"/>
      <w:r w:rsidRPr="002276E0">
        <w:t>getBoutiqueById</w:t>
      </w:r>
      <w:proofErr w:type="spellEnd"/>
      <w:r w:rsidRPr="002276E0">
        <w:t>(Long id) :</w:t>
      </w:r>
    </w:p>
    <w:p w14:paraId="51CE1BCF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une boutique spécifique par son ID.</w:t>
      </w:r>
    </w:p>
    <w:p w14:paraId="6B0DBC1F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lastRenderedPageBreak/>
        <w:t>Méthode HTTP : GET</w:t>
      </w:r>
    </w:p>
    <w:p w14:paraId="08F6EEFF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/api/boutiques/{id}</w:t>
      </w:r>
    </w:p>
    <w:p w14:paraId="043B5853" w14:textId="77777777" w:rsidR="00B60CBB" w:rsidRPr="002276E0" w:rsidRDefault="00B60CBB" w:rsidP="00F60BA1">
      <w:pPr>
        <w:pStyle w:val="Titre4"/>
        <w:jc w:val="both"/>
      </w:pPr>
      <w:proofErr w:type="spellStart"/>
      <w:r w:rsidRPr="002276E0">
        <w:t>createBoutique</w:t>
      </w:r>
      <w:proofErr w:type="spellEnd"/>
      <w:r w:rsidRPr="002276E0">
        <w:t>(Boutique boutique) :</w:t>
      </w:r>
    </w:p>
    <w:p w14:paraId="73B817A7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Crée une nouvelle boutique avec les informations fournies dans la requête.</w:t>
      </w:r>
    </w:p>
    <w:p w14:paraId="78706803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POST</w:t>
      </w:r>
    </w:p>
    <w:p w14:paraId="0B532F28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/api/boutiques</w:t>
      </w:r>
    </w:p>
    <w:p w14:paraId="1144D2F2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updateBoutique</w:t>
      </w:r>
      <w:proofErr w:type="spellEnd"/>
      <w:r w:rsidRPr="00B60CBB">
        <w:t xml:space="preserve">(Long id, Boutique </w:t>
      </w:r>
      <w:proofErr w:type="spellStart"/>
      <w:r w:rsidRPr="00B60CBB">
        <w:t>updatedBoutique</w:t>
      </w:r>
      <w:proofErr w:type="spellEnd"/>
      <w:r w:rsidRPr="00B60CBB">
        <w:t>) :</w:t>
      </w:r>
    </w:p>
    <w:p w14:paraId="185D5759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Met à jour une boutique existante avec les nouvelles informations fournies.</w:t>
      </w:r>
    </w:p>
    <w:p w14:paraId="4FECA51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PUT</w:t>
      </w:r>
    </w:p>
    <w:p w14:paraId="4486EA5B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/api/boutiques/{id}</w:t>
      </w:r>
    </w:p>
    <w:p w14:paraId="06D96DF8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deleteBoutique</w:t>
      </w:r>
      <w:proofErr w:type="spellEnd"/>
      <w:r w:rsidRPr="00B60CBB">
        <w:t>(Long id) :</w:t>
      </w:r>
    </w:p>
    <w:p w14:paraId="5E5C6C74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Supprime une boutique spécifique de la base de données selon son ID.</w:t>
      </w:r>
    </w:p>
    <w:p w14:paraId="1AB9822C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DELETE</w:t>
      </w:r>
    </w:p>
    <w:p w14:paraId="695CFCC9" w14:textId="2F5A9F3C" w:rsidR="002276E0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/api/boutiques/{id}</w:t>
      </w:r>
    </w:p>
    <w:p w14:paraId="039C393C" w14:textId="1B4C5F02" w:rsidR="002276E0" w:rsidRPr="002276E0" w:rsidRDefault="00B60CBB" w:rsidP="00F60BA1">
      <w:pPr>
        <w:pStyle w:val="Titre3"/>
        <w:jc w:val="both"/>
      </w:pPr>
      <w:proofErr w:type="spellStart"/>
      <w:r w:rsidRPr="00B60CBB">
        <w:t>BoutiqueService</w:t>
      </w:r>
      <w:proofErr w:type="spellEnd"/>
    </w:p>
    <w:p w14:paraId="1B57A9CD" w14:textId="77777777" w:rsidR="00B60CBB" w:rsidRPr="002276E0" w:rsidRDefault="00B60CBB" w:rsidP="00F60BA1">
      <w:pPr>
        <w:pStyle w:val="Paragraphedeliste"/>
        <w:numPr>
          <w:ilvl w:val="0"/>
          <w:numId w:val="35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getAllBoutiques</w:t>
      </w:r>
      <w:proofErr w:type="spellEnd"/>
      <w:r w:rsidRPr="002276E0">
        <w:rPr>
          <w:color w:val="644030" w:themeColor="accent3" w:themeShade="BF"/>
          <w:szCs w:val="22"/>
        </w:rPr>
        <w:t>() : Récupère toutes les boutiques de la base de données.</w:t>
      </w:r>
    </w:p>
    <w:p w14:paraId="0D19E7A8" w14:textId="77777777" w:rsidR="00B60CBB" w:rsidRPr="002276E0" w:rsidRDefault="00B60CBB" w:rsidP="00F60BA1">
      <w:pPr>
        <w:pStyle w:val="Paragraphedeliste"/>
        <w:numPr>
          <w:ilvl w:val="0"/>
          <w:numId w:val="35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getBoutiqueById</w:t>
      </w:r>
      <w:proofErr w:type="spellEnd"/>
      <w:r w:rsidRPr="002276E0">
        <w:rPr>
          <w:color w:val="644030" w:themeColor="accent3" w:themeShade="BF"/>
          <w:szCs w:val="22"/>
        </w:rPr>
        <w:t>(Long id) : Récupère une boutique spécifique selon l'ID fourni.</w:t>
      </w:r>
    </w:p>
    <w:p w14:paraId="35D8C4C4" w14:textId="77777777" w:rsidR="00B60CBB" w:rsidRPr="002276E0" w:rsidRDefault="00B60CBB" w:rsidP="00F60BA1">
      <w:pPr>
        <w:pStyle w:val="Paragraphedeliste"/>
        <w:numPr>
          <w:ilvl w:val="0"/>
          <w:numId w:val="35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saveBoutique</w:t>
      </w:r>
      <w:proofErr w:type="spellEnd"/>
      <w:r w:rsidRPr="002276E0">
        <w:rPr>
          <w:color w:val="644030" w:themeColor="accent3" w:themeShade="BF"/>
          <w:szCs w:val="22"/>
        </w:rPr>
        <w:t>(Boutique boutique) : Sauvegarde une nouvelle boutique dans la base de données.</w:t>
      </w:r>
    </w:p>
    <w:p w14:paraId="58015789" w14:textId="77777777" w:rsidR="00B60CBB" w:rsidRPr="002276E0" w:rsidRDefault="00B60CBB" w:rsidP="00F60BA1">
      <w:pPr>
        <w:pStyle w:val="Paragraphedeliste"/>
        <w:numPr>
          <w:ilvl w:val="0"/>
          <w:numId w:val="35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updateBoutique</w:t>
      </w:r>
      <w:proofErr w:type="spellEnd"/>
      <w:r w:rsidRPr="002276E0">
        <w:rPr>
          <w:color w:val="644030" w:themeColor="accent3" w:themeShade="BF"/>
          <w:szCs w:val="22"/>
        </w:rPr>
        <w:t xml:space="preserve">(Long id, Boutique </w:t>
      </w:r>
      <w:proofErr w:type="spellStart"/>
      <w:r w:rsidRPr="002276E0">
        <w:rPr>
          <w:color w:val="644030" w:themeColor="accent3" w:themeShade="BF"/>
          <w:szCs w:val="22"/>
        </w:rPr>
        <w:t>updatedBoutique</w:t>
      </w:r>
      <w:proofErr w:type="spellEnd"/>
      <w:r w:rsidRPr="002276E0">
        <w:rPr>
          <w:color w:val="644030" w:themeColor="accent3" w:themeShade="BF"/>
          <w:szCs w:val="22"/>
        </w:rPr>
        <w:t>) : Met à jour une boutique existante avec les nouvelles informations.</w:t>
      </w:r>
    </w:p>
    <w:p w14:paraId="468815C9" w14:textId="77777777" w:rsidR="00B60CBB" w:rsidRDefault="00B60CBB" w:rsidP="00F60BA1">
      <w:pPr>
        <w:pStyle w:val="Paragraphedeliste"/>
        <w:numPr>
          <w:ilvl w:val="0"/>
          <w:numId w:val="35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deleteBoutique</w:t>
      </w:r>
      <w:proofErr w:type="spellEnd"/>
      <w:r w:rsidRPr="002276E0">
        <w:rPr>
          <w:color w:val="644030" w:themeColor="accent3" w:themeShade="BF"/>
          <w:szCs w:val="22"/>
        </w:rPr>
        <w:t>(Long id) : Supprime une boutique spécifique de la base de données en fonction de l'ID fourni.</w:t>
      </w:r>
    </w:p>
    <w:p w14:paraId="423930E4" w14:textId="77777777" w:rsidR="002276E0" w:rsidRPr="002276E0" w:rsidRDefault="002276E0" w:rsidP="00F60BA1">
      <w:pPr>
        <w:pStyle w:val="Paragraphedeliste"/>
        <w:jc w:val="both"/>
        <w:rPr>
          <w:color w:val="644030" w:themeColor="accent3" w:themeShade="BF"/>
          <w:szCs w:val="22"/>
        </w:rPr>
      </w:pPr>
    </w:p>
    <w:p w14:paraId="6DB892E3" w14:textId="77777777" w:rsidR="00B60CBB" w:rsidRDefault="00B60CBB" w:rsidP="00F60BA1">
      <w:pPr>
        <w:pStyle w:val="Titre2"/>
        <w:jc w:val="both"/>
      </w:pPr>
      <w:proofErr w:type="spellStart"/>
      <w:r w:rsidRPr="00B60CBB">
        <w:t>Categorie</w:t>
      </w:r>
      <w:proofErr w:type="spellEnd"/>
    </w:p>
    <w:p w14:paraId="4CEC4EDA" w14:textId="11ED2600" w:rsidR="00B60CBB" w:rsidRPr="002276E0" w:rsidRDefault="00B60CBB" w:rsidP="00F60BA1">
      <w:pPr>
        <w:pStyle w:val="Titre3"/>
        <w:jc w:val="both"/>
      </w:pPr>
      <w:proofErr w:type="spellStart"/>
      <w:r w:rsidRPr="00B60CBB">
        <w:t>CategorieController</w:t>
      </w:r>
      <w:proofErr w:type="spellEnd"/>
      <w:r w:rsidRPr="00B60CBB">
        <w:t xml:space="preserve"> :</w:t>
      </w:r>
    </w:p>
    <w:p w14:paraId="2099D9EA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getAllCategories</w:t>
      </w:r>
      <w:proofErr w:type="spellEnd"/>
      <w:r w:rsidRPr="00B60CBB">
        <w:t>() :</w:t>
      </w:r>
    </w:p>
    <w:p w14:paraId="49499BE2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et renvoie la liste de toutes les catégories présentes dans la base de données.</w:t>
      </w:r>
    </w:p>
    <w:p w14:paraId="27EDF795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6F3FD7B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</w:t>
      </w:r>
      <w:proofErr w:type="spellStart"/>
      <w:r w:rsidRPr="00B60CBB">
        <w:rPr>
          <w:color w:val="644030" w:themeColor="accent3" w:themeShade="BF"/>
          <w:szCs w:val="22"/>
        </w:rPr>
        <w:t>categories</w:t>
      </w:r>
      <w:proofErr w:type="spellEnd"/>
    </w:p>
    <w:p w14:paraId="7F442182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getCategorieById</w:t>
      </w:r>
      <w:proofErr w:type="spellEnd"/>
      <w:r w:rsidRPr="00B60CBB">
        <w:t>(Long id) :</w:t>
      </w:r>
    </w:p>
    <w:p w14:paraId="73C66CBD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une catégorie spécifique par son ID.</w:t>
      </w:r>
    </w:p>
    <w:p w14:paraId="1E4679E3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10BEAA3F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</w:t>
      </w:r>
      <w:proofErr w:type="spellStart"/>
      <w:r w:rsidRPr="00B60CBB">
        <w:rPr>
          <w:color w:val="644030" w:themeColor="accent3" w:themeShade="BF"/>
          <w:szCs w:val="22"/>
        </w:rPr>
        <w:t>categories</w:t>
      </w:r>
      <w:proofErr w:type="spellEnd"/>
      <w:r w:rsidRPr="00B60CBB">
        <w:rPr>
          <w:color w:val="644030" w:themeColor="accent3" w:themeShade="BF"/>
          <w:szCs w:val="22"/>
        </w:rPr>
        <w:t>/{id}</w:t>
      </w:r>
    </w:p>
    <w:p w14:paraId="7D95EFE0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createCategorie</w:t>
      </w:r>
      <w:proofErr w:type="spellEnd"/>
      <w:r w:rsidRPr="00B60CBB">
        <w:t>(</w:t>
      </w:r>
      <w:proofErr w:type="spellStart"/>
      <w:r w:rsidRPr="00B60CBB">
        <w:t>Categorie</w:t>
      </w:r>
      <w:proofErr w:type="spellEnd"/>
      <w:r w:rsidRPr="00B60CBB">
        <w:t xml:space="preserve"> </w:t>
      </w:r>
      <w:proofErr w:type="spellStart"/>
      <w:r w:rsidRPr="00B60CBB">
        <w:t>categorie</w:t>
      </w:r>
      <w:proofErr w:type="spellEnd"/>
      <w:r w:rsidRPr="00B60CBB">
        <w:t>) :</w:t>
      </w:r>
    </w:p>
    <w:p w14:paraId="7C205F07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Crée une nouvelle catégorie avec les informations fournies dans la requête.</w:t>
      </w:r>
    </w:p>
    <w:p w14:paraId="00EA9D16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POST</w:t>
      </w:r>
    </w:p>
    <w:p w14:paraId="43990D1D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</w:t>
      </w:r>
      <w:proofErr w:type="spellStart"/>
      <w:r w:rsidRPr="00B60CBB">
        <w:rPr>
          <w:color w:val="644030" w:themeColor="accent3" w:themeShade="BF"/>
          <w:szCs w:val="22"/>
        </w:rPr>
        <w:t>categories</w:t>
      </w:r>
      <w:proofErr w:type="spellEnd"/>
    </w:p>
    <w:p w14:paraId="6198ED3F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updateCategorie</w:t>
      </w:r>
      <w:proofErr w:type="spellEnd"/>
      <w:r w:rsidRPr="00B60CBB">
        <w:t xml:space="preserve">(Long id, </w:t>
      </w:r>
      <w:proofErr w:type="spellStart"/>
      <w:r w:rsidRPr="00B60CBB">
        <w:t>Categorie</w:t>
      </w:r>
      <w:proofErr w:type="spellEnd"/>
      <w:r w:rsidRPr="00B60CBB">
        <w:t xml:space="preserve"> </w:t>
      </w:r>
      <w:proofErr w:type="spellStart"/>
      <w:r w:rsidRPr="00B60CBB">
        <w:t>updatedCategorie</w:t>
      </w:r>
      <w:proofErr w:type="spellEnd"/>
      <w:r w:rsidRPr="00B60CBB">
        <w:t>) :</w:t>
      </w:r>
    </w:p>
    <w:p w14:paraId="42D27BC7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Met à jour une catégorie existante avec les nouvelles informations fournies.</w:t>
      </w:r>
    </w:p>
    <w:p w14:paraId="1FE35EB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PUT</w:t>
      </w:r>
    </w:p>
    <w:p w14:paraId="70B5F2D0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</w:t>
      </w:r>
      <w:proofErr w:type="spellStart"/>
      <w:r w:rsidRPr="00B60CBB">
        <w:rPr>
          <w:color w:val="644030" w:themeColor="accent3" w:themeShade="BF"/>
          <w:szCs w:val="22"/>
        </w:rPr>
        <w:t>categories</w:t>
      </w:r>
      <w:proofErr w:type="spellEnd"/>
      <w:r w:rsidRPr="00B60CBB">
        <w:rPr>
          <w:color w:val="644030" w:themeColor="accent3" w:themeShade="BF"/>
          <w:szCs w:val="22"/>
        </w:rPr>
        <w:t>/{id}</w:t>
      </w:r>
    </w:p>
    <w:p w14:paraId="2D80DF38" w14:textId="77777777" w:rsidR="002276E0" w:rsidRPr="00B60CBB" w:rsidRDefault="002276E0" w:rsidP="00F60BA1">
      <w:pPr>
        <w:jc w:val="both"/>
        <w:rPr>
          <w:color w:val="644030" w:themeColor="accent3" w:themeShade="BF"/>
          <w:szCs w:val="22"/>
        </w:rPr>
      </w:pPr>
    </w:p>
    <w:p w14:paraId="0F310F53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deleteCategorie</w:t>
      </w:r>
      <w:proofErr w:type="spellEnd"/>
      <w:r w:rsidRPr="00B60CBB">
        <w:t>(Long id) :</w:t>
      </w:r>
    </w:p>
    <w:p w14:paraId="68259D12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Supprime une catégorie spécifique de la base de données selon son ID.</w:t>
      </w:r>
    </w:p>
    <w:p w14:paraId="0607A50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DELETE</w:t>
      </w:r>
    </w:p>
    <w:p w14:paraId="6E5340E1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</w:t>
      </w:r>
      <w:proofErr w:type="spellStart"/>
      <w:r w:rsidRPr="00B60CBB">
        <w:rPr>
          <w:color w:val="644030" w:themeColor="accent3" w:themeShade="BF"/>
          <w:szCs w:val="22"/>
        </w:rPr>
        <w:t>categories</w:t>
      </w:r>
      <w:proofErr w:type="spellEnd"/>
      <w:r w:rsidRPr="00B60CBB">
        <w:rPr>
          <w:color w:val="644030" w:themeColor="accent3" w:themeShade="BF"/>
          <w:szCs w:val="22"/>
        </w:rPr>
        <w:t>/{id}</w:t>
      </w:r>
    </w:p>
    <w:p w14:paraId="3D476906" w14:textId="04B6A167" w:rsidR="00B60CBB" w:rsidRPr="002276E0" w:rsidRDefault="00B60CBB" w:rsidP="00F60BA1">
      <w:pPr>
        <w:pStyle w:val="Titre3"/>
        <w:jc w:val="both"/>
      </w:pPr>
      <w:proofErr w:type="spellStart"/>
      <w:r w:rsidRPr="00B60CBB">
        <w:t>CategorieService</w:t>
      </w:r>
      <w:proofErr w:type="spellEnd"/>
      <w:r w:rsidRPr="00B60CBB">
        <w:t xml:space="preserve"> :</w:t>
      </w:r>
    </w:p>
    <w:p w14:paraId="7794DDBF" w14:textId="77777777" w:rsidR="00B60CBB" w:rsidRPr="002276E0" w:rsidRDefault="00B60CBB" w:rsidP="00F60BA1">
      <w:pPr>
        <w:pStyle w:val="Paragraphedeliste"/>
        <w:numPr>
          <w:ilvl w:val="0"/>
          <w:numId w:val="36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getAllCategories</w:t>
      </w:r>
      <w:proofErr w:type="spellEnd"/>
      <w:r w:rsidRPr="002276E0">
        <w:rPr>
          <w:color w:val="644030" w:themeColor="accent3" w:themeShade="BF"/>
          <w:szCs w:val="22"/>
        </w:rPr>
        <w:t>() : Récupère toutes les catégories de la base de données.</w:t>
      </w:r>
    </w:p>
    <w:p w14:paraId="250BEF09" w14:textId="77777777" w:rsidR="00B60CBB" w:rsidRPr="002276E0" w:rsidRDefault="00B60CBB" w:rsidP="00F60BA1">
      <w:pPr>
        <w:pStyle w:val="Paragraphedeliste"/>
        <w:numPr>
          <w:ilvl w:val="0"/>
          <w:numId w:val="36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getCategorieById</w:t>
      </w:r>
      <w:proofErr w:type="spellEnd"/>
      <w:r w:rsidRPr="002276E0">
        <w:rPr>
          <w:color w:val="644030" w:themeColor="accent3" w:themeShade="BF"/>
          <w:szCs w:val="22"/>
        </w:rPr>
        <w:t>(Long id) : Récupère une catégorie spécifique selon l'ID fourni.</w:t>
      </w:r>
    </w:p>
    <w:p w14:paraId="55DDEF7B" w14:textId="77777777" w:rsidR="00B60CBB" w:rsidRPr="002276E0" w:rsidRDefault="00B60CBB" w:rsidP="00F60BA1">
      <w:pPr>
        <w:pStyle w:val="Paragraphedeliste"/>
        <w:numPr>
          <w:ilvl w:val="0"/>
          <w:numId w:val="36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saveCategorie</w:t>
      </w:r>
      <w:proofErr w:type="spellEnd"/>
      <w:r w:rsidRPr="002276E0">
        <w:rPr>
          <w:color w:val="644030" w:themeColor="accent3" w:themeShade="BF"/>
          <w:szCs w:val="22"/>
        </w:rPr>
        <w:t>(</w:t>
      </w:r>
      <w:proofErr w:type="spellStart"/>
      <w:r w:rsidRPr="002276E0">
        <w:rPr>
          <w:color w:val="644030" w:themeColor="accent3" w:themeShade="BF"/>
          <w:szCs w:val="22"/>
        </w:rPr>
        <w:t>Categorie</w:t>
      </w:r>
      <w:proofErr w:type="spellEnd"/>
      <w:r w:rsidRPr="002276E0">
        <w:rPr>
          <w:color w:val="644030" w:themeColor="accent3" w:themeShade="BF"/>
          <w:szCs w:val="22"/>
        </w:rPr>
        <w:t xml:space="preserve"> </w:t>
      </w:r>
      <w:proofErr w:type="spellStart"/>
      <w:r w:rsidRPr="002276E0">
        <w:rPr>
          <w:color w:val="644030" w:themeColor="accent3" w:themeShade="BF"/>
          <w:szCs w:val="22"/>
        </w:rPr>
        <w:t>categorie</w:t>
      </w:r>
      <w:proofErr w:type="spellEnd"/>
      <w:r w:rsidRPr="002276E0">
        <w:rPr>
          <w:color w:val="644030" w:themeColor="accent3" w:themeShade="BF"/>
          <w:szCs w:val="22"/>
        </w:rPr>
        <w:t>) : Sauvegarde une nouvelle catégorie dans la base de données.</w:t>
      </w:r>
    </w:p>
    <w:p w14:paraId="3E3918E7" w14:textId="77777777" w:rsidR="00B60CBB" w:rsidRPr="002276E0" w:rsidRDefault="00B60CBB" w:rsidP="00F60BA1">
      <w:pPr>
        <w:pStyle w:val="Paragraphedeliste"/>
        <w:numPr>
          <w:ilvl w:val="0"/>
          <w:numId w:val="36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updateCategorie</w:t>
      </w:r>
      <w:proofErr w:type="spellEnd"/>
      <w:r w:rsidRPr="002276E0">
        <w:rPr>
          <w:color w:val="644030" w:themeColor="accent3" w:themeShade="BF"/>
          <w:szCs w:val="22"/>
        </w:rPr>
        <w:t xml:space="preserve">(Long id, </w:t>
      </w:r>
      <w:proofErr w:type="spellStart"/>
      <w:r w:rsidRPr="002276E0">
        <w:rPr>
          <w:color w:val="644030" w:themeColor="accent3" w:themeShade="BF"/>
          <w:szCs w:val="22"/>
        </w:rPr>
        <w:t>Categorie</w:t>
      </w:r>
      <w:proofErr w:type="spellEnd"/>
      <w:r w:rsidRPr="002276E0">
        <w:rPr>
          <w:color w:val="644030" w:themeColor="accent3" w:themeShade="BF"/>
          <w:szCs w:val="22"/>
        </w:rPr>
        <w:t xml:space="preserve"> </w:t>
      </w:r>
      <w:proofErr w:type="spellStart"/>
      <w:r w:rsidRPr="002276E0">
        <w:rPr>
          <w:color w:val="644030" w:themeColor="accent3" w:themeShade="BF"/>
          <w:szCs w:val="22"/>
        </w:rPr>
        <w:t>updatedCategorie</w:t>
      </w:r>
      <w:proofErr w:type="spellEnd"/>
      <w:r w:rsidRPr="002276E0">
        <w:rPr>
          <w:color w:val="644030" w:themeColor="accent3" w:themeShade="BF"/>
          <w:szCs w:val="22"/>
        </w:rPr>
        <w:t>) : Met à jour une catégorie existante avec les nouvelles informations.</w:t>
      </w:r>
    </w:p>
    <w:p w14:paraId="2F7D19E1" w14:textId="77777777" w:rsidR="00B60CBB" w:rsidRDefault="00B60CBB" w:rsidP="00F60BA1">
      <w:pPr>
        <w:pStyle w:val="Paragraphedeliste"/>
        <w:numPr>
          <w:ilvl w:val="0"/>
          <w:numId w:val="36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deleteCategorie</w:t>
      </w:r>
      <w:proofErr w:type="spellEnd"/>
      <w:r w:rsidRPr="002276E0">
        <w:rPr>
          <w:color w:val="644030" w:themeColor="accent3" w:themeShade="BF"/>
          <w:szCs w:val="22"/>
        </w:rPr>
        <w:t>(Long id) : Supprime une catégorie spécifique de la base de données en fonction de l'ID fourni.</w:t>
      </w:r>
    </w:p>
    <w:p w14:paraId="6D569CE9" w14:textId="77777777" w:rsidR="00B60CBB" w:rsidRDefault="00B60CBB" w:rsidP="00F60BA1">
      <w:pPr>
        <w:pStyle w:val="Titre2"/>
        <w:jc w:val="both"/>
      </w:pPr>
      <w:r w:rsidRPr="00B60CBB">
        <w:t>Commande</w:t>
      </w:r>
    </w:p>
    <w:p w14:paraId="2ECE7E1F" w14:textId="77777777" w:rsidR="00B60CBB" w:rsidRPr="00B60CBB" w:rsidRDefault="00B60CBB" w:rsidP="00F60BA1">
      <w:pPr>
        <w:pStyle w:val="Titre3"/>
        <w:jc w:val="both"/>
      </w:pPr>
      <w:proofErr w:type="spellStart"/>
      <w:r w:rsidRPr="00B60CBB">
        <w:t>CommandeController</w:t>
      </w:r>
      <w:proofErr w:type="spellEnd"/>
      <w:r w:rsidRPr="00B60CBB">
        <w:t xml:space="preserve"> :</w:t>
      </w:r>
    </w:p>
    <w:p w14:paraId="3D8C9234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getAllCommandes</w:t>
      </w:r>
      <w:proofErr w:type="spellEnd"/>
      <w:r w:rsidRPr="00B60CBB">
        <w:t>() :</w:t>
      </w:r>
    </w:p>
    <w:p w14:paraId="54D1BCD1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et renvoie la liste de toutes les commandes présentes dans la base de données.</w:t>
      </w:r>
    </w:p>
    <w:p w14:paraId="0D45754C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3CB19025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/api/commandes</w:t>
      </w:r>
    </w:p>
    <w:p w14:paraId="02F3A360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getCommandeById</w:t>
      </w:r>
      <w:proofErr w:type="spellEnd"/>
      <w:r w:rsidRPr="00B60CBB">
        <w:t>(Long id) :</w:t>
      </w:r>
    </w:p>
    <w:p w14:paraId="57CF5BBC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une commande spécifique par son ID.</w:t>
      </w:r>
    </w:p>
    <w:p w14:paraId="48FF2E8A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00A93C8D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/api/commandes/{id}</w:t>
      </w:r>
    </w:p>
    <w:p w14:paraId="7784AD95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createCommande</w:t>
      </w:r>
      <w:proofErr w:type="spellEnd"/>
      <w:r w:rsidRPr="00B60CBB">
        <w:t>(Commande commande) :</w:t>
      </w:r>
    </w:p>
    <w:p w14:paraId="38042E75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Crée une nouvelle commande avec les informations fournies dans la requête.</w:t>
      </w:r>
    </w:p>
    <w:p w14:paraId="13771127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POST</w:t>
      </w:r>
    </w:p>
    <w:p w14:paraId="59D9C60E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/api/commandes</w:t>
      </w:r>
    </w:p>
    <w:p w14:paraId="128FEC78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updateCommande</w:t>
      </w:r>
      <w:proofErr w:type="spellEnd"/>
      <w:r w:rsidRPr="00B60CBB">
        <w:t xml:space="preserve">(Long id, Commande </w:t>
      </w:r>
      <w:proofErr w:type="spellStart"/>
      <w:r w:rsidRPr="00B60CBB">
        <w:t>updatedCommande</w:t>
      </w:r>
      <w:proofErr w:type="spellEnd"/>
      <w:r w:rsidRPr="00B60CBB">
        <w:t>) :</w:t>
      </w:r>
    </w:p>
    <w:p w14:paraId="366F61D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Met à jour une commande existante avec les nouvelles informations fournies.</w:t>
      </w:r>
    </w:p>
    <w:p w14:paraId="6A09D31E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PUT</w:t>
      </w:r>
    </w:p>
    <w:p w14:paraId="15F50775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/api/commandes/{id}</w:t>
      </w:r>
    </w:p>
    <w:p w14:paraId="742BDA02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deleteCommande</w:t>
      </w:r>
      <w:proofErr w:type="spellEnd"/>
      <w:r w:rsidRPr="00B60CBB">
        <w:t>(Long id) :</w:t>
      </w:r>
    </w:p>
    <w:p w14:paraId="51577C02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Supprime une commande spécifique de la base de données selon son ID.</w:t>
      </w:r>
    </w:p>
    <w:p w14:paraId="243D272E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DELETE</w:t>
      </w:r>
    </w:p>
    <w:p w14:paraId="5914CA01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/api/commandes/{id}</w:t>
      </w:r>
    </w:p>
    <w:p w14:paraId="5F13E19C" w14:textId="6CACA16E" w:rsidR="00B60CBB" w:rsidRPr="002276E0" w:rsidRDefault="00B60CBB" w:rsidP="00F60BA1">
      <w:pPr>
        <w:pStyle w:val="Titre3"/>
        <w:jc w:val="both"/>
      </w:pPr>
      <w:proofErr w:type="spellStart"/>
      <w:r w:rsidRPr="00B60CBB">
        <w:t>CommandeService</w:t>
      </w:r>
      <w:proofErr w:type="spellEnd"/>
      <w:r w:rsidRPr="00B60CBB">
        <w:t xml:space="preserve"> :</w:t>
      </w:r>
    </w:p>
    <w:p w14:paraId="18C30DFE" w14:textId="77777777" w:rsidR="00B60CBB" w:rsidRPr="002276E0" w:rsidRDefault="00B60CBB" w:rsidP="00F60BA1">
      <w:pPr>
        <w:pStyle w:val="Paragraphedeliste"/>
        <w:numPr>
          <w:ilvl w:val="0"/>
          <w:numId w:val="37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getAllCommandes</w:t>
      </w:r>
      <w:proofErr w:type="spellEnd"/>
      <w:r w:rsidRPr="002276E0">
        <w:rPr>
          <w:color w:val="644030" w:themeColor="accent3" w:themeShade="BF"/>
          <w:szCs w:val="22"/>
        </w:rPr>
        <w:t>() : Récupère toutes les commandes de la base de données.</w:t>
      </w:r>
    </w:p>
    <w:p w14:paraId="0DFC8778" w14:textId="77777777" w:rsidR="00B60CBB" w:rsidRPr="002276E0" w:rsidRDefault="00B60CBB" w:rsidP="00F60BA1">
      <w:pPr>
        <w:pStyle w:val="Paragraphedeliste"/>
        <w:numPr>
          <w:ilvl w:val="0"/>
          <w:numId w:val="37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getCommandeById</w:t>
      </w:r>
      <w:proofErr w:type="spellEnd"/>
      <w:r w:rsidRPr="002276E0">
        <w:rPr>
          <w:color w:val="644030" w:themeColor="accent3" w:themeShade="BF"/>
          <w:szCs w:val="22"/>
        </w:rPr>
        <w:t>(Long id) : Récupère une commande spécifique selon l'ID fourni.</w:t>
      </w:r>
    </w:p>
    <w:p w14:paraId="2BE5B0EE" w14:textId="77777777" w:rsidR="00B60CBB" w:rsidRPr="002276E0" w:rsidRDefault="00B60CBB" w:rsidP="00F60BA1">
      <w:pPr>
        <w:pStyle w:val="Paragraphedeliste"/>
        <w:numPr>
          <w:ilvl w:val="0"/>
          <w:numId w:val="37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saveCommande</w:t>
      </w:r>
      <w:proofErr w:type="spellEnd"/>
      <w:r w:rsidRPr="002276E0">
        <w:rPr>
          <w:color w:val="644030" w:themeColor="accent3" w:themeShade="BF"/>
          <w:szCs w:val="22"/>
        </w:rPr>
        <w:t>(Commande commande) : Sauvegarde une nouvelle commande dans la base de données.</w:t>
      </w:r>
    </w:p>
    <w:p w14:paraId="25C165FE" w14:textId="77777777" w:rsidR="00B60CBB" w:rsidRPr="002276E0" w:rsidRDefault="00B60CBB" w:rsidP="00F60BA1">
      <w:pPr>
        <w:pStyle w:val="Paragraphedeliste"/>
        <w:numPr>
          <w:ilvl w:val="0"/>
          <w:numId w:val="37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updateCommande</w:t>
      </w:r>
      <w:proofErr w:type="spellEnd"/>
      <w:r w:rsidRPr="002276E0">
        <w:rPr>
          <w:color w:val="644030" w:themeColor="accent3" w:themeShade="BF"/>
          <w:szCs w:val="22"/>
        </w:rPr>
        <w:t xml:space="preserve">(Long id, Commande </w:t>
      </w:r>
      <w:proofErr w:type="spellStart"/>
      <w:r w:rsidRPr="002276E0">
        <w:rPr>
          <w:color w:val="644030" w:themeColor="accent3" w:themeShade="BF"/>
          <w:szCs w:val="22"/>
        </w:rPr>
        <w:t>updatedCommande</w:t>
      </w:r>
      <w:proofErr w:type="spellEnd"/>
      <w:r w:rsidRPr="002276E0">
        <w:rPr>
          <w:color w:val="644030" w:themeColor="accent3" w:themeShade="BF"/>
          <w:szCs w:val="22"/>
        </w:rPr>
        <w:t>) : Met à jour une commande existante avec les nouvelles informations.</w:t>
      </w:r>
    </w:p>
    <w:p w14:paraId="07727859" w14:textId="77777777" w:rsidR="00B60CBB" w:rsidRPr="002276E0" w:rsidRDefault="00B60CBB" w:rsidP="00F60BA1">
      <w:pPr>
        <w:pStyle w:val="Paragraphedeliste"/>
        <w:numPr>
          <w:ilvl w:val="0"/>
          <w:numId w:val="37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lastRenderedPageBreak/>
        <w:t>deleteCommande</w:t>
      </w:r>
      <w:proofErr w:type="spellEnd"/>
      <w:r w:rsidRPr="002276E0">
        <w:rPr>
          <w:color w:val="644030" w:themeColor="accent3" w:themeShade="BF"/>
          <w:szCs w:val="22"/>
        </w:rPr>
        <w:t>(Long id) : Supprime une commande spécifique de la base de données en fonction de l'ID fourni.</w:t>
      </w:r>
    </w:p>
    <w:p w14:paraId="24D1A29A" w14:textId="77777777" w:rsidR="002276E0" w:rsidRDefault="002276E0" w:rsidP="00F60BA1">
      <w:pPr>
        <w:jc w:val="both"/>
        <w:rPr>
          <w:color w:val="644030" w:themeColor="accent3" w:themeShade="BF"/>
          <w:szCs w:val="22"/>
        </w:rPr>
      </w:pPr>
    </w:p>
    <w:p w14:paraId="4D7FB537" w14:textId="544C966F" w:rsidR="00B60CBB" w:rsidRDefault="00B60CBB" w:rsidP="00F60BA1">
      <w:pPr>
        <w:pStyle w:val="Titre2"/>
        <w:jc w:val="both"/>
      </w:pPr>
      <w:r w:rsidRPr="00B60CBB">
        <w:t>Paiemen</w:t>
      </w:r>
      <w:r w:rsidR="002276E0">
        <w:t>t</w:t>
      </w:r>
    </w:p>
    <w:p w14:paraId="3757D260" w14:textId="77777777" w:rsidR="00B60CBB" w:rsidRPr="00B60CBB" w:rsidRDefault="00B60CBB" w:rsidP="00F60BA1">
      <w:pPr>
        <w:pStyle w:val="Titre3"/>
        <w:jc w:val="both"/>
      </w:pPr>
      <w:proofErr w:type="spellStart"/>
      <w:r w:rsidRPr="00B60CBB">
        <w:t>PaiementController</w:t>
      </w:r>
      <w:proofErr w:type="spellEnd"/>
      <w:r w:rsidRPr="00B60CBB">
        <w:t xml:space="preserve"> :</w:t>
      </w:r>
    </w:p>
    <w:p w14:paraId="77E74128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getAllPaiements</w:t>
      </w:r>
      <w:proofErr w:type="spellEnd"/>
      <w:r w:rsidRPr="00B60CBB">
        <w:t>() :</w:t>
      </w:r>
    </w:p>
    <w:p w14:paraId="7DBB9643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et renvoie la liste de tous les paiements présents dans la base de données.</w:t>
      </w:r>
    </w:p>
    <w:p w14:paraId="20807690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7B512D47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/api/paiements</w:t>
      </w:r>
    </w:p>
    <w:p w14:paraId="7442FB1F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getPaiementById</w:t>
      </w:r>
      <w:proofErr w:type="spellEnd"/>
      <w:r w:rsidRPr="00B60CBB">
        <w:t>(Long id) :</w:t>
      </w:r>
    </w:p>
    <w:p w14:paraId="48A8B7B1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un paiement spécifique par son ID.</w:t>
      </w:r>
    </w:p>
    <w:p w14:paraId="0B9BDCA4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756C4329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/api/paiements/{id}</w:t>
      </w:r>
    </w:p>
    <w:p w14:paraId="555975F4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createPaiement</w:t>
      </w:r>
      <w:proofErr w:type="spellEnd"/>
      <w:r w:rsidRPr="00B60CBB">
        <w:t>(Paiement paiement) :</w:t>
      </w:r>
    </w:p>
    <w:p w14:paraId="640EE76F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Crée un nouveau paiement avec les informations fournies dans la requête.</w:t>
      </w:r>
    </w:p>
    <w:p w14:paraId="2AD16657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POST</w:t>
      </w:r>
    </w:p>
    <w:p w14:paraId="3E4FE95A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/api/paiements</w:t>
      </w:r>
    </w:p>
    <w:p w14:paraId="1AB8020E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updatePaiement</w:t>
      </w:r>
      <w:proofErr w:type="spellEnd"/>
      <w:r w:rsidRPr="00B60CBB">
        <w:t xml:space="preserve">(Long id, Paiement </w:t>
      </w:r>
      <w:proofErr w:type="spellStart"/>
      <w:r w:rsidRPr="00B60CBB">
        <w:t>updatedPaiement</w:t>
      </w:r>
      <w:proofErr w:type="spellEnd"/>
      <w:r w:rsidRPr="00B60CBB">
        <w:t>) :</w:t>
      </w:r>
    </w:p>
    <w:p w14:paraId="20339D31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Met à jour un paiement existant avec les nouvelles informations fournies.</w:t>
      </w:r>
    </w:p>
    <w:p w14:paraId="77222CED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PUT</w:t>
      </w:r>
    </w:p>
    <w:p w14:paraId="75226EEA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/api/paiements/{id}</w:t>
      </w:r>
    </w:p>
    <w:p w14:paraId="4505F9B9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deletePaiement</w:t>
      </w:r>
      <w:proofErr w:type="spellEnd"/>
      <w:r w:rsidRPr="00B60CBB">
        <w:t>(Long id) :</w:t>
      </w:r>
    </w:p>
    <w:p w14:paraId="114A0BA5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Supprime un paiement spécifique de la base de données selon son ID.</w:t>
      </w:r>
    </w:p>
    <w:p w14:paraId="60AD7FD2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DELETE</w:t>
      </w:r>
    </w:p>
    <w:p w14:paraId="7B0D950B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/api/paiements/{id}</w:t>
      </w:r>
    </w:p>
    <w:p w14:paraId="531BCD91" w14:textId="77777777" w:rsidR="00B60CBB" w:rsidRPr="00B60CBB" w:rsidRDefault="00B60CBB" w:rsidP="00F60BA1">
      <w:pPr>
        <w:pStyle w:val="Titre3"/>
        <w:jc w:val="both"/>
      </w:pPr>
      <w:proofErr w:type="spellStart"/>
      <w:r w:rsidRPr="00B60CBB">
        <w:t>PaiementService</w:t>
      </w:r>
      <w:proofErr w:type="spellEnd"/>
      <w:r w:rsidRPr="00B60CBB">
        <w:t xml:space="preserve"> :</w:t>
      </w:r>
    </w:p>
    <w:p w14:paraId="5422C39F" w14:textId="77777777" w:rsidR="00B60CBB" w:rsidRPr="002276E0" w:rsidRDefault="00B60CBB" w:rsidP="00F60BA1">
      <w:pPr>
        <w:pStyle w:val="Paragraphedeliste"/>
        <w:numPr>
          <w:ilvl w:val="0"/>
          <w:numId w:val="38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getAllPaiements</w:t>
      </w:r>
      <w:proofErr w:type="spellEnd"/>
      <w:r w:rsidRPr="002276E0">
        <w:rPr>
          <w:color w:val="644030" w:themeColor="accent3" w:themeShade="BF"/>
          <w:szCs w:val="22"/>
        </w:rPr>
        <w:t>() : Récupère tous les paiements de la base de données.</w:t>
      </w:r>
    </w:p>
    <w:p w14:paraId="54B798FB" w14:textId="77777777" w:rsidR="00B60CBB" w:rsidRPr="002276E0" w:rsidRDefault="00B60CBB" w:rsidP="00F60BA1">
      <w:pPr>
        <w:pStyle w:val="Paragraphedeliste"/>
        <w:numPr>
          <w:ilvl w:val="0"/>
          <w:numId w:val="38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getPaiementById</w:t>
      </w:r>
      <w:proofErr w:type="spellEnd"/>
      <w:r w:rsidRPr="002276E0">
        <w:rPr>
          <w:color w:val="644030" w:themeColor="accent3" w:themeShade="BF"/>
          <w:szCs w:val="22"/>
        </w:rPr>
        <w:t>(Long id) : Récupère un paiement spécifique selon l'ID fourni.</w:t>
      </w:r>
    </w:p>
    <w:p w14:paraId="2274B671" w14:textId="77777777" w:rsidR="00B60CBB" w:rsidRPr="002276E0" w:rsidRDefault="00B60CBB" w:rsidP="00F60BA1">
      <w:pPr>
        <w:pStyle w:val="Paragraphedeliste"/>
        <w:numPr>
          <w:ilvl w:val="0"/>
          <w:numId w:val="38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savePaiement</w:t>
      </w:r>
      <w:proofErr w:type="spellEnd"/>
      <w:r w:rsidRPr="002276E0">
        <w:rPr>
          <w:color w:val="644030" w:themeColor="accent3" w:themeShade="BF"/>
          <w:szCs w:val="22"/>
        </w:rPr>
        <w:t>(Paiement paiement) : Sauvegarde un nouveau paiement dans la base de données.</w:t>
      </w:r>
    </w:p>
    <w:p w14:paraId="7287DE0C" w14:textId="77777777" w:rsidR="00B60CBB" w:rsidRPr="002276E0" w:rsidRDefault="00B60CBB" w:rsidP="00F60BA1">
      <w:pPr>
        <w:pStyle w:val="Paragraphedeliste"/>
        <w:numPr>
          <w:ilvl w:val="0"/>
          <w:numId w:val="38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updatePaiement</w:t>
      </w:r>
      <w:proofErr w:type="spellEnd"/>
      <w:r w:rsidRPr="002276E0">
        <w:rPr>
          <w:color w:val="644030" w:themeColor="accent3" w:themeShade="BF"/>
          <w:szCs w:val="22"/>
        </w:rPr>
        <w:t xml:space="preserve">(Long id, Paiement </w:t>
      </w:r>
      <w:proofErr w:type="spellStart"/>
      <w:r w:rsidRPr="002276E0">
        <w:rPr>
          <w:color w:val="644030" w:themeColor="accent3" w:themeShade="BF"/>
          <w:szCs w:val="22"/>
        </w:rPr>
        <w:t>updatedPaiement</w:t>
      </w:r>
      <w:proofErr w:type="spellEnd"/>
      <w:r w:rsidRPr="002276E0">
        <w:rPr>
          <w:color w:val="644030" w:themeColor="accent3" w:themeShade="BF"/>
          <w:szCs w:val="22"/>
        </w:rPr>
        <w:t>) : Met à jour un paiement existant avec les nouvelles informations.</w:t>
      </w:r>
    </w:p>
    <w:p w14:paraId="615E59C2" w14:textId="77777777" w:rsidR="00B60CBB" w:rsidRPr="002276E0" w:rsidRDefault="00B60CBB" w:rsidP="00F60BA1">
      <w:pPr>
        <w:pStyle w:val="Paragraphedeliste"/>
        <w:numPr>
          <w:ilvl w:val="0"/>
          <w:numId w:val="38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deletePaiement</w:t>
      </w:r>
      <w:proofErr w:type="spellEnd"/>
      <w:r w:rsidRPr="002276E0">
        <w:rPr>
          <w:color w:val="644030" w:themeColor="accent3" w:themeShade="BF"/>
          <w:szCs w:val="22"/>
        </w:rPr>
        <w:t>(Long id) : Supprime un paiement spécifique de la base de données en fonction de l'ID fourni.</w:t>
      </w:r>
    </w:p>
    <w:p w14:paraId="31BF9352" w14:textId="77777777" w:rsidR="002276E0" w:rsidRDefault="002276E0" w:rsidP="00F60BA1">
      <w:pPr>
        <w:jc w:val="both"/>
        <w:rPr>
          <w:color w:val="644030" w:themeColor="accent3" w:themeShade="BF"/>
          <w:szCs w:val="22"/>
        </w:rPr>
      </w:pPr>
    </w:p>
    <w:p w14:paraId="7BA65ACA" w14:textId="18E8B049" w:rsidR="00B60CBB" w:rsidRDefault="00B60CBB" w:rsidP="00F60BA1">
      <w:pPr>
        <w:pStyle w:val="Titre2"/>
        <w:jc w:val="both"/>
      </w:pPr>
      <w:r w:rsidRPr="00B60CBB">
        <w:t>Panier</w:t>
      </w:r>
    </w:p>
    <w:p w14:paraId="6F8A4572" w14:textId="30883E5B" w:rsidR="00B60CBB" w:rsidRPr="002276E0" w:rsidRDefault="00B60CBB" w:rsidP="00F60BA1">
      <w:pPr>
        <w:pStyle w:val="Titre3"/>
        <w:jc w:val="both"/>
      </w:pPr>
      <w:proofErr w:type="spellStart"/>
      <w:r w:rsidRPr="00B60CBB">
        <w:t>PanierController</w:t>
      </w:r>
      <w:proofErr w:type="spellEnd"/>
      <w:r w:rsidRPr="00B60CBB">
        <w:t xml:space="preserve"> :</w:t>
      </w:r>
    </w:p>
    <w:p w14:paraId="26970EDE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getAllPaniers</w:t>
      </w:r>
      <w:proofErr w:type="spellEnd"/>
      <w:r w:rsidRPr="00B60CBB">
        <w:t>() :</w:t>
      </w:r>
    </w:p>
    <w:p w14:paraId="0C221638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et renvoie la liste de tous les paniers présents dans la base de données.</w:t>
      </w:r>
    </w:p>
    <w:p w14:paraId="12BB2555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3093F031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/api/paniers</w:t>
      </w:r>
    </w:p>
    <w:p w14:paraId="0645C326" w14:textId="77777777" w:rsidR="002276E0" w:rsidRPr="00B60CBB" w:rsidRDefault="002276E0" w:rsidP="00F60BA1">
      <w:pPr>
        <w:jc w:val="both"/>
        <w:rPr>
          <w:color w:val="644030" w:themeColor="accent3" w:themeShade="BF"/>
          <w:szCs w:val="22"/>
        </w:rPr>
      </w:pPr>
    </w:p>
    <w:p w14:paraId="36725820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lastRenderedPageBreak/>
        <w:t>getPanierById</w:t>
      </w:r>
      <w:proofErr w:type="spellEnd"/>
      <w:r w:rsidRPr="00B60CBB">
        <w:t>(Long id) :</w:t>
      </w:r>
    </w:p>
    <w:p w14:paraId="5BAB92AC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un panier spécifique par son ID.</w:t>
      </w:r>
    </w:p>
    <w:p w14:paraId="6026C286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4A017A0D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/api/paniers/{id}</w:t>
      </w:r>
    </w:p>
    <w:p w14:paraId="35B429BA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createPanier</w:t>
      </w:r>
      <w:proofErr w:type="spellEnd"/>
      <w:r w:rsidRPr="00B60CBB">
        <w:t>(Panier panier) :</w:t>
      </w:r>
    </w:p>
    <w:p w14:paraId="5BB198B7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Crée un nouveau panier avec les informations fournies dans la requête.</w:t>
      </w:r>
    </w:p>
    <w:p w14:paraId="473C7DA5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POST</w:t>
      </w:r>
    </w:p>
    <w:p w14:paraId="76AD029F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/api/paniers</w:t>
      </w:r>
    </w:p>
    <w:p w14:paraId="664A8C3D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updatePanier</w:t>
      </w:r>
      <w:proofErr w:type="spellEnd"/>
      <w:r w:rsidRPr="00B60CBB">
        <w:t xml:space="preserve">(Long id, Panier </w:t>
      </w:r>
      <w:proofErr w:type="spellStart"/>
      <w:r w:rsidRPr="00B60CBB">
        <w:t>updatedPanier</w:t>
      </w:r>
      <w:proofErr w:type="spellEnd"/>
      <w:r w:rsidRPr="00B60CBB">
        <w:t>) :</w:t>
      </w:r>
    </w:p>
    <w:p w14:paraId="54F2F160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Met à jour un panier existant avec les nouvelles informations fournies.</w:t>
      </w:r>
    </w:p>
    <w:p w14:paraId="0722DB53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PUT</w:t>
      </w:r>
    </w:p>
    <w:p w14:paraId="5F44C4C2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/api/paniers/{id}</w:t>
      </w:r>
    </w:p>
    <w:p w14:paraId="6C3D3CDC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deletePanier</w:t>
      </w:r>
      <w:proofErr w:type="spellEnd"/>
      <w:r w:rsidRPr="00B60CBB">
        <w:t>(Long id) :</w:t>
      </w:r>
    </w:p>
    <w:p w14:paraId="0454C3D4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Supprime un panier spécifique de la base de données selon son ID.</w:t>
      </w:r>
    </w:p>
    <w:p w14:paraId="42E951E4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DELETE</w:t>
      </w:r>
    </w:p>
    <w:p w14:paraId="0BF7624F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/api/paniers/{id}</w:t>
      </w:r>
    </w:p>
    <w:p w14:paraId="2C83394E" w14:textId="77777777" w:rsidR="00B60CBB" w:rsidRPr="00B60CBB" w:rsidRDefault="00B60CBB" w:rsidP="00F60BA1">
      <w:pPr>
        <w:pStyle w:val="Titre3"/>
        <w:jc w:val="both"/>
      </w:pPr>
      <w:proofErr w:type="spellStart"/>
      <w:r w:rsidRPr="00B60CBB">
        <w:t>PanierService</w:t>
      </w:r>
      <w:proofErr w:type="spellEnd"/>
      <w:r w:rsidRPr="00B60CBB">
        <w:t xml:space="preserve"> :</w:t>
      </w:r>
    </w:p>
    <w:p w14:paraId="72A4D25F" w14:textId="77777777" w:rsidR="00B60CBB" w:rsidRPr="002276E0" w:rsidRDefault="00B60CBB" w:rsidP="00F60BA1">
      <w:pPr>
        <w:pStyle w:val="Paragraphedeliste"/>
        <w:numPr>
          <w:ilvl w:val="0"/>
          <w:numId w:val="39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getAllPaniers</w:t>
      </w:r>
      <w:proofErr w:type="spellEnd"/>
      <w:r w:rsidRPr="002276E0">
        <w:rPr>
          <w:color w:val="644030" w:themeColor="accent3" w:themeShade="BF"/>
          <w:szCs w:val="22"/>
        </w:rPr>
        <w:t>() : Récupère tous les paniers de la base de données.</w:t>
      </w:r>
    </w:p>
    <w:p w14:paraId="382771A9" w14:textId="77777777" w:rsidR="00B60CBB" w:rsidRPr="002276E0" w:rsidRDefault="00B60CBB" w:rsidP="00F60BA1">
      <w:pPr>
        <w:pStyle w:val="Paragraphedeliste"/>
        <w:numPr>
          <w:ilvl w:val="0"/>
          <w:numId w:val="39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getPanierById</w:t>
      </w:r>
      <w:proofErr w:type="spellEnd"/>
      <w:r w:rsidRPr="002276E0">
        <w:rPr>
          <w:color w:val="644030" w:themeColor="accent3" w:themeShade="BF"/>
          <w:szCs w:val="22"/>
        </w:rPr>
        <w:t>(Long id) : Récupère un panier spécifique selon l'ID fourni.</w:t>
      </w:r>
    </w:p>
    <w:p w14:paraId="5C4030A4" w14:textId="77777777" w:rsidR="00B60CBB" w:rsidRPr="002276E0" w:rsidRDefault="00B60CBB" w:rsidP="00F60BA1">
      <w:pPr>
        <w:pStyle w:val="Paragraphedeliste"/>
        <w:numPr>
          <w:ilvl w:val="0"/>
          <w:numId w:val="39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savePanier</w:t>
      </w:r>
      <w:proofErr w:type="spellEnd"/>
      <w:r w:rsidRPr="002276E0">
        <w:rPr>
          <w:color w:val="644030" w:themeColor="accent3" w:themeShade="BF"/>
          <w:szCs w:val="22"/>
        </w:rPr>
        <w:t>(Panier panier) : Sauvegarde un nouveau panier dans la base de données.</w:t>
      </w:r>
    </w:p>
    <w:p w14:paraId="2596F206" w14:textId="77777777" w:rsidR="00B60CBB" w:rsidRPr="002276E0" w:rsidRDefault="00B60CBB" w:rsidP="00F60BA1">
      <w:pPr>
        <w:pStyle w:val="Paragraphedeliste"/>
        <w:numPr>
          <w:ilvl w:val="0"/>
          <w:numId w:val="39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updatePanier</w:t>
      </w:r>
      <w:proofErr w:type="spellEnd"/>
      <w:r w:rsidRPr="002276E0">
        <w:rPr>
          <w:color w:val="644030" w:themeColor="accent3" w:themeShade="BF"/>
          <w:szCs w:val="22"/>
        </w:rPr>
        <w:t xml:space="preserve">(Long id, Panier </w:t>
      </w:r>
      <w:proofErr w:type="spellStart"/>
      <w:r w:rsidRPr="002276E0">
        <w:rPr>
          <w:color w:val="644030" w:themeColor="accent3" w:themeShade="BF"/>
          <w:szCs w:val="22"/>
        </w:rPr>
        <w:t>updatedPanier</w:t>
      </w:r>
      <w:proofErr w:type="spellEnd"/>
      <w:r w:rsidRPr="002276E0">
        <w:rPr>
          <w:color w:val="644030" w:themeColor="accent3" w:themeShade="BF"/>
          <w:szCs w:val="22"/>
        </w:rPr>
        <w:t>) : Met à jour un panier existant avec les nouvelles informations.</w:t>
      </w:r>
    </w:p>
    <w:p w14:paraId="2ACF9FFB" w14:textId="77777777" w:rsidR="00B60CBB" w:rsidRPr="002276E0" w:rsidRDefault="00B60CBB" w:rsidP="00F60BA1">
      <w:pPr>
        <w:pStyle w:val="Paragraphedeliste"/>
        <w:numPr>
          <w:ilvl w:val="0"/>
          <w:numId w:val="39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deletePanier</w:t>
      </w:r>
      <w:proofErr w:type="spellEnd"/>
      <w:r w:rsidRPr="002276E0">
        <w:rPr>
          <w:color w:val="644030" w:themeColor="accent3" w:themeShade="BF"/>
          <w:szCs w:val="22"/>
        </w:rPr>
        <w:t>(Long id) : Supprime un panier spécifique de la base de données en fonction de l'ID fourni.</w:t>
      </w:r>
    </w:p>
    <w:p w14:paraId="113168D6" w14:textId="77777777" w:rsidR="002276E0" w:rsidRDefault="002276E0" w:rsidP="00F60BA1">
      <w:pPr>
        <w:jc w:val="both"/>
        <w:rPr>
          <w:color w:val="644030" w:themeColor="accent3" w:themeShade="BF"/>
          <w:szCs w:val="22"/>
        </w:rPr>
      </w:pPr>
    </w:p>
    <w:p w14:paraId="7A3924D1" w14:textId="12563B66" w:rsidR="00B60CBB" w:rsidRDefault="00B60CBB" w:rsidP="00F60BA1">
      <w:pPr>
        <w:pStyle w:val="Titre2"/>
        <w:jc w:val="both"/>
      </w:pPr>
      <w:r w:rsidRPr="00B60CBB">
        <w:t>Produit</w:t>
      </w:r>
    </w:p>
    <w:p w14:paraId="0D3C7A9B" w14:textId="34F2452B" w:rsidR="00B60CBB" w:rsidRPr="002276E0" w:rsidRDefault="00B60CBB" w:rsidP="00F60BA1">
      <w:pPr>
        <w:pStyle w:val="Titre3"/>
        <w:jc w:val="both"/>
      </w:pPr>
      <w:proofErr w:type="spellStart"/>
      <w:r w:rsidRPr="00B60CBB">
        <w:t>ProduitController</w:t>
      </w:r>
      <w:proofErr w:type="spellEnd"/>
      <w:r w:rsidRPr="00B60CBB">
        <w:t xml:space="preserve"> :</w:t>
      </w:r>
    </w:p>
    <w:p w14:paraId="64384447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getAllProduits</w:t>
      </w:r>
      <w:proofErr w:type="spellEnd"/>
      <w:r w:rsidRPr="00B60CBB">
        <w:t>() :</w:t>
      </w:r>
    </w:p>
    <w:p w14:paraId="5DA04BEE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et renvoie la liste de tous les produits présents dans la base de données.</w:t>
      </w:r>
    </w:p>
    <w:p w14:paraId="698DD821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01A94EB2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/api/produits</w:t>
      </w:r>
    </w:p>
    <w:p w14:paraId="573CBAEF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getProduitById</w:t>
      </w:r>
      <w:proofErr w:type="spellEnd"/>
      <w:r w:rsidRPr="00B60CBB">
        <w:t>(Long id) :</w:t>
      </w:r>
    </w:p>
    <w:p w14:paraId="4FDC4C79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Récupère un produit spécifique par son ID.</w:t>
      </w:r>
    </w:p>
    <w:p w14:paraId="516EA79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GET</w:t>
      </w:r>
    </w:p>
    <w:p w14:paraId="1D20C37F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/api/produits/{id}</w:t>
      </w:r>
    </w:p>
    <w:p w14:paraId="0CF89EFB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createProduit</w:t>
      </w:r>
      <w:proofErr w:type="spellEnd"/>
      <w:r w:rsidRPr="00B60CBB">
        <w:t>(Produit produit) :</w:t>
      </w:r>
    </w:p>
    <w:p w14:paraId="38F7AD5E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Crée un nouveau produit avec les informations fournies dans la requête.</w:t>
      </w:r>
    </w:p>
    <w:p w14:paraId="10C2D31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POST</w:t>
      </w:r>
    </w:p>
    <w:p w14:paraId="1D297220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/api/produits</w:t>
      </w:r>
    </w:p>
    <w:p w14:paraId="13BFBAC7" w14:textId="77777777" w:rsidR="002276E0" w:rsidRPr="00B60CBB" w:rsidRDefault="002276E0" w:rsidP="00F60BA1">
      <w:pPr>
        <w:jc w:val="both"/>
        <w:rPr>
          <w:color w:val="644030" w:themeColor="accent3" w:themeShade="BF"/>
          <w:szCs w:val="22"/>
        </w:rPr>
      </w:pPr>
    </w:p>
    <w:p w14:paraId="5A0BFBC2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lastRenderedPageBreak/>
        <w:t>updateProduit</w:t>
      </w:r>
      <w:proofErr w:type="spellEnd"/>
      <w:r w:rsidRPr="00B60CBB">
        <w:t xml:space="preserve">(Long id, Produit </w:t>
      </w:r>
      <w:proofErr w:type="spellStart"/>
      <w:r w:rsidRPr="00B60CBB">
        <w:t>updatedProduit</w:t>
      </w:r>
      <w:proofErr w:type="spellEnd"/>
      <w:r w:rsidRPr="00B60CBB">
        <w:t>) :</w:t>
      </w:r>
    </w:p>
    <w:p w14:paraId="18C61BE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Met à jour un produit existant avec les nouvelles informations fournies.</w:t>
      </w:r>
    </w:p>
    <w:p w14:paraId="0329C311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PUT</w:t>
      </w:r>
    </w:p>
    <w:p w14:paraId="742D1B98" w14:textId="77777777" w:rsid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/api/produits/{id}</w:t>
      </w:r>
    </w:p>
    <w:p w14:paraId="01888DD0" w14:textId="77777777" w:rsidR="00B60CBB" w:rsidRPr="00B60CBB" w:rsidRDefault="00B60CBB" w:rsidP="00F60BA1">
      <w:pPr>
        <w:pStyle w:val="Titre4"/>
        <w:jc w:val="both"/>
      </w:pPr>
      <w:proofErr w:type="spellStart"/>
      <w:r w:rsidRPr="00B60CBB">
        <w:t>deleteProduit</w:t>
      </w:r>
      <w:proofErr w:type="spellEnd"/>
      <w:r w:rsidRPr="00B60CBB">
        <w:t>(Long id) :</w:t>
      </w:r>
    </w:p>
    <w:p w14:paraId="6EB504DB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Supprime un produit spécifique de la base de données selon son ID.</w:t>
      </w:r>
    </w:p>
    <w:p w14:paraId="31882A6A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Méthode HTTP : DELETE</w:t>
      </w:r>
    </w:p>
    <w:p w14:paraId="4FCFF641" w14:textId="77777777" w:rsidR="00B60CBB" w:rsidRPr="00B60CBB" w:rsidRDefault="00B60CBB" w:rsidP="00F60BA1">
      <w:pPr>
        <w:jc w:val="both"/>
        <w:rPr>
          <w:color w:val="644030" w:themeColor="accent3" w:themeShade="BF"/>
          <w:szCs w:val="22"/>
        </w:rPr>
      </w:pPr>
      <w:r w:rsidRPr="00B60CBB">
        <w:rPr>
          <w:color w:val="644030" w:themeColor="accent3" w:themeShade="BF"/>
          <w:szCs w:val="22"/>
        </w:rPr>
        <w:t>URL : /api/produits/{id}</w:t>
      </w:r>
    </w:p>
    <w:p w14:paraId="7826FBF8" w14:textId="77777777" w:rsidR="00B60CBB" w:rsidRPr="00B60CBB" w:rsidRDefault="00B60CBB" w:rsidP="00F60BA1">
      <w:pPr>
        <w:pStyle w:val="Titre3"/>
        <w:jc w:val="both"/>
      </w:pPr>
      <w:proofErr w:type="spellStart"/>
      <w:r w:rsidRPr="00B60CBB">
        <w:t>ProduitService</w:t>
      </w:r>
      <w:proofErr w:type="spellEnd"/>
      <w:r w:rsidRPr="00B60CBB">
        <w:t xml:space="preserve"> :</w:t>
      </w:r>
    </w:p>
    <w:p w14:paraId="4F1BE584" w14:textId="77777777" w:rsidR="00B60CBB" w:rsidRPr="002276E0" w:rsidRDefault="00B60CBB" w:rsidP="00F60BA1">
      <w:pPr>
        <w:pStyle w:val="Paragraphedeliste"/>
        <w:numPr>
          <w:ilvl w:val="0"/>
          <w:numId w:val="40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getAllProduits</w:t>
      </w:r>
      <w:proofErr w:type="spellEnd"/>
      <w:r w:rsidRPr="002276E0">
        <w:rPr>
          <w:color w:val="644030" w:themeColor="accent3" w:themeShade="BF"/>
          <w:szCs w:val="22"/>
        </w:rPr>
        <w:t>() : Récupère tous les produits de la base de données.</w:t>
      </w:r>
    </w:p>
    <w:p w14:paraId="7C40C860" w14:textId="77777777" w:rsidR="00B60CBB" w:rsidRPr="002276E0" w:rsidRDefault="00B60CBB" w:rsidP="00F60BA1">
      <w:pPr>
        <w:pStyle w:val="Paragraphedeliste"/>
        <w:numPr>
          <w:ilvl w:val="0"/>
          <w:numId w:val="40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getProduitById</w:t>
      </w:r>
      <w:proofErr w:type="spellEnd"/>
      <w:r w:rsidRPr="002276E0">
        <w:rPr>
          <w:color w:val="644030" w:themeColor="accent3" w:themeShade="BF"/>
          <w:szCs w:val="22"/>
        </w:rPr>
        <w:t>(Long id) : Récupère un produit spécifique selon l'ID fourni.</w:t>
      </w:r>
    </w:p>
    <w:p w14:paraId="5C53F965" w14:textId="77777777" w:rsidR="00B60CBB" w:rsidRPr="002276E0" w:rsidRDefault="00B60CBB" w:rsidP="00F60BA1">
      <w:pPr>
        <w:pStyle w:val="Paragraphedeliste"/>
        <w:numPr>
          <w:ilvl w:val="0"/>
          <w:numId w:val="40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saveProduit</w:t>
      </w:r>
      <w:proofErr w:type="spellEnd"/>
      <w:r w:rsidRPr="002276E0">
        <w:rPr>
          <w:color w:val="644030" w:themeColor="accent3" w:themeShade="BF"/>
          <w:szCs w:val="22"/>
        </w:rPr>
        <w:t>(Produit produit) : Sauvegarde un nouveau produit dans la base de données.</w:t>
      </w:r>
    </w:p>
    <w:p w14:paraId="1C936E89" w14:textId="77777777" w:rsidR="00B60CBB" w:rsidRPr="002276E0" w:rsidRDefault="00B60CBB" w:rsidP="00F60BA1">
      <w:pPr>
        <w:pStyle w:val="Paragraphedeliste"/>
        <w:numPr>
          <w:ilvl w:val="0"/>
          <w:numId w:val="40"/>
        </w:numPr>
        <w:jc w:val="both"/>
        <w:rPr>
          <w:color w:val="644030" w:themeColor="accent3" w:themeShade="BF"/>
          <w:szCs w:val="22"/>
        </w:rPr>
      </w:pPr>
      <w:proofErr w:type="spellStart"/>
      <w:r w:rsidRPr="002276E0">
        <w:rPr>
          <w:color w:val="644030" w:themeColor="accent3" w:themeShade="BF"/>
          <w:szCs w:val="22"/>
        </w:rPr>
        <w:t>updateProduit</w:t>
      </w:r>
      <w:proofErr w:type="spellEnd"/>
      <w:r w:rsidRPr="002276E0">
        <w:rPr>
          <w:color w:val="644030" w:themeColor="accent3" w:themeShade="BF"/>
          <w:szCs w:val="22"/>
        </w:rPr>
        <w:t xml:space="preserve">(Long id, Produit </w:t>
      </w:r>
      <w:proofErr w:type="spellStart"/>
      <w:r w:rsidRPr="002276E0">
        <w:rPr>
          <w:color w:val="644030" w:themeColor="accent3" w:themeShade="BF"/>
          <w:szCs w:val="22"/>
        </w:rPr>
        <w:t>updatedProduit</w:t>
      </w:r>
      <w:proofErr w:type="spellEnd"/>
      <w:r w:rsidRPr="002276E0">
        <w:rPr>
          <w:color w:val="644030" w:themeColor="accent3" w:themeShade="BF"/>
          <w:szCs w:val="22"/>
        </w:rPr>
        <w:t>) : Met à jour un produit existant avec les nouvelles informations.</w:t>
      </w:r>
    </w:p>
    <w:p w14:paraId="57729F6B" w14:textId="5F044540" w:rsidR="002A1BD1" w:rsidRPr="002276E0" w:rsidRDefault="00B60CBB" w:rsidP="00F60BA1">
      <w:pPr>
        <w:pStyle w:val="Paragraphedeliste"/>
        <w:numPr>
          <w:ilvl w:val="0"/>
          <w:numId w:val="40"/>
        </w:numPr>
        <w:jc w:val="both"/>
      </w:pPr>
      <w:proofErr w:type="spellStart"/>
      <w:r w:rsidRPr="002276E0">
        <w:rPr>
          <w:color w:val="644030" w:themeColor="accent3" w:themeShade="BF"/>
          <w:szCs w:val="22"/>
        </w:rPr>
        <w:t>deleteProduit</w:t>
      </w:r>
      <w:proofErr w:type="spellEnd"/>
      <w:r w:rsidRPr="002276E0">
        <w:rPr>
          <w:color w:val="644030" w:themeColor="accent3" w:themeShade="BF"/>
          <w:szCs w:val="22"/>
        </w:rPr>
        <w:t>(Long id) : Supprime un produit spécifique de la base de données en fonction de l'ID fourni.</w:t>
      </w:r>
    </w:p>
    <w:p w14:paraId="0FB4C0E5" w14:textId="7DAE5815" w:rsidR="002276E0" w:rsidRDefault="002276E0" w:rsidP="00F60BA1">
      <w:pPr>
        <w:pStyle w:val="Paragraphedeliste"/>
        <w:jc w:val="both"/>
      </w:pPr>
    </w:p>
    <w:p w14:paraId="750A50F8" w14:textId="24760E8C" w:rsidR="002A1BD1" w:rsidRPr="002A1BD1" w:rsidRDefault="002A1BD1" w:rsidP="00F60BA1">
      <w:pPr>
        <w:pStyle w:val="Titre2"/>
        <w:jc w:val="both"/>
      </w:pPr>
      <w:r>
        <w:t>Promotion</w:t>
      </w:r>
    </w:p>
    <w:p w14:paraId="7FB90457" w14:textId="77777777" w:rsidR="002A1BD1" w:rsidRDefault="002A1BD1" w:rsidP="00F60BA1">
      <w:pPr>
        <w:pStyle w:val="Titre3"/>
        <w:jc w:val="both"/>
      </w:pPr>
      <w:proofErr w:type="spellStart"/>
      <w:r>
        <w:t>PromotionController</w:t>
      </w:r>
      <w:proofErr w:type="spellEnd"/>
      <w:r>
        <w:t xml:space="preserve"> :</w:t>
      </w:r>
    </w:p>
    <w:p w14:paraId="77E878A2" w14:textId="77777777" w:rsidR="002A1BD1" w:rsidRDefault="002A1BD1" w:rsidP="00F60BA1">
      <w:pPr>
        <w:pStyle w:val="Titre4"/>
        <w:jc w:val="both"/>
      </w:pPr>
      <w:proofErr w:type="spellStart"/>
      <w:r>
        <w:t>getAllPromotions</w:t>
      </w:r>
      <w:proofErr w:type="spellEnd"/>
      <w:r>
        <w:t>() :</w:t>
      </w:r>
    </w:p>
    <w:p w14:paraId="4FBD5CC3" w14:textId="77777777" w:rsidR="002A1BD1" w:rsidRDefault="002A1BD1" w:rsidP="00F60BA1">
      <w:pPr>
        <w:jc w:val="both"/>
      </w:pPr>
      <w:r>
        <w:t>Récupère et renvoie une liste de toutes les promotions.</w:t>
      </w:r>
    </w:p>
    <w:p w14:paraId="2E9C7E4E" w14:textId="77777777" w:rsidR="002A1BD1" w:rsidRDefault="002A1BD1" w:rsidP="00F60BA1">
      <w:pPr>
        <w:jc w:val="both"/>
      </w:pPr>
      <w:r>
        <w:t>Méthode HTTP : GET</w:t>
      </w:r>
    </w:p>
    <w:p w14:paraId="083A8AA0" w14:textId="36E94EC0" w:rsidR="002A1BD1" w:rsidRDefault="002A1BD1" w:rsidP="00F60BA1">
      <w:pPr>
        <w:jc w:val="both"/>
      </w:pPr>
      <w:r>
        <w:t>URL : /api/promotions</w:t>
      </w:r>
    </w:p>
    <w:p w14:paraId="3AAC680A" w14:textId="77777777" w:rsidR="002A1BD1" w:rsidRDefault="002A1BD1" w:rsidP="00F60BA1">
      <w:pPr>
        <w:pStyle w:val="Titre4"/>
        <w:jc w:val="both"/>
      </w:pPr>
      <w:proofErr w:type="spellStart"/>
      <w:r>
        <w:t>getPromotionById</w:t>
      </w:r>
      <w:proofErr w:type="spellEnd"/>
      <w:r>
        <w:t>(Long id) :</w:t>
      </w:r>
    </w:p>
    <w:p w14:paraId="00AB87E9" w14:textId="77777777" w:rsidR="002A1BD1" w:rsidRDefault="002A1BD1" w:rsidP="00F60BA1">
      <w:pPr>
        <w:jc w:val="both"/>
      </w:pPr>
      <w:r>
        <w:t>Récupère une promotion spécifique par son ID.</w:t>
      </w:r>
    </w:p>
    <w:p w14:paraId="4F89B58F" w14:textId="77777777" w:rsidR="002A1BD1" w:rsidRDefault="002A1BD1" w:rsidP="00F60BA1">
      <w:pPr>
        <w:jc w:val="both"/>
      </w:pPr>
      <w:r>
        <w:t>Méthode HTTP : GET</w:t>
      </w:r>
    </w:p>
    <w:p w14:paraId="401159E2" w14:textId="2F7EED6C" w:rsidR="002A1BD1" w:rsidRDefault="002A1BD1" w:rsidP="00F60BA1">
      <w:pPr>
        <w:jc w:val="both"/>
      </w:pPr>
      <w:r>
        <w:t>URL : /api/promotions/{id}</w:t>
      </w:r>
    </w:p>
    <w:p w14:paraId="21DB0292" w14:textId="339B9185" w:rsidR="002A1BD1" w:rsidRDefault="002A1BD1" w:rsidP="00F60BA1">
      <w:pPr>
        <w:pStyle w:val="Titre4"/>
        <w:jc w:val="both"/>
      </w:pPr>
      <w:proofErr w:type="spellStart"/>
      <w:r>
        <w:t>createPromotion</w:t>
      </w:r>
      <w:proofErr w:type="spellEnd"/>
      <w:r>
        <w:t>(Promotion promotion) :</w:t>
      </w:r>
    </w:p>
    <w:p w14:paraId="69FE4D3D" w14:textId="77777777" w:rsidR="002A1BD1" w:rsidRDefault="002A1BD1" w:rsidP="00F60BA1">
      <w:pPr>
        <w:jc w:val="both"/>
      </w:pPr>
      <w:r>
        <w:t>Crée une nouvelle promotion avec les détails fournis dans le corps de la requête.</w:t>
      </w:r>
    </w:p>
    <w:p w14:paraId="5BE611D2" w14:textId="77777777" w:rsidR="002A1BD1" w:rsidRDefault="002A1BD1" w:rsidP="00F60BA1">
      <w:pPr>
        <w:jc w:val="both"/>
      </w:pPr>
      <w:r>
        <w:t>Méthode HTTP : POST</w:t>
      </w:r>
    </w:p>
    <w:p w14:paraId="5E063D6E" w14:textId="336721A0" w:rsidR="002A1BD1" w:rsidRDefault="002A1BD1" w:rsidP="00F60BA1">
      <w:pPr>
        <w:jc w:val="both"/>
      </w:pPr>
      <w:r>
        <w:t>URL : /api/promotions</w:t>
      </w:r>
    </w:p>
    <w:p w14:paraId="7C5B3730" w14:textId="55CEF2AF" w:rsidR="002A1BD1" w:rsidRDefault="002A1BD1" w:rsidP="00F60BA1">
      <w:pPr>
        <w:pStyle w:val="Titre4"/>
        <w:jc w:val="both"/>
      </w:pPr>
      <w:proofErr w:type="spellStart"/>
      <w:r>
        <w:t>updatePromotion</w:t>
      </w:r>
      <w:proofErr w:type="spellEnd"/>
      <w:r>
        <w:t xml:space="preserve">(Long id, Promotion </w:t>
      </w:r>
      <w:proofErr w:type="spellStart"/>
      <w:r>
        <w:t>updatedPromotion</w:t>
      </w:r>
      <w:proofErr w:type="spellEnd"/>
      <w:r>
        <w:t>) :</w:t>
      </w:r>
    </w:p>
    <w:p w14:paraId="526123CC" w14:textId="77777777" w:rsidR="002A1BD1" w:rsidRDefault="002A1BD1" w:rsidP="00F60BA1">
      <w:pPr>
        <w:jc w:val="both"/>
      </w:pPr>
      <w:r>
        <w:t>Met à jour une promotion existante en utilisant son ID et les nouvelles données fournies.</w:t>
      </w:r>
    </w:p>
    <w:p w14:paraId="73A73095" w14:textId="77777777" w:rsidR="002A1BD1" w:rsidRDefault="002A1BD1" w:rsidP="00F60BA1">
      <w:pPr>
        <w:jc w:val="both"/>
      </w:pPr>
      <w:r>
        <w:t>Méthode HTTP : PUT</w:t>
      </w:r>
    </w:p>
    <w:p w14:paraId="7D744416" w14:textId="1681C55A" w:rsidR="002A1BD1" w:rsidRDefault="002A1BD1" w:rsidP="00F60BA1">
      <w:pPr>
        <w:jc w:val="both"/>
      </w:pPr>
      <w:r>
        <w:t>URL : /api/promotions/{id}</w:t>
      </w:r>
    </w:p>
    <w:p w14:paraId="3648C753" w14:textId="46B207FD" w:rsidR="002A1BD1" w:rsidRDefault="002A1BD1" w:rsidP="00F60BA1">
      <w:pPr>
        <w:pStyle w:val="Titre4"/>
        <w:jc w:val="both"/>
      </w:pPr>
      <w:proofErr w:type="spellStart"/>
      <w:r>
        <w:t>deletePromotion</w:t>
      </w:r>
      <w:proofErr w:type="spellEnd"/>
      <w:r>
        <w:t>(Long id) :</w:t>
      </w:r>
    </w:p>
    <w:p w14:paraId="2113991D" w14:textId="77777777" w:rsidR="002A1BD1" w:rsidRDefault="002A1BD1" w:rsidP="00F60BA1">
      <w:pPr>
        <w:jc w:val="both"/>
      </w:pPr>
      <w:r>
        <w:t>Supprime une promotion spécifique par son ID.</w:t>
      </w:r>
    </w:p>
    <w:p w14:paraId="07E5BED6" w14:textId="77777777" w:rsidR="002A1BD1" w:rsidRDefault="002A1BD1" w:rsidP="00F60BA1">
      <w:pPr>
        <w:jc w:val="both"/>
      </w:pPr>
      <w:r>
        <w:t>Méthode HTTP : DELETE</w:t>
      </w:r>
    </w:p>
    <w:p w14:paraId="0F475615" w14:textId="13D6CE4B" w:rsidR="002A1BD1" w:rsidRDefault="002A1BD1" w:rsidP="00F60BA1">
      <w:pPr>
        <w:jc w:val="both"/>
      </w:pPr>
      <w:r>
        <w:t>URL : /api/promotions/{id}</w:t>
      </w:r>
    </w:p>
    <w:p w14:paraId="6985FD59" w14:textId="77777777" w:rsidR="002A1BD1" w:rsidRDefault="002A1BD1" w:rsidP="00F60BA1">
      <w:pPr>
        <w:pStyle w:val="Titre3"/>
        <w:jc w:val="both"/>
      </w:pPr>
      <w:proofErr w:type="spellStart"/>
      <w:r>
        <w:t>PromotionService</w:t>
      </w:r>
      <w:proofErr w:type="spellEnd"/>
      <w:r>
        <w:t xml:space="preserve"> :</w:t>
      </w:r>
    </w:p>
    <w:p w14:paraId="651FE031" w14:textId="799DD749" w:rsidR="002A1BD1" w:rsidRDefault="002A1BD1" w:rsidP="00F60BA1">
      <w:pPr>
        <w:pStyle w:val="Titre4"/>
        <w:jc w:val="both"/>
      </w:pPr>
      <w:proofErr w:type="spellStart"/>
      <w:r>
        <w:t>getAllPromotions</w:t>
      </w:r>
      <w:proofErr w:type="spellEnd"/>
      <w:r>
        <w:t>() :</w:t>
      </w:r>
    </w:p>
    <w:p w14:paraId="12E8959D" w14:textId="77777777" w:rsidR="002A1BD1" w:rsidRDefault="002A1BD1" w:rsidP="00F60BA1">
      <w:pPr>
        <w:jc w:val="both"/>
      </w:pPr>
      <w:r>
        <w:t>Récupère toutes les promotions de la base de données.</w:t>
      </w:r>
    </w:p>
    <w:p w14:paraId="1506D8C7" w14:textId="0B7CD974" w:rsidR="002A1BD1" w:rsidRDefault="002A1BD1" w:rsidP="00F60BA1">
      <w:pPr>
        <w:jc w:val="both"/>
      </w:pPr>
      <w:r>
        <w:lastRenderedPageBreak/>
        <w:t>Retourne une liste de toutes les promotions enregistrées.</w:t>
      </w:r>
    </w:p>
    <w:p w14:paraId="4F78CEB3" w14:textId="42B7185E" w:rsidR="002A1BD1" w:rsidRDefault="002A1BD1" w:rsidP="00F60BA1">
      <w:pPr>
        <w:pStyle w:val="Titre4"/>
        <w:jc w:val="both"/>
      </w:pPr>
      <w:proofErr w:type="spellStart"/>
      <w:r>
        <w:t>getPromotionById</w:t>
      </w:r>
      <w:proofErr w:type="spellEnd"/>
      <w:r>
        <w:t>(Long id) :</w:t>
      </w:r>
    </w:p>
    <w:p w14:paraId="689E87E2" w14:textId="77777777" w:rsidR="002A1BD1" w:rsidRDefault="002A1BD1" w:rsidP="00F60BA1">
      <w:pPr>
        <w:jc w:val="both"/>
      </w:pPr>
      <w:r>
        <w:t>Récupère une promotion spécifique depuis la base de données selon l'ID fourni.</w:t>
      </w:r>
    </w:p>
    <w:p w14:paraId="24CFE7A8" w14:textId="77777777" w:rsidR="002A1BD1" w:rsidRDefault="002A1BD1" w:rsidP="00F60BA1">
      <w:pPr>
        <w:jc w:val="both"/>
      </w:pPr>
      <w:r>
        <w:t xml:space="preserve">Retourne un objet Promotion correspondant à cet ID, ou </w:t>
      </w:r>
      <w:proofErr w:type="spellStart"/>
      <w:r>
        <w:t>null</w:t>
      </w:r>
      <w:proofErr w:type="spellEnd"/>
      <w:r>
        <w:t xml:space="preserve"> si non trouvé.</w:t>
      </w:r>
    </w:p>
    <w:p w14:paraId="59763785" w14:textId="1234506F" w:rsidR="002A1BD1" w:rsidRDefault="002A1BD1" w:rsidP="00F60BA1">
      <w:pPr>
        <w:pStyle w:val="Titre4"/>
        <w:jc w:val="both"/>
      </w:pPr>
      <w:proofErr w:type="spellStart"/>
      <w:r>
        <w:t>savePromotion</w:t>
      </w:r>
      <w:proofErr w:type="spellEnd"/>
      <w:r>
        <w:t>(Promotion promotion) :</w:t>
      </w:r>
    </w:p>
    <w:p w14:paraId="273CD5AA" w14:textId="77777777" w:rsidR="002A1BD1" w:rsidRDefault="002A1BD1" w:rsidP="00F60BA1">
      <w:pPr>
        <w:jc w:val="both"/>
      </w:pPr>
      <w:r>
        <w:t>Sauvegarde une nouvelle promotion dans la base de données.</w:t>
      </w:r>
    </w:p>
    <w:p w14:paraId="6AAD96FC" w14:textId="4FAEDCC1" w:rsidR="002A1BD1" w:rsidRDefault="002A1BD1" w:rsidP="00F60BA1">
      <w:pPr>
        <w:jc w:val="both"/>
      </w:pPr>
      <w:r>
        <w:t>Retourne la promotion créée.</w:t>
      </w:r>
    </w:p>
    <w:p w14:paraId="7B6DAD76" w14:textId="53620E07" w:rsidR="002A1BD1" w:rsidRDefault="002A1BD1" w:rsidP="00F60BA1">
      <w:pPr>
        <w:pStyle w:val="Titre4"/>
        <w:jc w:val="both"/>
      </w:pPr>
      <w:proofErr w:type="spellStart"/>
      <w:r>
        <w:t>updatePromotion</w:t>
      </w:r>
      <w:proofErr w:type="spellEnd"/>
      <w:r>
        <w:t xml:space="preserve">(Long id, Promotion </w:t>
      </w:r>
      <w:proofErr w:type="spellStart"/>
      <w:r>
        <w:t>updatedPromotion</w:t>
      </w:r>
      <w:proofErr w:type="spellEnd"/>
      <w:r>
        <w:t>) :</w:t>
      </w:r>
    </w:p>
    <w:p w14:paraId="39A4867F" w14:textId="77777777" w:rsidR="002A1BD1" w:rsidRDefault="002A1BD1" w:rsidP="00F60BA1">
      <w:pPr>
        <w:jc w:val="both"/>
      </w:pPr>
      <w:r>
        <w:t>Met à jour une promotion existante dans la base de données, en utilisant l'ID et les nouvelles informations.</w:t>
      </w:r>
    </w:p>
    <w:p w14:paraId="4FEF32A2" w14:textId="0257B900" w:rsidR="002A1BD1" w:rsidRDefault="002A1BD1" w:rsidP="00F60BA1">
      <w:pPr>
        <w:jc w:val="both"/>
      </w:pPr>
      <w:r>
        <w:t xml:space="preserve">Retourne la promotion mise à jour ou </w:t>
      </w:r>
      <w:proofErr w:type="spellStart"/>
      <w:r>
        <w:t>null</w:t>
      </w:r>
      <w:proofErr w:type="spellEnd"/>
      <w:r>
        <w:t xml:space="preserve"> si elle n'existe pas.</w:t>
      </w:r>
    </w:p>
    <w:p w14:paraId="16D233A1" w14:textId="51F9B0B5" w:rsidR="002A1BD1" w:rsidRDefault="002A1BD1" w:rsidP="00F60BA1">
      <w:pPr>
        <w:pStyle w:val="Titre4"/>
        <w:jc w:val="both"/>
      </w:pPr>
      <w:proofErr w:type="spellStart"/>
      <w:r>
        <w:t>deletePromotion</w:t>
      </w:r>
      <w:proofErr w:type="spellEnd"/>
      <w:r>
        <w:t>(Long id) :</w:t>
      </w:r>
    </w:p>
    <w:p w14:paraId="0CE81C00" w14:textId="191358CB" w:rsidR="002A1BD1" w:rsidRDefault="002A1BD1" w:rsidP="00F60BA1">
      <w:pPr>
        <w:jc w:val="both"/>
      </w:pPr>
      <w:r>
        <w:t>Supprime une promotion spécifique de la base de données en fonction de l'ID fourni.</w:t>
      </w:r>
    </w:p>
    <w:p w14:paraId="0BCF58C2" w14:textId="77777777" w:rsidR="00F60BA1" w:rsidRDefault="00F60BA1" w:rsidP="00F60BA1">
      <w:pPr>
        <w:jc w:val="both"/>
      </w:pPr>
    </w:p>
    <w:p w14:paraId="13498411" w14:textId="15332571" w:rsidR="0001454C" w:rsidRDefault="0001454C" w:rsidP="00F60BA1">
      <w:pPr>
        <w:pStyle w:val="Titre2"/>
        <w:jc w:val="both"/>
      </w:pPr>
      <w:r>
        <w:t>Utilisateur</w:t>
      </w:r>
    </w:p>
    <w:p w14:paraId="66E4E627" w14:textId="77777777" w:rsidR="0001454C" w:rsidRDefault="0001454C" w:rsidP="00F60BA1">
      <w:pPr>
        <w:pStyle w:val="Titre3"/>
        <w:jc w:val="both"/>
      </w:pPr>
      <w:proofErr w:type="spellStart"/>
      <w:r w:rsidRPr="0001454C">
        <w:t>UtilisateurController</w:t>
      </w:r>
      <w:proofErr w:type="spellEnd"/>
      <w:r>
        <w:t xml:space="preserve"> :</w:t>
      </w:r>
    </w:p>
    <w:p w14:paraId="765E4F4A" w14:textId="1EC194FF" w:rsidR="0001454C" w:rsidRDefault="0001454C" w:rsidP="00F60BA1">
      <w:pPr>
        <w:jc w:val="both"/>
      </w:pPr>
      <w:r>
        <w:t xml:space="preserve">Contient les </w:t>
      </w:r>
      <w:proofErr w:type="spellStart"/>
      <w:r>
        <w:t>endpoints</w:t>
      </w:r>
      <w:proofErr w:type="spellEnd"/>
      <w:r>
        <w:t xml:space="preserve"> REST pour gérer les utilisateurs. Voici un résumé des fonctionnalités et des vérifications pour chaque méthode :</w:t>
      </w:r>
    </w:p>
    <w:p w14:paraId="4281B4BF" w14:textId="0EC7254D" w:rsidR="0001454C" w:rsidRDefault="0001454C" w:rsidP="00F60BA1">
      <w:pPr>
        <w:pStyle w:val="Titre4"/>
        <w:jc w:val="both"/>
      </w:pPr>
      <w:proofErr w:type="spellStart"/>
      <w:r>
        <w:t>getAllUtilisateurs</w:t>
      </w:r>
      <w:proofErr w:type="spellEnd"/>
      <w:r>
        <w:t>() :</w:t>
      </w:r>
    </w:p>
    <w:p w14:paraId="6510A02C" w14:textId="08EEA9CE" w:rsidR="0001454C" w:rsidRDefault="0001454C" w:rsidP="00F60BA1">
      <w:pPr>
        <w:jc w:val="both"/>
      </w:pPr>
      <w:r>
        <w:t>Récupère tous les utilisateurs.</w:t>
      </w:r>
    </w:p>
    <w:p w14:paraId="59B65DB2" w14:textId="46F50B78" w:rsidR="0001454C" w:rsidRDefault="0001454C" w:rsidP="00F60BA1">
      <w:pPr>
        <w:jc w:val="both"/>
      </w:pPr>
      <w:r>
        <w:t>Méthode HTTP : GET</w:t>
      </w:r>
    </w:p>
    <w:p w14:paraId="4B857F50" w14:textId="1F670A3B" w:rsidR="0001454C" w:rsidRDefault="0001454C" w:rsidP="00F60BA1">
      <w:pPr>
        <w:jc w:val="both"/>
      </w:pPr>
      <w:r>
        <w:t>URL : /api/utilisateurs</w:t>
      </w:r>
    </w:p>
    <w:p w14:paraId="3FBD96E2" w14:textId="449A4531" w:rsidR="0001454C" w:rsidRDefault="0001454C" w:rsidP="00F60BA1">
      <w:pPr>
        <w:pStyle w:val="Titre4"/>
        <w:jc w:val="both"/>
      </w:pPr>
      <w:proofErr w:type="spellStart"/>
      <w:r>
        <w:t>getUtilisateurById</w:t>
      </w:r>
      <w:proofErr w:type="spellEnd"/>
      <w:r>
        <w:t>(@PathVariable Long id) :</w:t>
      </w:r>
    </w:p>
    <w:p w14:paraId="55A1CA9B" w14:textId="6D5D4256" w:rsidR="0001454C" w:rsidRDefault="0001454C" w:rsidP="00F60BA1">
      <w:pPr>
        <w:jc w:val="both"/>
      </w:pPr>
      <w:r>
        <w:t>Récupère un utilisateur par son ID.</w:t>
      </w:r>
    </w:p>
    <w:p w14:paraId="35BFA7F2" w14:textId="2DC6DFC5" w:rsidR="0001454C" w:rsidRDefault="0001454C" w:rsidP="00F60BA1">
      <w:pPr>
        <w:jc w:val="both"/>
      </w:pPr>
      <w:r>
        <w:t>Méthode HTTP : GET</w:t>
      </w:r>
    </w:p>
    <w:p w14:paraId="149AB02E" w14:textId="77777777" w:rsidR="0001454C" w:rsidRDefault="0001454C" w:rsidP="00F60BA1">
      <w:pPr>
        <w:jc w:val="both"/>
      </w:pPr>
      <w:r>
        <w:t>URL : /api/utilisateurs/{id}</w:t>
      </w:r>
    </w:p>
    <w:p w14:paraId="4D3DD271" w14:textId="41834C3A" w:rsidR="0001454C" w:rsidRDefault="0001454C" w:rsidP="00F60BA1">
      <w:pPr>
        <w:pStyle w:val="Titre4"/>
        <w:jc w:val="both"/>
      </w:pPr>
      <w:proofErr w:type="spellStart"/>
      <w:r>
        <w:t>createUtilisateur</w:t>
      </w:r>
      <w:proofErr w:type="spellEnd"/>
      <w:r>
        <w:t xml:space="preserve">(@RequestBody Utilisateur </w:t>
      </w:r>
      <w:proofErr w:type="spellStart"/>
      <w:r>
        <w:t>utilisateur</w:t>
      </w:r>
      <w:proofErr w:type="spellEnd"/>
      <w:r>
        <w:t>) :</w:t>
      </w:r>
    </w:p>
    <w:p w14:paraId="5A470F59" w14:textId="651027BB" w:rsidR="0001454C" w:rsidRDefault="0001454C" w:rsidP="00F60BA1">
      <w:pPr>
        <w:jc w:val="both"/>
      </w:pPr>
      <w:r>
        <w:t>Crée un nouvel utilisateur.</w:t>
      </w:r>
    </w:p>
    <w:p w14:paraId="63F2CE59" w14:textId="2E3E0695" w:rsidR="0001454C" w:rsidRDefault="0001454C" w:rsidP="00F60BA1">
      <w:pPr>
        <w:jc w:val="both"/>
      </w:pPr>
      <w:r>
        <w:t>Méthode HTTP : POST</w:t>
      </w:r>
    </w:p>
    <w:p w14:paraId="74E30DF6" w14:textId="77777777" w:rsidR="0001454C" w:rsidRDefault="0001454C" w:rsidP="00F60BA1">
      <w:pPr>
        <w:jc w:val="both"/>
      </w:pPr>
      <w:r>
        <w:t>URL : /api/utilisateurs</w:t>
      </w:r>
    </w:p>
    <w:p w14:paraId="1A228A3C" w14:textId="4F94A383" w:rsidR="0001454C" w:rsidRDefault="0001454C" w:rsidP="00F60BA1">
      <w:pPr>
        <w:pStyle w:val="Titre4"/>
        <w:jc w:val="both"/>
      </w:pPr>
      <w:proofErr w:type="spellStart"/>
      <w:r>
        <w:t>deleteUtilisateur</w:t>
      </w:r>
      <w:proofErr w:type="spellEnd"/>
      <w:r>
        <w:t>(@PathVariable Long id) :</w:t>
      </w:r>
    </w:p>
    <w:p w14:paraId="2583F300" w14:textId="1451B116" w:rsidR="0001454C" w:rsidRDefault="0001454C" w:rsidP="00F60BA1">
      <w:pPr>
        <w:jc w:val="both"/>
      </w:pPr>
      <w:r>
        <w:t>Supprime un utilisateur.</w:t>
      </w:r>
    </w:p>
    <w:p w14:paraId="7FAA90D5" w14:textId="1D0350F7" w:rsidR="0001454C" w:rsidRDefault="0001454C" w:rsidP="00F60BA1">
      <w:pPr>
        <w:jc w:val="both"/>
      </w:pPr>
      <w:r>
        <w:t>Méthode HTTP : DELETE</w:t>
      </w:r>
    </w:p>
    <w:p w14:paraId="4D8325B4" w14:textId="77777777" w:rsidR="0001454C" w:rsidRDefault="0001454C" w:rsidP="00F60BA1">
      <w:pPr>
        <w:jc w:val="both"/>
      </w:pPr>
      <w:r>
        <w:t>URL : /api/utilisateurs/{id}</w:t>
      </w:r>
    </w:p>
    <w:p w14:paraId="7330FF99" w14:textId="0AE1F501" w:rsidR="0001454C" w:rsidRDefault="0001454C" w:rsidP="00F60BA1">
      <w:pPr>
        <w:pStyle w:val="Titre3"/>
        <w:jc w:val="both"/>
      </w:pPr>
      <w:proofErr w:type="spellStart"/>
      <w:r>
        <w:t>UtilisateurService</w:t>
      </w:r>
      <w:proofErr w:type="spellEnd"/>
      <w:r>
        <w:t xml:space="preserve"> :</w:t>
      </w:r>
    </w:p>
    <w:p w14:paraId="7AE18FC9" w14:textId="2709795C" w:rsidR="0001454C" w:rsidRDefault="0001454C" w:rsidP="00F60BA1">
      <w:pPr>
        <w:pStyle w:val="Paragraphedeliste"/>
        <w:numPr>
          <w:ilvl w:val="0"/>
          <w:numId w:val="41"/>
        </w:numPr>
        <w:jc w:val="both"/>
      </w:pPr>
      <w:proofErr w:type="spellStart"/>
      <w:r>
        <w:t>findAllUtilisateurs</w:t>
      </w:r>
      <w:proofErr w:type="spellEnd"/>
      <w:r>
        <w:t>() : Récupère tous les utilisateurs de la base de données.</w:t>
      </w:r>
    </w:p>
    <w:p w14:paraId="1EE57312" w14:textId="39B4A070" w:rsidR="0001454C" w:rsidRDefault="0001454C" w:rsidP="00F60BA1">
      <w:pPr>
        <w:pStyle w:val="Paragraphedeliste"/>
        <w:numPr>
          <w:ilvl w:val="0"/>
          <w:numId w:val="41"/>
        </w:numPr>
        <w:jc w:val="both"/>
      </w:pPr>
      <w:proofErr w:type="spellStart"/>
      <w:r>
        <w:t>findUtilisateurById</w:t>
      </w:r>
      <w:proofErr w:type="spellEnd"/>
      <w:r>
        <w:t>(Long id) : Récupère un utilisateur spécifique par son ID.</w:t>
      </w:r>
    </w:p>
    <w:p w14:paraId="1A193908" w14:textId="6EF92718" w:rsidR="0001454C" w:rsidRDefault="0001454C" w:rsidP="00F60BA1">
      <w:pPr>
        <w:pStyle w:val="Paragraphedeliste"/>
        <w:numPr>
          <w:ilvl w:val="0"/>
          <w:numId w:val="41"/>
        </w:numPr>
        <w:jc w:val="both"/>
      </w:pPr>
      <w:proofErr w:type="spellStart"/>
      <w:r>
        <w:t>saveUtilisateur</w:t>
      </w:r>
      <w:proofErr w:type="spellEnd"/>
      <w:r>
        <w:t>(Utilisateur utilisateur) : Sauvegarde ou crée un nouvel utilisateur dans la base de données.</w:t>
      </w:r>
    </w:p>
    <w:p w14:paraId="6F4E0D2E" w14:textId="4C6A33C3" w:rsidR="0001454C" w:rsidRDefault="0001454C" w:rsidP="00F60BA1">
      <w:pPr>
        <w:pStyle w:val="Paragraphedeliste"/>
        <w:numPr>
          <w:ilvl w:val="0"/>
          <w:numId w:val="41"/>
        </w:numPr>
        <w:jc w:val="both"/>
      </w:pPr>
      <w:proofErr w:type="spellStart"/>
      <w:r>
        <w:t>deleteUtilisateur</w:t>
      </w:r>
      <w:proofErr w:type="spellEnd"/>
      <w:r>
        <w:t>(Long id) : Supprime un utilisateur par son ID.</w:t>
      </w:r>
    </w:p>
    <w:p w14:paraId="7C84A512" w14:textId="5C67CD5A" w:rsidR="00A21CFE" w:rsidRDefault="0001454C" w:rsidP="00F60BA1">
      <w:pPr>
        <w:pStyle w:val="Paragraphedeliste"/>
        <w:numPr>
          <w:ilvl w:val="0"/>
          <w:numId w:val="41"/>
        </w:numPr>
        <w:jc w:val="both"/>
      </w:pPr>
      <w:proofErr w:type="spellStart"/>
      <w:r>
        <w:t>updateUtilisateur</w:t>
      </w:r>
      <w:proofErr w:type="spellEnd"/>
      <w:r>
        <w:t xml:space="preserve">(Long id, Utilisateur </w:t>
      </w:r>
      <w:proofErr w:type="spellStart"/>
      <w:r>
        <w:t>updatedUtilisateur</w:t>
      </w:r>
      <w:proofErr w:type="spellEnd"/>
      <w:r>
        <w:t>) : Met à jour les informations d'un utilisateur.</w:t>
      </w:r>
    </w:p>
    <w:p w14:paraId="39D6166D" w14:textId="5DB0DF39" w:rsidR="00FC6B14" w:rsidRDefault="00831294" w:rsidP="00FC6B14">
      <w:pPr>
        <w:pStyle w:val="Titre2"/>
      </w:pPr>
      <w:r>
        <w:lastRenderedPageBreak/>
        <w:t>PROCEDURE</w:t>
      </w:r>
      <w:r w:rsidR="00FC6B14">
        <w:t xml:space="preserve"> DUMB DE LA DB </w:t>
      </w:r>
    </w:p>
    <w:p w14:paraId="7DD596FE" w14:textId="77777777" w:rsidR="00FC6B14" w:rsidRDefault="00FC6B14" w:rsidP="00FC6B14">
      <w:pPr>
        <w:jc w:val="both"/>
      </w:pPr>
    </w:p>
    <w:p w14:paraId="2F7E383D" w14:textId="575DA1B6" w:rsidR="00FC6B14" w:rsidRDefault="00FC6B14" w:rsidP="00FC6B14">
      <w:pPr>
        <w:pStyle w:val="Titre3"/>
      </w:pPr>
      <w:r>
        <w:t xml:space="preserve">Juste le schéma </w:t>
      </w:r>
    </w:p>
    <w:p w14:paraId="73FCD487" w14:textId="77777777" w:rsidR="00FC6B14" w:rsidRDefault="00FC6B14" w:rsidP="00FC6B14">
      <w:pPr>
        <w:jc w:val="both"/>
      </w:pPr>
      <w:r>
        <w:t xml:space="preserve">PS C:\Program Files\PostgreSQL\16\bin&gt; .\pg_dump.exe -U </w:t>
      </w:r>
      <w:proofErr w:type="spellStart"/>
      <w:r>
        <w:t>postgres</w:t>
      </w:r>
      <w:proofErr w:type="spellEnd"/>
      <w:r>
        <w:t xml:space="preserve"> -W --</w:t>
      </w:r>
      <w:proofErr w:type="spellStart"/>
      <w:r>
        <w:t>schema-only</w:t>
      </w:r>
      <w:proofErr w:type="spellEnd"/>
      <w:r>
        <w:t xml:space="preserve"> </w:t>
      </w:r>
      <w:proofErr w:type="spellStart"/>
      <w:r>
        <w:t>ShopConnect</w:t>
      </w:r>
      <w:proofErr w:type="spellEnd"/>
      <w:r>
        <w:t xml:space="preserve"> &gt; C:\Users\vince\dump.sql</w:t>
      </w:r>
    </w:p>
    <w:p w14:paraId="45723009" w14:textId="77777777" w:rsidR="00FC6B14" w:rsidRDefault="00FC6B14" w:rsidP="00FC6B14">
      <w:pPr>
        <w:jc w:val="both"/>
      </w:pPr>
      <w:r>
        <w:t>Mot de passe :</w:t>
      </w:r>
    </w:p>
    <w:p w14:paraId="766E7C39" w14:textId="2E64C089" w:rsidR="00FC6B14" w:rsidRPr="002A1BD1" w:rsidRDefault="00FC6B14" w:rsidP="00FC6B14">
      <w:pPr>
        <w:jc w:val="both"/>
      </w:pPr>
      <w:r>
        <w:t>PS C:\Program Files\PostgreSQL\16\bin&gt;</w:t>
      </w:r>
    </w:p>
    <w:sectPr w:rsidR="00FC6B14" w:rsidRPr="002A1BD1" w:rsidSect="009D3D2C">
      <w:footerReference w:type="default" r:id="rId10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AE611" w14:textId="77777777" w:rsidR="00C451DD" w:rsidRDefault="00C451DD">
      <w:r>
        <w:separator/>
      </w:r>
    </w:p>
  </w:endnote>
  <w:endnote w:type="continuationSeparator" w:id="0">
    <w:p w14:paraId="44F6ECED" w14:textId="77777777" w:rsidR="00C451DD" w:rsidRDefault="00C45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ECFBE" w14:textId="77777777" w:rsidR="00571ABD" w:rsidRDefault="000F739B">
    <w:pPr>
      <w:pStyle w:val="Pieddepage"/>
    </w:pPr>
    <w:r>
      <w:rPr>
        <w:lang w:bidi="fr-FR"/>
      </w:rPr>
      <w:t xml:space="preserve">Page | 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2B07FF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9E523" w14:textId="77777777" w:rsidR="00C451DD" w:rsidRDefault="00C451DD">
      <w:r>
        <w:separator/>
      </w:r>
    </w:p>
  </w:footnote>
  <w:footnote w:type="continuationSeparator" w:id="0">
    <w:p w14:paraId="7F3C6EAA" w14:textId="77777777" w:rsidR="00C451DD" w:rsidRDefault="00C45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52123"/>
    <w:multiLevelType w:val="hybridMultilevel"/>
    <w:tmpl w:val="F3688894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450DA2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BF0F84"/>
    <w:multiLevelType w:val="hybridMultilevel"/>
    <w:tmpl w:val="EADC95A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675DAC"/>
    <w:multiLevelType w:val="hybridMultilevel"/>
    <w:tmpl w:val="A4409B7C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A46B6E"/>
    <w:multiLevelType w:val="hybridMultilevel"/>
    <w:tmpl w:val="2F3682A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5A47D0"/>
    <w:multiLevelType w:val="hybridMultilevel"/>
    <w:tmpl w:val="8D3004DA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295351"/>
    <w:multiLevelType w:val="hybridMultilevel"/>
    <w:tmpl w:val="EEC22BA0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FE6F7E"/>
    <w:multiLevelType w:val="hybridMultilevel"/>
    <w:tmpl w:val="740EB2D4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3C284B"/>
    <w:multiLevelType w:val="hybridMultilevel"/>
    <w:tmpl w:val="9CD88CD4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884F01"/>
    <w:multiLevelType w:val="hybridMultilevel"/>
    <w:tmpl w:val="1BFA9796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1C5481"/>
    <w:multiLevelType w:val="hybridMultilevel"/>
    <w:tmpl w:val="4C2EDEB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8D6D0A"/>
    <w:multiLevelType w:val="hybridMultilevel"/>
    <w:tmpl w:val="D0A4C674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D03AAF"/>
    <w:multiLevelType w:val="hybridMultilevel"/>
    <w:tmpl w:val="2564F862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520DF9"/>
    <w:multiLevelType w:val="hybridMultilevel"/>
    <w:tmpl w:val="EF6C894C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AE5F66"/>
    <w:multiLevelType w:val="hybridMultilevel"/>
    <w:tmpl w:val="FDD46A2A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2C2C24"/>
    <w:multiLevelType w:val="multilevel"/>
    <w:tmpl w:val="4DC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435B6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9447940"/>
    <w:multiLevelType w:val="hybridMultilevel"/>
    <w:tmpl w:val="9C84FDCC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F192A"/>
    <w:multiLevelType w:val="hybridMultilevel"/>
    <w:tmpl w:val="7DAA570C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E047B"/>
    <w:multiLevelType w:val="hybridMultilevel"/>
    <w:tmpl w:val="00806870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E6531C"/>
    <w:multiLevelType w:val="hybridMultilevel"/>
    <w:tmpl w:val="4C2EDEB6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828BD"/>
    <w:multiLevelType w:val="hybridMultilevel"/>
    <w:tmpl w:val="3F7496AA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F7391"/>
    <w:multiLevelType w:val="hybridMultilevel"/>
    <w:tmpl w:val="753AA0AC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811E0"/>
    <w:multiLevelType w:val="hybridMultilevel"/>
    <w:tmpl w:val="CADABCCA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C581C"/>
    <w:multiLevelType w:val="hybridMultilevel"/>
    <w:tmpl w:val="E5B62724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D5755"/>
    <w:multiLevelType w:val="hybridMultilevel"/>
    <w:tmpl w:val="26B8A3A8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C029F"/>
    <w:multiLevelType w:val="hybridMultilevel"/>
    <w:tmpl w:val="7B362D32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61EF3"/>
    <w:multiLevelType w:val="hybridMultilevel"/>
    <w:tmpl w:val="35C2A590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47ADB"/>
    <w:multiLevelType w:val="hybridMultilevel"/>
    <w:tmpl w:val="7D1ADAF6"/>
    <w:lvl w:ilvl="0" w:tplc="C3BC87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09213">
    <w:abstractNumId w:val="9"/>
  </w:num>
  <w:num w:numId="2" w16cid:durableId="1886090905">
    <w:abstractNumId w:val="7"/>
  </w:num>
  <w:num w:numId="3" w16cid:durableId="288442046">
    <w:abstractNumId w:val="6"/>
  </w:num>
  <w:num w:numId="4" w16cid:durableId="1812332567">
    <w:abstractNumId w:val="5"/>
  </w:num>
  <w:num w:numId="5" w16cid:durableId="726605374">
    <w:abstractNumId w:val="4"/>
  </w:num>
  <w:num w:numId="6" w16cid:durableId="502817237">
    <w:abstractNumId w:val="8"/>
  </w:num>
  <w:num w:numId="7" w16cid:durableId="18700886">
    <w:abstractNumId w:val="3"/>
  </w:num>
  <w:num w:numId="8" w16cid:durableId="1778597399">
    <w:abstractNumId w:val="2"/>
  </w:num>
  <w:num w:numId="9" w16cid:durableId="2014600050">
    <w:abstractNumId w:val="1"/>
  </w:num>
  <w:num w:numId="10" w16cid:durableId="579607361">
    <w:abstractNumId w:val="0"/>
  </w:num>
  <w:num w:numId="11" w16cid:durableId="213545760">
    <w:abstractNumId w:val="27"/>
  </w:num>
  <w:num w:numId="12" w16cid:durableId="103547454">
    <w:abstractNumId w:val="17"/>
  </w:num>
  <w:num w:numId="13" w16cid:durableId="1166945438">
    <w:abstractNumId w:val="26"/>
  </w:num>
  <w:num w:numId="14" w16cid:durableId="532303688">
    <w:abstractNumId w:val="29"/>
  </w:num>
  <w:num w:numId="15" w16cid:durableId="668362412">
    <w:abstractNumId w:val="25"/>
  </w:num>
  <w:num w:numId="16" w16cid:durableId="1156729094">
    <w:abstractNumId w:val="19"/>
  </w:num>
  <w:num w:numId="17" w16cid:durableId="512648399">
    <w:abstractNumId w:val="24"/>
  </w:num>
  <w:num w:numId="18" w16cid:durableId="752288017">
    <w:abstractNumId w:val="12"/>
  </w:num>
  <w:num w:numId="19" w16cid:durableId="1208299132">
    <w:abstractNumId w:val="40"/>
  </w:num>
  <w:num w:numId="20" w16cid:durableId="1283414841">
    <w:abstractNumId w:val="34"/>
  </w:num>
  <w:num w:numId="21" w16cid:durableId="1200893892">
    <w:abstractNumId w:val="18"/>
  </w:num>
  <w:num w:numId="22" w16cid:durableId="209653036">
    <w:abstractNumId w:val="36"/>
  </w:num>
  <w:num w:numId="23" w16cid:durableId="543564237">
    <w:abstractNumId w:val="33"/>
  </w:num>
  <w:num w:numId="24" w16cid:durableId="2136017589">
    <w:abstractNumId w:val="37"/>
  </w:num>
  <w:num w:numId="25" w16cid:durableId="720131520">
    <w:abstractNumId w:val="38"/>
  </w:num>
  <w:num w:numId="26" w16cid:durableId="1014108698">
    <w:abstractNumId w:val="16"/>
  </w:num>
  <w:num w:numId="27" w16cid:durableId="1691681490">
    <w:abstractNumId w:val="30"/>
  </w:num>
  <w:num w:numId="28" w16cid:durableId="1289821349">
    <w:abstractNumId w:val="14"/>
  </w:num>
  <w:num w:numId="29" w16cid:durableId="225647524">
    <w:abstractNumId w:val="15"/>
  </w:num>
  <w:num w:numId="30" w16cid:durableId="593051510">
    <w:abstractNumId w:val="32"/>
  </w:num>
  <w:num w:numId="31" w16cid:durableId="472867249">
    <w:abstractNumId w:val="11"/>
  </w:num>
  <w:num w:numId="32" w16cid:durableId="1428308410">
    <w:abstractNumId w:val="28"/>
  </w:num>
  <w:num w:numId="33" w16cid:durableId="1698584909">
    <w:abstractNumId w:val="23"/>
  </w:num>
  <w:num w:numId="34" w16cid:durableId="729884651">
    <w:abstractNumId w:val="21"/>
  </w:num>
  <w:num w:numId="35" w16cid:durableId="535848557">
    <w:abstractNumId w:val="22"/>
  </w:num>
  <w:num w:numId="36" w16cid:durableId="858660269">
    <w:abstractNumId w:val="20"/>
  </w:num>
  <w:num w:numId="37" w16cid:durableId="524372142">
    <w:abstractNumId w:val="10"/>
  </w:num>
  <w:num w:numId="38" w16cid:durableId="989213568">
    <w:abstractNumId w:val="35"/>
  </w:num>
  <w:num w:numId="39" w16cid:durableId="480540453">
    <w:abstractNumId w:val="13"/>
  </w:num>
  <w:num w:numId="40" w16cid:durableId="16320962">
    <w:abstractNumId w:val="39"/>
  </w:num>
  <w:num w:numId="41" w16cid:durableId="14433812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C9"/>
    <w:rsid w:val="00003E29"/>
    <w:rsid w:val="000042E2"/>
    <w:rsid w:val="0001454C"/>
    <w:rsid w:val="000466A6"/>
    <w:rsid w:val="0005386B"/>
    <w:rsid w:val="000553A5"/>
    <w:rsid w:val="00060630"/>
    <w:rsid w:val="000748B0"/>
    <w:rsid w:val="000A22CE"/>
    <w:rsid w:val="000A58AA"/>
    <w:rsid w:val="000C3800"/>
    <w:rsid w:val="000F132D"/>
    <w:rsid w:val="000F739B"/>
    <w:rsid w:val="00156DFB"/>
    <w:rsid w:val="001B7FE7"/>
    <w:rsid w:val="001D6F3F"/>
    <w:rsid w:val="001F039C"/>
    <w:rsid w:val="002276E0"/>
    <w:rsid w:val="00234F49"/>
    <w:rsid w:val="00237E27"/>
    <w:rsid w:val="002470D0"/>
    <w:rsid w:val="00250FCF"/>
    <w:rsid w:val="00267213"/>
    <w:rsid w:val="00276E04"/>
    <w:rsid w:val="002A1BD1"/>
    <w:rsid w:val="002B07FF"/>
    <w:rsid w:val="00337ADF"/>
    <w:rsid w:val="00394226"/>
    <w:rsid w:val="003A12B5"/>
    <w:rsid w:val="003D5B35"/>
    <w:rsid w:val="00413740"/>
    <w:rsid w:val="00416EFD"/>
    <w:rsid w:val="004412CB"/>
    <w:rsid w:val="00452FC9"/>
    <w:rsid w:val="00460BB2"/>
    <w:rsid w:val="0048263E"/>
    <w:rsid w:val="004835D4"/>
    <w:rsid w:val="004840D5"/>
    <w:rsid w:val="004A1D74"/>
    <w:rsid w:val="004A4768"/>
    <w:rsid w:val="004D0129"/>
    <w:rsid w:val="005069FA"/>
    <w:rsid w:val="00521CEC"/>
    <w:rsid w:val="00540ADA"/>
    <w:rsid w:val="00571ABD"/>
    <w:rsid w:val="00572A87"/>
    <w:rsid w:val="005F3C6F"/>
    <w:rsid w:val="00601F04"/>
    <w:rsid w:val="00602D15"/>
    <w:rsid w:val="00642901"/>
    <w:rsid w:val="006611D9"/>
    <w:rsid w:val="0068098F"/>
    <w:rsid w:val="006952EB"/>
    <w:rsid w:val="006A54CB"/>
    <w:rsid w:val="006E01C9"/>
    <w:rsid w:val="0070244F"/>
    <w:rsid w:val="00765B4D"/>
    <w:rsid w:val="00772B65"/>
    <w:rsid w:val="00782374"/>
    <w:rsid w:val="007844B0"/>
    <w:rsid w:val="007F0F27"/>
    <w:rsid w:val="00806E44"/>
    <w:rsid w:val="008128B3"/>
    <w:rsid w:val="00831294"/>
    <w:rsid w:val="00860BE1"/>
    <w:rsid w:val="00875DA4"/>
    <w:rsid w:val="008A24FF"/>
    <w:rsid w:val="008E39CF"/>
    <w:rsid w:val="00905944"/>
    <w:rsid w:val="00917EAE"/>
    <w:rsid w:val="00942D2C"/>
    <w:rsid w:val="0097020A"/>
    <w:rsid w:val="009D3D2C"/>
    <w:rsid w:val="00A21CFE"/>
    <w:rsid w:val="00A63B39"/>
    <w:rsid w:val="00A972D4"/>
    <w:rsid w:val="00AE6673"/>
    <w:rsid w:val="00B068E6"/>
    <w:rsid w:val="00B109B2"/>
    <w:rsid w:val="00B604CF"/>
    <w:rsid w:val="00B60CBB"/>
    <w:rsid w:val="00BA5045"/>
    <w:rsid w:val="00BE2CCF"/>
    <w:rsid w:val="00BE4B9D"/>
    <w:rsid w:val="00BF56C5"/>
    <w:rsid w:val="00C048FB"/>
    <w:rsid w:val="00C065BE"/>
    <w:rsid w:val="00C2505B"/>
    <w:rsid w:val="00C451DD"/>
    <w:rsid w:val="00C464FA"/>
    <w:rsid w:val="00C83BFA"/>
    <w:rsid w:val="00CB4BAD"/>
    <w:rsid w:val="00CF4BBD"/>
    <w:rsid w:val="00D11F1F"/>
    <w:rsid w:val="00D147FC"/>
    <w:rsid w:val="00DC4535"/>
    <w:rsid w:val="00E048B2"/>
    <w:rsid w:val="00E25AD4"/>
    <w:rsid w:val="00E319EA"/>
    <w:rsid w:val="00E365B1"/>
    <w:rsid w:val="00E555CD"/>
    <w:rsid w:val="00E57032"/>
    <w:rsid w:val="00E606BC"/>
    <w:rsid w:val="00E80190"/>
    <w:rsid w:val="00EE0F60"/>
    <w:rsid w:val="00EF16BE"/>
    <w:rsid w:val="00F02B78"/>
    <w:rsid w:val="00F101DD"/>
    <w:rsid w:val="00F60BA1"/>
    <w:rsid w:val="00FB6825"/>
    <w:rsid w:val="00FC6B14"/>
    <w:rsid w:val="00FE6DA7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AA45C3"/>
  <w15:chartTrackingRefBased/>
  <w15:docId w15:val="{67B7D298-193A-43CF-9DF1-0A98B3B4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Titre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Titre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Titre3">
    <w:name w:val="heading 3"/>
    <w:basedOn w:val="Normal"/>
    <w:next w:val="Normal"/>
    <w:uiPriority w:val="9"/>
    <w:unhideWhenUsed/>
    <w:qFormat/>
    <w:rsid w:val="00782374"/>
    <w:pPr>
      <w:shd w:val="clear" w:color="auto" w:fill="F2F2F2" w:themeFill="background1" w:themeFillShade="F2"/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TableauGrille1clair-Accentuation1">
    <w:name w:val="Grid Table 1 Light Accent 1"/>
    <w:aliases w:val="Employee status"/>
    <w:basedOn w:val="Tableau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Pieddepage">
    <w:name w:val="footer"/>
    <w:basedOn w:val="Normal"/>
    <w:link w:val="PieddepageC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PieddepageCar">
    <w:name w:val="Pied de page Car"/>
    <w:basedOn w:val="Policepardfaut"/>
    <w:link w:val="Pieddepage"/>
    <w:uiPriority w:val="99"/>
    <w:rsid w:val="00860BE1"/>
    <w:rPr>
      <w:color w:val="865640" w:themeColor="accent3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</w:rPr>
  </w:style>
  <w:style w:type="paragraph" w:styleId="Lgende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TableauGrille1Clair">
    <w:name w:val="Grid Table 1 Light"/>
    <w:basedOn w:val="Tableau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2">
    <w:name w:val="Plain Table 2"/>
    <w:basedOn w:val="Tableau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Liste1Clair-Accentuation6">
    <w:name w:val="List Table 1 Light Accent 6"/>
    <w:basedOn w:val="Tableau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6Couleur">
    <w:name w:val="List Table 6 Colorful"/>
    <w:basedOn w:val="Tableau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">
    <w:name w:val="List Table 2"/>
    <w:basedOn w:val="Tableau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2">
    <w:name w:val="List Table 2 Accent 2"/>
    <w:basedOn w:val="Tableau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2-Accentuation1">
    <w:name w:val="List Table 2 Accent 1"/>
    <w:basedOn w:val="Tableau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2-Accentuation3">
    <w:name w:val="List Table 2 Accent 3"/>
    <w:basedOn w:val="Tableau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875DA4"/>
    <w:pPr>
      <w:spacing w:before="0" w:after="0"/>
    </w:pPr>
  </w:style>
  <w:style w:type="paragraph" w:customStyle="1" w:styleId="Nomdelasocit">
    <w:name w:val="Nom de la société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875DA4"/>
    <w:rPr>
      <w:color w:val="000000" w:themeColor="text1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02D15"/>
  </w:style>
  <w:style w:type="paragraph" w:styleId="Normalcentr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02D1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02D15"/>
    <w:rPr>
      <w:color w:val="000000" w:themeColor="text1"/>
      <w:szCs w:val="18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02D15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02D15"/>
    <w:rPr>
      <w:color w:val="000000" w:themeColor="text1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02D15"/>
    <w:rPr>
      <w:color w:val="000000" w:themeColor="text1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02D15"/>
    <w:rPr>
      <w:color w:val="000000" w:themeColor="text1"/>
      <w:szCs w:val="18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02D15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02D15"/>
    <w:rPr>
      <w:color w:val="000000" w:themeColor="text1"/>
      <w:szCs w:val="18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02D15"/>
    <w:rPr>
      <w:color w:val="000000" w:themeColor="text1"/>
      <w:szCs w:val="18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02D15"/>
    <w:rPr>
      <w:color w:val="000000" w:themeColor="text1"/>
      <w:szCs w:val="1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02D15"/>
    <w:rPr>
      <w:color w:val="000000" w:themeColor="text1"/>
      <w:sz w:val="16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02D15"/>
    <w:rPr>
      <w:color w:val="000000" w:themeColor="text1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02D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02D1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02D15"/>
    <w:rPr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02D1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02D15"/>
  </w:style>
  <w:style w:type="character" w:customStyle="1" w:styleId="DateCar">
    <w:name w:val="Date Car"/>
    <w:basedOn w:val="Policepardfaut"/>
    <w:link w:val="Date"/>
    <w:uiPriority w:val="99"/>
    <w:semiHidden/>
    <w:rsid w:val="00602D15"/>
    <w:rPr>
      <w:color w:val="000000" w:themeColor="text1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02D15"/>
    <w:pPr>
      <w:spacing w:before="0"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02D15"/>
    <w:rPr>
      <w:color w:val="000000" w:themeColor="text1"/>
      <w:szCs w:val="18"/>
    </w:rPr>
  </w:style>
  <w:style w:type="character" w:styleId="Accentuation">
    <w:name w:val="Emphasis"/>
    <w:basedOn w:val="Policepardfaut"/>
    <w:uiPriority w:val="20"/>
    <w:semiHidden/>
    <w:unhideWhenUsed/>
    <w:rsid w:val="00602D15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02D15"/>
    <w:rPr>
      <w:color w:val="000000" w:themeColor="text1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Lienvisit">
    <w:name w:val="FollowedHyperlink"/>
    <w:basedOn w:val="Policepardfau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2D15"/>
    <w:rPr>
      <w:color w:val="000000" w:themeColor="text1"/>
      <w:sz w:val="20"/>
      <w:szCs w:val="20"/>
    </w:rPr>
  </w:style>
  <w:style w:type="table" w:styleId="TableauGrille1Clair-Accentuation2">
    <w:name w:val="Grid Table 1 Light Accent 2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3">
    <w:name w:val="Grid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602D15"/>
  </w:style>
  <w:style w:type="paragraph" w:styleId="AdresseHTML">
    <w:name w:val="HTML Address"/>
    <w:basedOn w:val="Normal"/>
    <w:link w:val="AdresseHTMLC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02D15"/>
    <w:rPr>
      <w:i/>
      <w:iCs/>
      <w:color w:val="000000" w:themeColor="text1"/>
      <w:szCs w:val="18"/>
    </w:rPr>
  </w:style>
  <w:style w:type="character" w:styleId="CitationHTML">
    <w:name w:val="HTML Cite"/>
    <w:basedOn w:val="Policepardfaut"/>
    <w:uiPriority w:val="99"/>
    <w:semiHidden/>
    <w:unhideWhenUsed/>
    <w:rsid w:val="00602D1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02D15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02D15"/>
    <w:rPr>
      <w:i/>
      <w:iCs/>
    </w:rPr>
  </w:style>
  <w:style w:type="character" w:styleId="Hyperlien">
    <w:name w:val="Hyperlink"/>
    <w:basedOn w:val="Policepardfau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02D15"/>
  </w:style>
  <w:style w:type="paragraph" w:styleId="Liste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4">
    <w:name w:val="List Table 2 Accent 4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3">
    <w:name w:val="List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-Accentuation1">
    <w:name w:val="List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02D15"/>
    <w:pPr>
      <w:spacing w:before="0"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02D15"/>
    <w:rPr>
      <w:color w:val="000000" w:themeColor="text1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602D15"/>
  </w:style>
  <w:style w:type="table" w:styleId="Tableausimple1">
    <w:name w:val="Plain Table 1"/>
    <w:basedOn w:val="Tableau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02D15"/>
  </w:style>
  <w:style w:type="character" w:customStyle="1" w:styleId="SalutationsCar">
    <w:name w:val="Salutations Car"/>
    <w:basedOn w:val="Policepardfaut"/>
    <w:link w:val="Salutations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02D15"/>
    <w:rPr>
      <w:color w:val="000000" w:themeColor="text1"/>
      <w:szCs w:val="18"/>
    </w:rPr>
  </w:style>
  <w:style w:type="character" w:styleId="lev">
    <w:name w:val="Strong"/>
    <w:basedOn w:val="Policepardfaut"/>
    <w:uiPriority w:val="22"/>
    <w:semiHidden/>
    <w:unhideWhenUsed/>
    <w:qFormat/>
    <w:rsid w:val="00602D15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02D15"/>
  </w:style>
  <w:style w:type="paragraph" w:styleId="TM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apport">
    <w:name w:val="Rapport"/>
    <w:basedOn w:val="Tableau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1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7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8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34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03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4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86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79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0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AppData\Roaming\Microsoft\Templates\Rapport%20sur%20le%20statut%20des%20employ&#233;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sur le statut des employés.dotx</Template>
  <TotalTime>0</TotalTime>
  <Pages>8</Pages>
  <Words>1762</Words>
  <Characters>9692</Characters>
  <Application>Microsoft Office Word</Application>
  <DocSecurity>0</DocSecurity>
  <Lines>80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vanhees</dc:creator>
  <cp:keywords/>
  <dc:description/>
  <cp:lastModifiedBy>vincent vanhees</cp:lastModifiedBy>
  <cp:revision>19</cp:revision>
  <dcterms:created xsi:type="dcterms:W3CDTF">2024-09-25T17:41:00Z</dcterms:created>
  <dcterms:modified xsi:type="dcterms:W3CDTF">2024-10-04T23:30:00Z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